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6D3E6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Hlk118667144"/>
      <w:r w:rsidRPr="00A0460D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40689CDD" wp14:editId="0856B25D">
            <wp:extent cx="600075" cy="600075"/>
            <wp:effectExtent l="0" t="0" r="9525" b="9525"/>
            <wp:docPr id="307" name="Рисунок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BE0F0" w14:textId="77777777" w:rsidR="00A0460D" w:rsidRPr="00A0460D" w:rsidRDefault="00A0460D" w:rsidP="00A0460D">
      <w:pPr>
        <w:spacing w:line="240" w:lineRule="auto"/>
        <w:ind w:left="-142" w:firstLine="0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A0460D">
        <w:rPr>
          <w:rFonts w:eastAsia="Times New Roman" w:cs="Times New Roman"/>
          <w:sz w:val="24"/>
          <w:szCs w:val="28"/>
          <w:lang w:eastAsia="ru-RU"/>
        </w:rPr>
        <w:t>МИНИСТЕРСТВО НАУКИ И ВЫСШЕГО ОБРАЗОВАНИЯ РОССИЙСКОЙ ФЕДЕРАЦИИ</w:t>
      </w:r>
    </w:p>
    <w:p w14:paraId="4FB154D7" w14:textId="77777777" w:rsidR="00A0460D" w:rsidRPr="00A0460D" w:rsidRDefault="00A0460D" w:rsidP="00A0460D">
      <w:pPr>
        <w:spacing w:line="240" w:lineRule="auto"/>
        <w:ind w:right="-6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ФЕДЕРАЛЬНОЕ ГОСУДАРСТВЕННОЕ БЮДЖЕТНОЕ</w:t>
      </w:r>
    </w:p>
    <w:p w14:paraId="6110AD78" w14:textId="77777777" w:rsidR="00A0460D" w:rsidRPr="00A0460D" w:rsidRDefault="00A0460D" w:rsidP="00A0460D">
      <w:pPr>
        <w:spacing w:line="240" w:lineRule="auto"/>
        <w:ind w:left="-142" w:right="-143"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ОБРАЗОВАТЕЛЬНОЕ УЧРЕЖДЕНИЕ ВЫСШЕГО ОБРАЗОВАНИЯ</w:t>
      </w:r>
      <w:r w:rsidRPr="00A0460D">
        <w:rPr>
          <w:rFonts w:eastAsia="Times New Roman" w:cs="Times New Roman"/>
          <w:b/>
          <w:bCs/>
          <w:szCs w:val="28"/>
          <w:lang w:eastAsia="ru-RU"/>
        </w:rPr>
        <w:br/>
        <w:t>«ДОНСКОЙ ГОСУДАРСТВЕННЫЙ ТЕХНИЧЕСКИЙ УНИВЕРСИТЕТ»</w:t>
      </w:r>
    </w:p>
    <w:p w14:paraId="57DBCDFA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A0460D">
        <w:rPr>
          <w:rFonts w:eastAsia="Times New Roman" w:cs="Times New Roman"/>
          <w:b/>
          <w:bCs/>
          <w:szCs w:val="28"/>
          <w:lang w:eastAsia="ru-RU"/>
        </w:rPr>
        <w:t>(ДГТУ)</w:t>
      </w:r>
    </w:p>
    <w:p w14:paraId="2679D38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2AB598F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13BB4123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Факультет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="00C3538C">
        <w:rPr>
          <w:rFonts w:eastAsia="Times New Roman" w:cs="Times New Roman"/>
          <w:sz w:val="24"/>
          <w:szCs w:val="24"/>
          <w:lang w:eastAsia="ru-RU"/>
        </w:rPr>
        <w:t>Информатика и вычислительная техника</w:t>
      </w:r>
      <w:r w:rsidR="00C45A1A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11BE8EAB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5673FD60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24"/>
          <w:szCs w:val="24"/>
          <w:u w:val="single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Кафедра</w:t>
      </w:r>
      <w:r w:rsidRPr="00A0460D">
        <w:rPr>
          <w:rFonts w:eastAsia="Times New Roman" w:cs="Times New Roman"/>
          <w:sz w:val="24"/>
          <w:szCs w:val="24"/>
          <w:lang w:eastAsia="ru-RU"/>
        </w:rPr>
        <w:tab/>
        <w:t>Кибербезопасность информационных систем</w:t>
      </w:r>
    </w:p>
    <w:p w14:paraId="3ACC421D" w14:textId="77777777" w:rsidR="00A0460D" w:rsidRPr="00A0460D" w:rsidRDefault="00A0460D" w:rsidP="00A0460D">
      <w:pPr>
        <w:spacing w:line="200" w:lineRule="atLeast"/>
        <w:ind w:firstLine="0"/>
        <w:jc w:val="left"/>
        <w:rPr>
          <w:rFonts w:eastAsia="Times New Roman" w:cs="Times New Roman"/>
          <w:sz w:val="18"/>
          <w:szCs w:val="18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  <w:r w:rsidRPr="00A0460D">
        <w:rPr>
          <w:rFonts w:eastAsia="Times New Roman" w:cs="Times New Roman"/>
          <w:sz w:val="24"/>
          <w:szCs w:val="24"/>
          <w:lang w:eastAsia="ru-RU"/>
        </w:rPr>
        <w:tab/>
      </w:r>
    </w:p>
    <w:p w14:paraId="49111E23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30BE091F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0570AD0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i/>
          <w:iCs/>
          <w:sz w:val="24"/>
          <w:szCs w:val="28"/>
          <w:lang w:eastAsia="zh-CN"/>
        </w:rPr>
      </w:pPr>
    </w:p>
    <w:p w14:paraId="4EAA92F3" w14:textId="5267F8E2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  <w:r w:rsidRPr="00A0460D">
        <w:rPr>
          <w:rFonts w:eastAsia="Times New Roman" w:cs="Times New Roman"/>
          <w:b/>
          <w:sz w:val="24"/>
          <w:szCs w:val="28"/>
          <w:lang w:eastAsia="zh-CN"/>
        </w:rPr>
        <w:t>ОТЧЕТ ПО ЛАБОРАТОРНОЙ РАБОТЕ №</w:t>
      </w:r>
      <w:r w:rsidR="0046584F">
        <w:rPr>
          <w:rFonts w:eastAsia="Times New Roman" w:cs="Times New Roman"/>
          <w:b/>
          <w:sz w:val="24"/>
          <w:szCs w:val="28"/>
          <w:lang w:eastAsia="zh-CN"/>
        </w:rPr>
        <w:t>3</w:t>
      </w:r>
      <w:r w:rsidRPr="00A0460D">
        <w:rPr>
          <w:rFonts w:eastAsia="Times New Roman" w:cs="Times New Roman"/>
          <w:b/>
          <w:sz w:val="24"/>
          <w:szCs w:val="28"/>
          <w:lang w:eastAsia="zh-CN"/>
        </w:rPr>
        <w:t xml:space="preserve"> </w:t>
      </w:r>
    </w:p>
    <w:p w14:paraId="00D450F8" w14:textId="77777777" w:rsidR="00A0460D" w:rsidRPr="00A0460D" w:rsidRDefault="00A0460D" w:rsidP="00A0460D">
      <w:pPr>
        <w:spacing w:line="240" w:lineRule="auto"/>
        <w:ind w:firstLine="0"/>
        <w:jc w:val="left"/>
        <w:rPr>
          <w:rFonts w:eastAsia="Times New Roman" w:cs="Times New Roman"/>
          <w:b/>
          <w:sz w:val="24"/>
          <w:szCs w:val="28"/>
          <w:lang w:eastAsia="zh-CN"/>
        </w:rPr>
      </w:pPr>
    </w:p>
    <w:p w14:paraId="6C32E1A7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Cs w:val="28"/>
          <w:lang w:eastAsia="zh-CN"/>
        </w:rPr>
      </w:pPr>
    </w:p>
    <w:p w14:paraId="7707C046" w14:textId="0EB7FAB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«</w:t>
      </w:r>
      <w:r w:rsidR="0046584F" w:rsidRPr="0046584F">
        <w:rPr>
          <w:rFonts w:eastAsia="Times New Roman" w:cs="Times New Roman"/>
          <w:sz w:val="24"/>
          <w:szCs w:val="24"/>
          <w:lang w:eastAsia="ru-RU"/>
        </w:rPr>
        <w:t>Работа с командной строкой. Сетевая активность.</w:t>
      </w:r>
      <w:r w:rsidRPr="00A0460D">
        <w:rPr>
          <w:rFonts w:eastAsia="Times New Roman" w:cs="Times New Roman"/>
          <w:sz w:val="24"/>
          <w:szCs w:val="24"/>
          <w:lang w:eastAsia="ru-RU"/>
        </w:rPr>
        <w:t>»</w:t>
      </w:r>
      <w:r w:rsidRPr="00A0460D">
        <w:rPr>
          <w:rFonts w:eastAsia="Times New Roman" w:cs="Times New Roman"/>
          <w:sz w:val="24"/>
          <w:szCs w:val="24"/>
          <w:lang w:eastAsia="ru-RU"/>
        </w:rPr>
        <w:br/>
      </w:r>
    </w:p>
    <w:p w14:paraId="7F682580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5973AB3D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8"/>
          <w:lang w:eastAsia="zh-CN"/>
        </w:rPr>
      </w:pPr>
    </w:p>
    <w:p w14:paraId="457D3A39" w14:textId="77777777" w:rsidR="00A0460D" w:rsidRPr="00A0460D" w:rsidRDefault="00A0460D" w:rsidP="00A0460D">
      <w:pPr>
        <w:spacing w:line="240" w:lineRule="auto"/>
        <w:ind w:firstLine="0"/>
        <w:jc w:val="center"/>
        <w:rPr>
          <w:rFonts w:eastAsia="Times New Roman" w:cs="Times New Roman"/>
          <w:b/>
          <w:sz w:val="24"/>
          <w:szCs w:val="24"/>
          <w:lang w:eastAsia="zh-CN"/>
        </w:rPr>
      </w:pPr>
    </w:p>
    <w:tbl>
      <w:tblPr>
        <w:tblStyle w:val="12"/>
        <w:tblW w:w="9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428"/>
        <w:gridCol w:w="2998"/>
        <w:gridCol w:w="253"/>
        <w:gridCol w:w="1132"/>
        <w:gridCol w:w="1999"/>
      </w:tblGrid>
      <w:tr w:rsidR="00A0460D" w:rsidRPr="00A0460D" w14:paraId="038C2569" w14:textId="77777777" w:rsidTr="005B5D14">
        <w:tc>
          <w:tcPr>
            <w:tcW w:w="2694" w:type="dxa"/>
            <w:hideMark/>
          </w:tcPr>
          <w:p w14:paraId="702F68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Автор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BEA33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36" w:type="dxa"/>
          </w:tcPr>
          <w:p w14:paraId="5D88FBC1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B2EF57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Заболотный И.А.</w:t>
            </w:r>
          </w:p>
        </w:tc>
      </w:tr>
      <w:tr w:rsidR="00A0460D" w:rsidRPr="00A0460D" w14:paraId="61654C86" w14:textId="77777777" w:rsidTr="005B5D14">
        <w:trPr>
          <w:trHeight w:val="499"/>
        </w:trPr>
        <w:tc>
          <w:tcPr>
            <w:tcW w:w="2694" w:type="dxa"/>
          </w:tcPr>
          <w:p w14:paraId="3283E9C3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9ABB5A9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14:paraId="1B64C36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13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A80F7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1B5DC50" w14:textId="77777777" w:rsidTr="005B5D14">
        <w:tc>
          <w:tcPr>
            <w:tcW w:w="2694" w:type="dxa"/>
            <w:hideMark/>
          </w:tcPr>
          <w:p w14:paraId="06358ECB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Обозначение 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B3BA9E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ИиВТ.</w:t>
            </w:r>
            <w:r w:rsidRPr="00A0460D">
              <w:rPr>
                <w:rFonts w:eastAsia="Times New Roman" w:cs="Times New Roman"/>
                <w:color w:val="000000"/>
                <w:sz w:val="24"/>
                <w:szCs w:val="24"/>
                <w:lang w:eastAsia="zh-CN"/>
              </w:rPr>
              <w:t>10.</w:t>
            </w: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05.01</w:t>
            </w:r>
          </w:p>
        </w:tc>
        <w:tc>
          <w:tcPr>
            <w:tcW w:w="1387" w:type="dxa"/>
            <w:gridSpan w:val="2"/>
            <w:hideMark/>
          </w:tcPr>
          <w:p w14:paraId="3D0B1411" w14:textId="77777777" w:rsidR="00A0460D" w:rsidRPr="00A0460D" w:rsidRDefault="00A0460D" w:rsidP="00A0460D">
            <w:pPr>
              <w:spacing w:line="240" w:lineRule="auto"/>
              <w:ind w:firstLine="0"/>
              <w:jc w:val="righ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Группа 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0DB3C1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ВКБ</w:t>
            </w:r>
            <w:r w:rsidR="00AF28EC">
              <w:rPr>
                <w:rFonts w:eastAsia="Times New Roman" w:cs="Times New Roman"/>
                <w:sz w:val="24"/>
                <w:szCs w:val="24"/>
                <w:lang w:eastAsia="zh-CN"/>
              </w:rPr>
              <w:t>2</w:t>
            </w:r>
            <w:r w:rsidRPr="00AF28EC">
              <w:rPr>
                <w:rFonts w:eastAsia="Times New Roman" w:cs="Times New Roman"/>
                <w:sz w:val="24"/>
                <w:szCs w:val="24"/>
                <w:lang w:eastAsia="zh-CN"/>
              </w:rPr>
              <w:t>1</w:t>
            </w:r>
          </w:p>
        </w:tc>
      </w:tr>
      <w:tr w:rsidR="00A0460D" w:rsidRPr="00A0460D" w14:paraId="28111616" w14:textId="77777777" w:rsidTr="005B5D14">
        <w:trPr>
          <w:trHeight w:val="653"/>
        </w:trPr>
        <w:tc>
          <w:tcPr>
            <w:tcW w:w="3123" w:type="dxa"/>
            <w:gridSpan w:val="2"/>
            <w:vAlign w:val="bottom"/>
            <w:hideMark/>
          </w:tcPr>
          <w:p w14:paraId="78D1C3CC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Направление подготовки</w:t>
            </w:r>
          </w:p>
        </w:tc>
        <w:tc>
          <w:tcPr>
            <w:tcW w:w="634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251680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10.05.01 Компьютерная безопасность</w:t>
            </w:r>
          </w:p>
        </w:tc>
      </w:tr>
      <w:tr w:rsidR="00A0460D" w:rsidRPr="00A0460D" w14:paraId="4E14CC24" w14:textId="77777777" w:rsidTr="005B5D14">
        <w:trPr>
          <w:trHeight w:val="686"/>
        </w:trPr>
        <w:tc>
          <w:tcPr>
            <w:tcW w:w="2694" w:type="dxa"/>
            <w:vAlign w:val="bottom"/>
            <w:hideMark/>
          </w:tcPr>
          <w:p w14:paraId="3289044A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Профиль</w:t>
            </w:r>
          </w:p>
        </w:tc>
        <w:tc>
          <w:tcPr>
            <w:tcW w:w="677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D764A7F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Математические методы защиты информации</w:t>
            </w:r>
          </w:p>
        </w:tc>
      </w:tr>
      <w:tr w:rsidR="00A0460D" w:rsidRPr="00A0460D" w14:paraId="78DD9704" w14:textId="77777777" w:rsidTr="005B5D14">
        <w:trPr>
          <w:gridAfter w:val="2"/>
          <w:wAfter w:w="3120" w:type="dxa"/>
          <w:trHeight w:val="842"/>
        </w:trPr>
        <w:tc>
          <w:tcPr>
            <w:tcW w:w="2694" w:type="dxa"/>
            <w:vAlign w:val="bottom"/>
            <w:hideMark/>
          </w:tcPr>
          <w:p w14:paraId="0EE87166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Дисциплина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531440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Основы ИБ</w:t>
            </w:r>
          </w:p>
        </w:tc>
        <w:tc>
          <w:tcPr>
            <w:tcW w:w="253" w:type="dxa"/>
            <w:vAlign w:val="bottom"/>
          </w:tcPr>
          <w:p w14:paraId="3C3C859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4333681" w14:textId="77777777" w:rsidTr="005B5D14">
        <w:trPr>
          <w:gridAfter w:val="2"/>
          <w:wAfter w:w="3120" w:type="dxa"/>
          <w:trHeight w:val="274"/>
        </w:trPr>
        <w:tc>
          <w:tcPr>
            <w:tcW w:w="2694" w:type="dxa"/>
          </w:tcPr>
          <w:p w14:paraId="67F77840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BCD1C93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</w:tcPr>
          <w:p w14:paraId="26CDE768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  <w:tr w:rsidR="00A0460D" w:rsidRPr="00A0460D" w14:paraId="4C420F31" w14:textId="77777777" w:rsidTr="005B5D14">
        <w:trPr>
          <w:trHeight w:val="842"/>
        </w:trPr>
        <w:tc>
          <w:tcPr>
            <w:tcW w:w="2694" w:type="dxa"/>
            <w:vAlign w:val="bottom"/>
            <w:hideMark/>
          </w:tcPr>
          <w:p w14:paraId="7BBED5C4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Проверил(а)</w:t>
            </w:r>
          </w:p>
        </w:tc>
        <w:tc>
          <w:tcPr>
            <w:tcW w:w="343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1BB76A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53" w:type="dxa"/>
            <w:vAlign w:val="bottom"/>
          </w:tcPr>
          <w:p w14:paraId="3958370C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844A386" w14:textId="77777777" w:rsidR="00A0460D" w:rsidRPr="00AF28EC" w:rsidRDefault="00AF28EC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highlight w:val="yellow"/>
                <w:lang w:eastAsia="zh-CN"/>
              </w:rPr>
            </w:pPr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доцент, </w:t>
            </w:r>
            <w:proofErr w:type="spellStart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>Бурякова</w:t>
            </w:r>
            <w:proofErr w:type="spellEnd"/>
            <w:r>
              <w:rPr>
                <w:rFonts w:eastAsia="Times New Roman" w:cs="Times New Roman"/>
                <w:sz w:val="24"/>
                <w:szCs w:val="24"/>
                <w:lang w:eastAsia="zh-CN"/>
              </w:rPr>
              <w:t xml:space="preserve"> О.С.</w:t>
            </w:r>
          </w:p>
        </w:tc>
      </w:tr>
      <w:tr w:rsidR="00A0460D" w:rsidRPr="00A0460D" w14:paraId="08827B05" w14:textId="77777777" w:rsidTr="005B5D14">
        <w:trPr>
          <w:trHeight w:val="274"/>
        </w:trPr>
        <w:tc>
          <w:tcPr>
            <w:tcW w:w="2694" w:type="dxa"/>
          </w:tcPr>
          <w:p w14:paraId="1D4D9788" w14:textId="77777777" w:rsidR="00A0460D" w:rsidRPr="00A0460D" w:rsidRDefault="00A0460D" w:rsidP="00A0460D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43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4BAEFE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  <w:r w:rsidRPr="00A0460D">
              <w:rPr>
                <w:rFonts w:eastAsia="Times New Roman" w:cs="Times New Roman"/>
                <w:sz w:val="24"/>
                <w:szCs w:val="24"/>
                <w:lang w:eastAsia="zh-CN"/>
              </w:rPr>
              <w:t>(подпись, дата)</w:t>
            </w:r>
          </w:p>
        </w:tc>
        <w:tc>
          <w:tcPr>
            <w:tcW w:w="253" w:type="dxa"/>
          </w:tcPr>
          <w:p w14:paraId="529182C6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3085" w:type="dxa"/>
            <w:gridSpan w:val="2"/>
          </w:tcPr>
          <w:p w14:paraId="3352BF52" w14:textId="77777777" w:rsidR="00A0460D" w:rsidRPr="00A0460D" w:rsidRDefault="00A0460D" w:rsidP="00A0460D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zh-CN"/>
              </w:rPr>
            </w:pPr>
          </w:p>
        </w:tc>
      </w:tr>
    </w:tbl>
    <w:p w14:paraId="10B61435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3432013B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7D661550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504C98F2" w14:textId="77777777" w:rsidR="00A0460D" w:rsidRPr="00A0460D" w:rsidRDefault="00A0460D" w:rsidP="00A0460D">
      <w:pPr>
        <w:spacing w:line="300" w:lineRule="auto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2594518F" w14:textId="77777777" w:rsidR="00A0460D" w:rsidRPr="00A0460D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A0460D">
        <w:rPr>
          <w:rFonts w:eastAsia="Times New Roman" w:cs="Times New Roman"/>
          <w:sz w:val="24"/>
          <w:szCs w:val="24"/>
          <w:lang w:eastAsia="ru-RU"/>
        </w:rPr>
        <w:t>Ростов</w:t>
      </w:r>
      <w:proofErr w:type="spellEnd"/>
      <w:r w:rsidRPr="00A0460D">
        <w:rPr>
          <w:rFonts w:eastAsia="Times New Roman" w:cs="Times New Roman"/>
          <w:sz w:val="24"/>
          <w:szCs w:val="24"/>
          <w:lang w:eastAsia="ru-RU"/>
        </w:rPr>
        <w:t>-на-Дону</w:t>
      </w:r>
    </w:p>
    <w:p w14:paraId="4609A607" w14:textId="77777777" w:rsidR="00A0460D" w:rsidRPr="00AF28EC" w:rsidRDefault="00A0460D" w:rsidP="00A0460D">
      <w:pPr>
        <w:spacing w:line="300" w:lineRule="auto"/>
        <w:ind w:firstLine="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A0460D">
        <w:rPr>
          <w:rFonts w:eastAsia="Times New Roman" w:cs="Times New Roman"/>
          <w:sz w:val="24"/>
          <w:szCs w:val="24"/>
          <w:lang w:eastAsia="ru-RU"/>
        </w:rPr>
        <w:t>202</w:t>
      </w:r>
      <w:r w:rsidR="00AF28EC">
        <w:rPr>
          <w:rFonts w:eastAsia="Times New Roman" w:cs="Times New Roman"/>
          <w:sz w:val="24"/>
          <w:szCs w:val="24"/>
          <w:lang w:eastAsia="ru-RU"/>
        </w:rPr>
        <w:t>3</w:t>
      </w:r>
    </w:p>
    <w:bookmarkEnd w:id="0"/>
    <w:p w14:paraId="7B333487" w14:textId="77777777" w:rsidR="004070FF" w:rsidRPr="000270EE" w:rsidRDefault="004070FF" w:rsidP="004070FF">
      <w:pPr>
        <w:widowControl w:val="0"/>
        <w:tabs>
          <w:tab w:val="left" w:pos="3396"/>
        </w:tabs>
        <w:ind w:firstLine="0"/>
        <w:jc w:val="left"/>
        <w:rPr>
          <w:rFonts w:eastAsia="Calibri"/>
          <w:szCs w:val="28"/>
          <w:lang w:bidi="hi-IN"/>
        </w:rPr>
        <w:sectPr w:rsidR="004070FF" w:rsidRPr="000270EE"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7418712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32503" w14:textId="77777777" w:rsidR="00740D3C" w:rsidRPr="00740D3C" w:rsidRDefault="00740D3C" w:rsidP="00740D3C">
          <w:pPr>
            <w:pStyle w:val="ad"/>
            <w:spacing w:line="480" w:lineRule="auto"/>
            <w:jc w:val="center"/>
            <w:rPr>
              <w:rFonts w:ascii="Times New Roman" w:hAnsi="Times New Roman"/>
              <w:b/>
              <w:color w:val="000000" w:themeColor="text1"/>
            </w:rPr>
          </w:pPr>
          <w:r>
            <w:rPr>
              <w:rStyle w:val="10"/>
            </w:rPr>
            <w:t>Содержание</w:t>
          </w:r>
        </w:p>
        <w:p w14:paraId="0031D548" w14:textId="56BD96DB" w:rsidR="00A3530A" w:rsidRDefault="00740D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9112D">
            <w:fldChar w:fldCharType="begin"/>
          </w:r>
          <w:r w:rsidRPr="0049112D">
            <w:instrText xml:space="preserve"> TOC \o "1-3" \h \z \u </w:instrText>
          </w:r>
          <w:r w:rsidRPr="0049112D">
            <w:fldChar w:fldCharType="separate"/>
          </w:r>
          <w:hyperlink w:anchor="_Toc146184996" w:history="1">
            <w:r w:rsidR="00A3530A" w:rsidRPr="00B376C4">
              <w:rPr>
                <w:rStyle w:val="ae"/>
                <w:noProof/>
              </w:rPr>
              <w:t>Цель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_Toc146184996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12CFD798" w14:textId="3C2D5255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7" w:history="1">
            <w:r w:rsidR="00A3530A" w:rsidRPr="00B376C4">
              <w:rPr>
                <w:rStyle w:val="ae"/>
                <w:noProof/>
              </w:rPr>
              <w:t>Задания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_Toc146184997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3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4A8E8AAE" w14:textId="31676311" w:rsidR="00A3530A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6184998" w:history="1">
            <w:r w:rsidR="00A3530A" w:rsidRPr="00B376C4">
              <w:rPr>
                <w:rStyle w:val="ae"/>
                <w:noProof/>
              </w:rPr>
              <w:t>Вывод</w:t>
            </w:r>
            <w:r w:rsidR="00A3530A">
              <w:rPr>
                <w:noProof/>
                <w:webHidden/>
              </w:rPr>
              <w:tab/>
            </w:r>
            <w:r w:rsidR="00A3530A">
              <w:rPr>
                <w:noProof/>
                <w:webHidden/>
              </w:rPr>
              <w:fldChar w:fldCharType="begin"/>
            </w:r>
            <w:r w:rsidR="00A3530A">
              <w:rPr>
                <w:noProof/>
                <w:webHidden/>
              </w:rPr>
              <w:instrText xml:space="preserve"> PAGEREF _Toc146184998 \h </w:instrText>
            </w:r>
            <w:r w:rsidR="00A3530A">
              <w:rPr>
                <w:noProof/>
                <w:webHidden/>
              </w:rPr>
            </w:r>
            <w:r w:rsidR="00A3530A">
              <w:rPr>
                <w:noProof/>
                <w:webHidden/>
              </w:rPr>
              <w:fldChar w:fldCharType="separate"/>
            </w:r>
            <w:r w:rsidR="00A3530A">
              <w:rPr>
                <w:noProof/>
                <w:webHidden/>
              </w:rPr>
              <w:t>8</w:t>
            </w:r>
            <w:r w:rsidR="00A3530A">
              <w:rPr>
                <w:noProof/>
                <w:webHidden/>
              </w:rPr>
              <w:fldChar w:fldCharType="end"/>
            </w:r>
          </w:hyperlink>
        </w:p>
        <w:p w14:paraId="01EA5B70" w14:textId="596B20B7" w:rsidR="009F4E8B" w:rsidRDefault="00740D3C" w:rsidP="00F26FC8">
          <w:r w:rsidRPr="0049112D">
            <w:fldChar w:fldCharType="end"/>
          </w:r>
        </w:p>
      </w:sdtContent>
    </w:sdt>
    <w:p w14:paraId="16C29655" w14:textId="77777777" w:rsidR="009F4E8B" w:rsidRDefault="009F4E8B" w:rsidP="00F05E66">
      <w:pPr>
        <w:ind w:firstLine="0"/>
        <w:sectPr w:rsidR="009F4E8B" w:rsidSect="004070FF">
          <w:footerReference w:type="default" r:id="rId10"/>
          <w:pgSz w:w="11906" w:h="16838"/>
          <w:pgMar w:top="1134" w:right="850" w:bottom="1134" w:left="1701" w:header="708" w:footer="1871" w:gutter="0"/>
          <w:cols w:space="708"/>
          <w:titlePg/>
          <w:docGrid w:linePitch="381"/>
        </w:sectPr>
      </w:pPr>
    </w:p>
    <w:p w14:paraId="420DE8AA" w14:textId="77777777" w:rsidR="009F4E8B" w:rsidRDefault="004070FF" w:rsidP="004070FF">
      <w:pPr>
        <w:pStyle w:val="1"/>
      </w:pPr>
      <w:bookmarkStart w:id="3" w:name="_Toc146184996"/>
      <w:r>
        <w:lastRenderedPageBreak/>
        <w:t>Цель</w:t>
      </w:r>
      <w:bookmarkEnd w:id="3"/>
    </w:p>
    <w:p w14:paraId="2AA38B90" w14:textId="071F83C3" w:rsidR="00096161" w:rsidRPr="00AF28EC" w:rsidRDefault="0046584F" w:rsidP="0046584F">
      <w:r>
        <w:t xml:space="preserve"> </w:t>
      </w:r>
      <w:r>
        <w:t>Получение практических навыков по работе с Командной строкой</w:t>
      </w:r>
      <w:r>
        <w:t xml:space="preserve"> </w:t>
      </w:r>
      <w:r>
        <w:t>и по выявлению вредоносных программ на локальном компьютере под управлением</w:t>
      </w:r>
      <w:r>
        <w:t xml:space="preserve"> </w:t>
      </w:r>
      <w:r>
        <w:t>Microsoft Windows XP с помощью командной строки.</w:t>
      </w:r>
    </w:p>
    <w:p w14:paraId="5F2DE9EE" w14:textId="58235A98" w:rsidR="000522CA" w:rsidRDefault="000522CA" w:rsidP="000522CA">
      <w:pPr>
        <w:pStyle w:val="1"/>
      </w:pPr>
      <w:bookmarkStart w:id="4" w:name="_Toc146184997"/>
      <w:r>
        <w:t>Задани</w:t>
      </w:r>
      <w:r w:rsidR="00175AEE">
        <w:t>я</w:t>
      </w:r>
      <w:bookmarkEnd w:id="4"/>
    </w:p>
    <w:p w14:paraId="6B5E3AD1" w14:textId="4BB38C00" w:rsidR="0065681F" w:rsidRDefault="0065681F" w:rsidP="00B777A9">
      <w:r>
        <w:t xml:space="preserve">Первое задание </w:t>
      </w:r>
      <w:r w:rsidR="00C45A1A" w:rsidRPr="00C45A1A">
        <w:t>состоит в том,</w:t>
      </w:r>
      <w:r w:rsidR="002B7DCE">
        <w:t xml:space="preserve"> чтобы посмотреть инструкцию пользованием такой команды как </w:t>
      </w:r>
      <w:r w:rsidR="002B7DCE">
        <w:rPr>
          <w:lang w:val="en-US"/>
        </w:rPr>
        <w:t>copy</w:t>
      </w:r>
      <w:r>
        <w:t xml:space="preserve"> (Рис. 1)</w:t>
      </w:r>
    </w:p>
    <w:p w14:paraId="19034DA7" w14:textId="77777777" w:rsidR="0065681F" w:rsidRDefault="0065681F" w:rsidP="0065681F"/>
    <w:p w14:paraId="2EC6BE89" w14:textId="5F34D64D" w:rsidR="0065681F" w:rsidRDefault="0046584F" w:rsidP="0065681F">
      <w:pPr>
        <w:pStyle w:val="4"/>
      </w:pPr>
      <w:r w:rsidRPr="0046584F">
        <w:drawing>
          <wp:inline distT="0" distB="0" distL="0" distR="0" wp14:anchorId="090E37EB" wp14:editId="7375D772">
            <wp:extent cx="5768351" cy="4572000"/>
            <wp:effectExtent l="0" t="0" r="3810" b="0"/>
            <wp:docPr id="3143321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332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5957" cy="462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5075" w14:textId="432437DB" w:rsidR="0065681F" w:rsidRDefault="0065681F" w:rsidP="0065681F">
      <w:pPr>
        <w:pStyle w:val="4"/>
      </w:pPr>
      <w:r>
        <w:t xml:space="preserve">Рисунок </w:t>
      </w:r>
      <w:r w:rsidR="00B777A9">
        <w:t>1</w:t>
      </w:r>
    </w:p>
    <w:p w14:paraId="1D83654F" w14:textId="77777777" w:rsidR="0065681F" w:rsidRDefault="0065681F" w:rsidP="0065681F">
      <w:pPr>
        <w:ind w:firstLine="0"/>
      </w:pPr>
    </w:p>
    <w:p w14:paraId="54D24224" w14:textId="7B728BF7" w:rsidR="0065681F" w:rsidRDefault="0065681F" w:rsidP="0065681F">
      <w:pPr>
        <w:ind w:firstLine="0"/>
      </w:pPr>
      <w:r>
        <w:tab/>
      </w:r>
      <w:r w:rsidR="002B7DCE">
        <w:t xml:space="preserve">Второе задание состоит в том, чтобы посмотреть инструкцию пользованием такой команды как </w:t>
      </w:r>
      <w:r w:rsidR="002B7DCE">
        <w:rPr>
          <w:lang w:val="en-US"/>
        </w:rPr>
        <w:t>shutdown</w:t>
      </w:r>
      <w:r w:rsidR="002B7DCE" w:rsidRPr="002B7DCE">
        <w:t xml:space="preserve"> </w:t>
      </w:r>
      <w:r>
        <w:t xml:space="preserve">(Рис. </w:t>
      </w:r>
      <w:r w:rsidR="002B7DCE" w:rsidRPr="002B7DCE">
        <w:t>2</w:t>
      </w:r>
      <w:r>
        <w:t>)</w:t>
      </w:r>
    </w:p>
    <w:p w14:paraId="214052FF" w14:textId="18B3D8CF" w:rsidR="00706399" w:rsidRDefault="0046584F" w:rsidP="00706399">
      <w:pPr>
        <w:pStyle w:val="4"/>
      </w:pPr>
      <w:r w:rsidRPr="0046584F">
        <w:lastRenderedPageBreak/>
        <w:drawing>
          <wp:inline distT="0" distB="0" distL="0" distR="0" wp14:anchorId="4691414F" wp14:editId="1F0E9C83">
            <wp:extent cx="4597400" cy="3676938"/>
            <wp:effectExtent l="0" t="0" r="0" b="0"/>
            <wp:docPr id="13122818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818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3631" cy="37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B40A" w14:textId="3DC0B881" w:rsidR="00706399" w:rsidRDefault="00706399" w:rsidP="00706399">
      <w:pPr>
        <w:pStyle w:val="4"/>
      </w:pPr>
      <w:r>
        <w:t xml:space="preserve">Рисунок </w:t>
      </w:r>
      <w:r w:rsidR="00B777A9">
        <w:t>2</w:t>
      </w:r>
    </w:p>
    <w:p w14:paraId="5153AE56" w14:textId="77777777" w:rsidR="00706399" w:rsidRPr="00706399" w:rsidRDefault="00706399" w:rsidP="00706399"/>
    <w:p w14:paraId="01A79DCF" w14:textId="5F43BB94" w:rsidR="00684E9E" w:rsidRDefault="002B7DCE" w:rsidP="00684E9E">
      <w:r>
        <w:t>Продолжение инструкции</w:t>
      </w:r>
      <w:r w:rsidR="00684E9E">
        <w:t xml:space="preserve"> (Рис. </w:t>
      </w:r>
      <w:r>
        <w:rPr>
          <w:lang w:val="en-US"/>
        </w:rPr>
        <w:t>3</w:t>
      </w:r>
      <w:r w:rsidR="00684E9E">
        <w:t>)</w:t>
      </w:r>
    </w:p>
    <w:p w14:paraId="023EB7A6" w14:textId="3B180D5B" w:rsidR="00684E9E" w:rsidRDefault="00684E9E" w:rsidP="00684E9E"/>
    <w:p w14:paraId="24C542CA" w14:textId="4B28D996" w:rsidR="00684E9E" w:rsidRDefault="0046584F" w:rsidP="00684E9E">
      <w:pPr>
        <w:pStyle w:val="4"/>
      </w:pPr>
      <w:r w:rsidRPr="0046584F">
        <w:drawing>
          <wp:inline distT="0" distB="0" distL="0" distR="0" wp14:anchorId="79301E3D" wp14:editId="61104C77">
            <wp:extent cx="3917950" cy="3345439"/>
            <wp:effectExtent l="0" t="0" r="6350" b="7620"/>
            <wp:docPr id="913260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608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5845" cy="3352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97D" w14:textId="495EF2DB" w:rsidR="00684E9E" w:rsidRDefault="00684E9E" w:rsidP="00684E9E">
      <w:pPr>
        <w:pStyle w:val="4"/>
      </w:pPr>
      <w:r>
        <w:t xml:space="preserve">Рисунок </w:t>
      </w:r>
      <w:r w:rsidR="00B777A9">
        <w:t>3</w:t>
      </w:r>
    </w:p>
    <w:p w14:paraId="798C357D" w14:textId="77777777" w:rsidR="00684E9E" w:rsidRPr="00684E9E" w:rsidRDefault="00684E9E" w:rsidP="00684E9E"/>
    <w:p w14:paraId="2659BB31" w14:textId="411A4B71" w:rsidR="00684E9E" w:rsidRDefault="002B7DCE" w:rsidP="00684E9E">
      <w:r>
        <w:lastRenderedPageBreak/>
        <w:t xml:space="preserve">Третье </w:t>
      </w:r>
      <w:r w:rsidRPr="002B7DCE">
        <w:t xml:space="preserve">задание состоит в том, чтобы посмотреть инструкцию пользованием такой команды как </w:t>
      </w:r>
      <w:r>
        <w:rPr>
          <w:lang w:val="en-US"/>
        </w:rPr>
        <w:t>help</w:t>
      </w:r>
      <w:r w:rsidRPr="002B7DCE">
        <w:t xml:space="preserve"> </w:t>
      </w:r>
      <w:r w:rsidR="00684E9E" w:rsidRPr="00684E9E">
        <w:t xml:space="preserve">(Рис. </w:t>
      </w:r>
      <w:r>
        <w:t>4</w:t>
      </w:r>
      <w:r w:rsidR="00684E9E" w:rsidRPr="00684E9E">
        <w:t>)</w:t>
      </w:r>
    </w:p>
    <w:p w14:paraId="565CB488" w14:textId="3D86B666" w:rsidR="00684E9E" w:rsidRDefault="00684E9E" w:rsidP="00684E9E"/>
    <w:p w14:paraId="74103D98" w14:textId="47C072B0" w:rsidR="00684E9E" w:rsidRDefault="0046584F" w:rsidP="00684E9E">
      <w:pPr>
        <w:pStyle w:val="4"/>
      </w:pPr>
      <w:r w:rsidRPr="0046584F">
        <w:drawing>
          <wp:inline distT="0" distB="0" distL="0" distR="0" wp14:anchorId="3CFCA38D" wp14:editId="554569B3">
            <wp:extent cx="4874275" cy="6909435"/>
            <wp:effectExtent l="0" t="0" r="2540" b="5715"/>
            <wp:docPr id="14277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15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786" cy="691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3C34" w14:textId="035406DA" w:rsidR="00684E9E" w:rsidRDefault="00684E9E" w:rsidP="00684E9E">
      <w:pPr>
        <w:pStyle w:val="4"/>
      </w:pPr>
      <w:r>
        <w:t xml:space="preserve">Рисунок </w:t>
      </w:r>
      <w:r w:rsidR="00B777A9">
        <w:t>4</w:t>
      </w:r>
    </w:p>
    <w:p w14:paraId="37201DDA" w14:textId="296C7DDE" w:rsidR="00684E9E" w:rsidRDefault="00684E9E" w:rsidP="00684E9E"/>
    <w:p w14:paraId="422588C3" w14:textId="30AD1B97" w:rsidR="00684E9E" w:rsidRDefault="0096448D" w:rsidP="00684E9E">
      <w:r>
        <w:t xml:space="preserve">Четвёртое </w:t>
      </w:r>
      <w:r w:rsidRPr="002B7DCE">
        <w:t xml:space="preserve">задание состоит в том, чтобы </w:t>
      </w:r>
      <w:r>
        <w:t xml:space="preserve">скопировать файл </w:t>
      </w:r>
      <w:proofErr w:type="spellStart"/>
      <w:r>
        <w:rPr>
          <w:lang w:val="en-US"/>
        </w:rPr>
        <w:t>myfile</w:t>
      </w:r>
      <w:proofErr w:type="spellEnd"/>
      <w:r w:rsidRPr="0096448D">
        <w:t>.</w:t>
      </w:r>
      <w:r>
        <w:rPr>
          <w:lang w:val="en-US"/>
        </w:rPr>
        <w:t>txt</w:t>
      </w:r>
      <w:r w:rsidRPr="0096448D">
        <w:t xml:space="preserve"> </w:t>
      </w:r>
      <w:r>
        <w:t>в папку</w:t>
      </w:r>
      <w:r w:rsidRPr="0096448D">
        <w:t xml:space="preserve"> </w:t>
      </w:r>
      <w:r>
        <w:rPr>
          <w:lang w:val="en-US"/>
        </w:rPr>
        <w:t>Files</w:t>
      </w:r>
      <w:r>
        <w:t xml:space="preserve"> </w:t>
      </w:r>
      <w:r w:rsidR="00156923">
        <w:t xml:space="preserve">(Рис. </w:t>
      </w:r>
      <w:r w:rsidR="002B7DCE" w:rsidRPr="0096448D">
        <w:t>5</w:t>
      </w:r>
      <w:r w:rsidR="00156923">
        <w:t>)</w:t>
      </w:r>
    </w:p>
    <w:p w14:paraId="5C5DFC84" w14:textId="1CAD41BA" w:rsidR="00156923" w:rsidRDefault="00156923" w:rsidP="00684E9E"/>
    <w:p w14:paraId="3DBF3405" w14:textId="738F9FB0" w:rsidR="00156923" w:rsidRDefault="0046584F" w:rsidP="00156923">
      <w:pPr>
        <w:pStyle w:val="4"/>
      </w:pPr>
      <w:r w:rsidRPr="0046584F">
        <w:drawing>
          <wp:inline distT="0" distB="0" distL="0" distR="0" wp14:anchorId="67EE143A" wp14:editId="338AE77D">
            <wp:extent cx="3753043" cy="400071"/>
            <wp:effectExtent l="0" t="0" r="0" b="0"/>
            <wp:docPr id="1542160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1600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F690C" w14:textId="5749E528" w:rsidR="00156923" w:rsidRDefault="00156923" w:rsidP="00156923">
      <w:pPr>
        <w:pStyle w:val="4"/>
      </w:pPr>
      <w:r>
        <w:t xml:space="preserve">Рисунок </w:t>
      </w:r>
      <w:r w:rsidR="00B777A9">
        <w:t>5</w:t>
      </w:r>
    </w:p>
    <w:p w14:paraId="5CDDF4DC" w14:textId="4A07711D" w:rsidR="00156923" w:rsidRDefault="00156923" w:rsidP="00156923"/>
    <w:p w14:paraId="03B45B46" w14:textId="5F2FFA86" w:rsidR="00156923" w:rsidRDefault="0096448D" w:rsidP="00156923">
      <w:r>
        <w:t xml:space="preserve">Пятое задание состоит в том, чтобы поменять дату на моём ПК, используя дату, которая записала в файл </w:t>
      </w:r>
      <w:r>
        <w:rPr>
          <w:lang w:val="en-US"/>
        </w:rPr>
        <w:t>date</w:t>
      </w:r>
      <w:r w:rsidRPr="0096448D">
        <w:t>.</w:t>
      </w:r>
      <w:r>
        <w:rPr>
          <w:lang w:val="en-US"/>
        </w:rPr>
        <w:t>txt</w:t>
      </w:r>
      <w:r w:rsidR="00156923">
        <w:t xml:space="preserve"> (Рис. </w:t>
      </w:r>
      <w:r>
        <w:t>6</w:t>
      </w:r>
      <w:r w:rsidR="00156923">
        <w:t>)</w:t>
      </w:r>
    </w:p>
    <w:p w14:paraId="6EA431BC" w14:textId="64BA108E" w:rsidR="00156923" w:rsidRDefault="00156923" w:rsidP="00156923"/>
    <w:p w14:paraId="511A1218" w14:textId="74F45705" w:rsidR="00156923" w:rsidRDefault="0046584F" w:rsidP="000870F3">
      <w:pPr>
        <w:pStyle w:val="4"/>
      </w:pPr>
      <w:r w:rsidRPr="0046584F">
        <w:drawing>
          <wp:inline distT="0" distB="0" distL="0" distR="0" wp14:anchorId="5CBB56AC" wp14:editId="19F8E811">
            <wp:extent cx="3181514" cy="565179"/>
            <wp:effectExtent l="0" t="0" r="0" b="6350"/>
            <wp:docPr id="159583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34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56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05CF" w14:textId="2FD42AC7" w:rsidR="00156923" w:rsidRPr="00156923" w:rsidRDefault="00156923" w:rsidP="00156923">
      <w:pPr>
        <w:pStyle w:val="4"/>
      </w:pPr>
      <w:r>
        <w:t xml:space="preserve">Рисунок </w:t>
      </w:r>
      <w:r w:rsidR="00B777A9">
        <w:t>6</w:t>
      </w:r>
    </w:p>
    <w:p w14:paraId="7C91B2CA" w14:textId="5F7C1ACF" w:rsidR="00156923" w:rsidRDefault="00156923" w:rsidP="00684E9E"/>
    <w:p w14:paraId="371D6B7D" w14:textId="254ECA8D" w:rsidR="00156923" w:rsidRDefault="00074C71" w:rsidP="00684E9E">
      <w:r>
        <w:t>Шестое</w:t>
      </w:r>
      <w:r w:rsidRPr="00074C71">
        <w:t xml:space="preserve"> задание состоит в том, чтобы поменять дату на моём ПК, используя дату, которая записала в файл date.txt (Рис. </w:t>
      </w:r>
      <w:r>
        <w:t>7</w:t>
      </w:r>
      <w:r w:rsidRPr="00074C71">
        <w:t>)</w:t>
      </w:r>
    </w:p>
    <w:p w14:paraId="73773EAD" w14:textId="507CD6FA" w:rsidR="000870F3" w:rsidRDefault="000870F3" w:rsidP="00684E9E"/>
    <w:p w14:paraId="605021C4" w14:textId="608E0F88" w:rsidR="000870F3" w:rsidRDefault="0046584F" w:rsidP="000870F3">
      <w:pPr>
        <w:pStyle w:val="4"/>
      </w:pPr>
      <w:r w:rsidRPr="0046584F">
        <w:drawing>
          <wp:inline distT="0" distB="0" distL="0" distR="0" wp14:anchorId="44F6AFF8" wp14:editId="46C99595">
            <wp:extent cx="3098959" cy="419122"/>
            <wp:effectExtent l="0" t="0" r="6350" b="0"/>
            <wp:docPr id="453023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33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AD9" w14:textId="55B9FFA2" w:rsidR="000870F3" w:rsidRPr="00156923" w:rsidRDefault="000870F3" w:rsidP="000870F3">
      <w:pPr>
        <w:pStyle w:val="4"/>
      </w:pPr>
      <w:r>
        <w:t xml:space="preserve">Рисунок </w:t>
      </w:r>
      <w:r w:rsidR="00B777A9">
        <w:t>7</w:t>
      </w:r>
    </w:p>
    <w:p w14:paraId="36DD996E" w14:textId="57E3AFEA" w:rsidR="000870F3" w:rsidRDefault="000870F3" w:rsidP="00684E9E"/>
    <w:p w14:paraId="54E09A2B" w14:textId="28117DBD" w:rsidR="000870F3" w:rsidRDefault="00895F20" w:rsidP="000870F3">
      <w:r>
        <w:t>Седьмое и восьмое задание состоит в том, чтобы отсортировать по убыванию и по возрастанию (</w:t>
      </w:r>
      <w:r w:rsidR="000870F3">
        <w:t xml:space="preserve">Рис. </w:t>
      </w:r>
      <w:r>
        <w:t>8)</w:t>
      </w:r>
      <w:r w:rsidR="000870F3">
        <w:t xml:space="preserve"> </w:t>
      </w:r>
    </w:p>
    <w:p w14:paraId="64AD1E58" w14:textId="6A4FAA84" w:rsidR="000870F3" w:rsidRDefault="000870F3" w:rsidP="000870F3"/>
    <w:p w14:paraId="0D4D7960" w14:textId="513B8ED1" w:rsidR="000870F3" w:rsidRDefault="0046584F" w:rsidP="000870F3">
      <w:pPr>
        <w:pStyle w:val="4"/>
      </w:pPr>
      <w:r w:rsidRPr="0046584F">
        <w:drawing>
          <wp:inline distT="0" distB="0" distL="0" distR="0" wp14:anchorId="74E2CDC0" wp14:editId="3BFC392F">
            <wp:extent cx="3168813" cy="1060505"/>
            <wp:effectExtent l="0" t="0" r="0" b="6350"/>
            <wp:docPr id="198374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44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79C" w14:textId="5F8742BE" w:rsidR="000870F3" w:rsidRDefault="000870F3" w:rsidP="000870F3">
      <w:pPr>
        <w:pStyle w:val="4"/>
      </w:pPr>
      <w:r>
        <w:t xml:space="preserve">Рисунок </w:t>
      </w:r>
      <w:r w:rsidR="00B777A9">
        <w:t>8</w:t>
      </w:r>
    </w:p>
    <w:p w14:paraId="7E590829" w14:textId="091D60AD" w:rsidR="000870F3" w:rsidRDefault="000870F3" w:rsidP="000870F3"/>
    <w:p w14:paraId="47128ABD" w14:textId="2DCE774B" w:rsidR="000870F3" w:rsidRDefault="0046584F" w:rsidP="000870F3">
      <w:pPr>
        <w:pStyle w:val="4"/>
      </w:pPr>
      <w:r w:rsidRPr="0046584F">
        <w:drawing>
          <wp:inline distT="0" distB="0" distL="0" distR="0" wp14:anchorId="64C33CCE" wp14:editId="31008C65">
            <wp:extent cx="3448227" cy="692186"/>
            <wp:effectExtent l="0" t="0" r="0" b="0"/>
            <wp:docPr id="1407938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387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69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BF13" w14:textId="61C00166" w:rsidR="000870F3" w:rsidRDefault="000870F3" w:rsidP="000870F3">
      <w:pPr>
        <w:pStyle w:val="4"/>
      </w:pPr>
      <w:r>
        <w:t xml:space="preserve">Рисунок </w:t>
      </w:r>
      <w:r w:rsidR="00B777A9">
        <w:t>9</w:t>
      </w:r>
    </w:p>
    <w:p w14:paraId="0727E89B" w14:textId="21132587" w:rsidR="000870F3" w:rsidRDefault="000870F3" w:rsidP="000870F3"/>
    <w:p w14:paraId="76936DC1" w14:textId="11503A52" w:rsidR="000870F3" w:rsidRDefault="000870F3" w:rsidP="000870F3">
      <w:r>
        <w:lastRenderedPageBreak/>
        <w:t xml:space="preserve">Далее необходимо защитить </w:t>
      </w:r>
      <w:r w:rsidRPr="000870F3">
        <w:t>от изменений лист электронной таблицы и закр</w:t>
      </w:r>
      <w:r>
        <w:t>ыть</w:t>
      </w:r>
      <w:r w:rsidRPr="000870F3">
        <w:t xml:space="preserve"> ее паролем.</w:t>
      </w:r>
      <w:r>
        <w:t xml:space="preserve"> Для этого мы должны сделать то же самое, что и в задании №1, но перед этим должны выделить все ячейки, потом нажать ПКМ, выбрать формат ячеек, защита и далее поставить галочку на «Скрыть формулы». (Рис. 11)</w:t>
      </w:r>
    </w:p>
    <w:p w14:paraId="4DDA170F" w14:textId="42B367ED" w:rsidR="000870F3" w:rsidRDefault="000870F3" w:rsidP="000870F3"/>
    <w:p w14:paraId="77A6C1E4" w14:textId="6EA5BF7C" w:rsidR="000870F3" w:rsidRDefault="0046584F" w:rsidP="000870F3">
      <w:pPr>
        <w:pStyle w:val="4"/>
      </w:pPr>
      <w:r w:rsidRPr="0046584F">
        <w:drawing>
          <wp:inline distT="0" distB="0" distL="0" distR="0" wp14:anchorId="67AFEC1C" wp14:editId="0463A402">
            <wp:extent cx="3980493" cy="3559679"/>
            <wp:effectExtent l="0" t="0" r="1270" b="3175"/>
            <wp:docPr id="7860797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797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5302" cy="35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9F98" w14:textId="60A3A95A" w:rsidR="000870F3" w:rsidRDefault="000870F3" w:rsidP="000870F3">
      <w:pPr>
        <w:pStyle w:val="4"/>
      </w:pPr>
      <w:r w:rsidRPr="000870F3">
        <w:t>Рисунок</w:t>
      </w:r>
      <w:r>
        <w:t xml:space="preserve"> 1</w:t>
      </w:r>
      <w:r w:rsidR="00B777A9">
        <w:t>0</w:t>
      </w:r>
    </w:p>
    <w:p w14:paraId="2C2165DE" w14:textId="184DC84C" w:rsidR="000870F3" w:rsidRDefault="000870F3" w:rsidP="000870F3"/>
    <w:p w14:paraId="7DDF948A" w14:textId="4D22FA9D" w:rsidR="0079020D" w:rsidRDefault="0079020D" w:rsidP="000870F3">
      <w:r>
        <w:t>Далее необходимо защитить от изменений заданный диапазон ячеек. Для этого нужно выделить все ячейки потом нажат ПКМ, выбрать формат ячеек и убрать галочку на «Защищаемые ячейки». Потом же нужно выделить диапазон и перейти по такому же пути, но уже только поставить галочку на «Защищаемые ячейки». И потом защитить лист от изменений.</w:t>
      </w:r>
    </w:p>
    <w:p w14:paraId="51F5278F" w14:textId="44FB8093" w:rsidR="00F95BC5" w:rsidRDefault="00F95BC5" w:rsidP="000870F3"/>
    <w:p w14:paraId="7F806941" w14:textId="75B4C490" w:rsidR="00F95BC5" w:rsidRDefault="00F95BC5" w:rsidP="000870F3">
      <w:r>
        <w:t xml:space="preserve">Далее необходимо разрешить доступ к моей книге определённым пользователям. Это можно сделать через «Рецензирование», а именно «Разрешить изменение диапазонов». Мы выделяем определённый диапазон, </w:t>
      </w:r>
      <w:r>
        <w:lastRenderedPageBreak/>
        <w:t>создаём его, чтобы он отобразился в списке, нажимаем на «Разрешения» и дальше через «Добавить» добавляем определённых пользователей.  (Рис. 12)</w:t>
      </w:r>
    </w:p>
    <w:p w14:paraId="32E5B15D" w14:textId="30D209BD" w:rsidR="00F95BC5" w:rsidRDefault="00F95BC5" w:rsidP="000870F3"/>
    <w:p w14:paraId="04CC600B" w14:textId="0574DB55" w:rsidR="00F95BC5" w:rsidRDefault="0046584F" w:rsidP="00F95BC5">
      <w:pPr>
        <w:pStyle w:val="4"/>
      </w:pPr>
      <w:r w:rsidRPr="0046584F">
        <w:drawing>
          <wp:inline distT="0" distB="0" distL="0" distR="0" wp14:anchorId="6F0EF0BE" wp14:editId="27374DBA">
            <wp:extent cx="2940411" cy="3967954"/>
            <wp:effectExtent l="0" t="0" r="0" b="0"/>
            <wp:docPr id="96682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289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6658" cy="397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142E" w14:textId="6B758509" w:rsidR="00F95BC5" w:rsidRPr="002B7DCE" w:rsidRDefault="00F95BC5" w:rsidP="00F95BC5">
      <w:pPr>
        <w:pStyle w:val="4"/>
        <w:rPr>
          <w:lang w:val="en-US"/>
        </w:rPr>
      </w:pPr>
      <w:r>
        <w:t>Рисунок 1</w:t>
      </w:r>
      <w:r w:rsidR="00B777A9">
        <w:t>1</w:t>
      </w:r>
    </w:p>
    <w:p w14:paraId="2D16437E" w14:textId="47CAC151" w:rsidR="000870F3" w:rsidRPr="000870F3" w:rsidRDefault="000870F3" w:rsidP="0046584F">
      <w:pPr>
        <w:ind w:firstLine="0"/>
      </w:pPr>
    </w:p>
    <w:p w14:paraId="3FA3BCF2" w14:textId="77777777" w:rsidR="005430ED" w:rsidRDefault="005430ED" w:rsidP="005430ED">
      <w:pPr>
        <w:pStyle w:val="1"/>
      </w:pPr>
      <w:bookmarkStart w:id="5" w:name="_Toc146184998"/>
      <w:r>
        <w:t>Вывод</w:t>
      </w:r>
      <w:bookmarkEnd w:id="5"/>
    </w:p>
    <w:p w14:paraId="647039DC" w14:textId="6B5C8C45" w:rsidR="00827B17" w:rsidRPr="00AE77FA" w:rsidRDefault="0046584F" w:rsidP="0046584F">
      <w:r>
        <w:t xml:space="preserve">Я приобрёл </w:t>
      </w:r>
      <w:r>
        <w:t>практически</w:t>
      </w:r>
      <w:r>
        <w:t>е</w:t>
      </w:r>
      <w:r>
        <w:t xml:space="preserve"> навык</w:t>
      </w:r>
      <w:r>
        <w:t>и</w:t>
      </w:r>
      <w:r>
        <w:t xml:space="preserve"> по работе с Командной строкой и по выявлению вредоносных программ на локальном компьютере под управлением Microsoft Windows XP с помощью командной строки.</w:t>
      </w:r>
    </w:p>
    <w:sectPr w:rsidR="00827B17" w:rsidRPr="00AE77FA" w:rsidSect="00684510">
      <w:pgSz w:w="11906" w:h="16838"/>
      <w:pgMar w:top="1134" w:right="850" w:bottom="1134" w:left="1701" w:header="708" w:footer="22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5FF97" w14:textId="77777777" w:rsidR="004A235C" w:rsidRDefault="004A235C" w:rsidP="009F4E8B">
      <w:pPr>
        <w:spacing w:line="240" w:lineRule="auto"/>
      </w:pPr>
      <w:r>
        <w:separator/>
      </w:r>
    </w:p>
  </w:endnote>
  <w:endnote w:type="continuationSeparator" w:id="0">
    <w:p w14:paraId="14880860" w14:textId="77777777" w:rsidR="004A235C" w:rsidRDefault="004A235C" w:rsidP="009F4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10315" w14:textId="77777777" w:rsidR="009F4E8B" w:rsidRPr="003B25EE" w:rsidRDefault="009F4E8B" w:rsidP="009F4E8B">
    <w:pPr>
      <w:pStyle w:val="a8"/>
      <w:suppressAutoHyphens w:val="0"/>
      <w:rPr>
        <w:sz w:val="24"/>
        <w:szCs w:val="24"/>
      </w:rPr>
    </w:pPr>
    <w:bookmarkStart w:id="1" w:name="_Hlk119180678"/>
    <w:r w:rsidRPr="003B25E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1DA540FA" wp14:editId="67BA8558">
              <wp:simplePos x="0" y="0"/>
              <wp:positionH relativeFrom="page">
                <wp:posOffset>720090</wp:posOffset>
              </wp:positionH>
              <wp:positionV relativeFrom="page">
                <wp:posOffset>231140</wp:posOffset>
              </wp:positionV>
              <wp:extent cx="6590030" cy="10208895"/>
              <wp:effectExtent l="15240" t="21590" r="14605" b="18415"/>
              <wp:wrapNone/>
              <wp:docPr id="16" name="Группа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7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C324A9" w14:paraId="40A233B8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1DC8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9F1EB2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4B695A5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BCC1D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B64E19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830510E" w14:textId="77777777" w:rsidR="00C324A9" w:rsidRPr="00ED394E" w:rsidRDefault="00AF28EC" w:rsidP="00C324A9">
                                  <w:pPr>
                                    <w:ind w:firstLine="0"/>
                                    <w:jc w:val="center"/>
                                    <w:rPr>
                                      <w:rFonts w:ascii="Arial" w:hAnsi="Arial" w:cs="Arial"/>
                                      <w:i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.10.05.01.</w:t>
                                  </w:r>
                                  <w:r w:rsidR="00F26BBF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40"/>
                                      <w:szCs w:val="40"/>
                                      <w:lang w:eastAsia="ru-RU"/>
                                    </w:rPr>
                                    <w:t>0000.000ЛР</w:t>
                                  </w:r>
                                </w:p>
                              </w:tc>
                            </w:tr>
                            <w:tr w:rsidR="00C324A9" w14:paraId="60E4318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A6E51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2AECB7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06C06B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EC9E7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88B39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55F379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15BD32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4C351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F9DD6F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454DE97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901C16F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66A54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3E05CF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3CE7E3C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BFCA45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Разраб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ABF89C4" w14:textId="77777777" w:rsidR="00C324A9" w:rsidRPr="00A806A5" w:rsidRDefault="00A41ECA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Заболотный И</w:t>
                                  </w:r>
                                  <w:r w:rsidR="00C324A9" w:rsidRPr="00ED394E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.А</w:t>
                                  </w:r>
                                  <w:r w:rsidR="00C324A9"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114EFBB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B3DB65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98A2166" w14:textId="77777777" w:rsidR="00C324A9" w:rsidRDefault="00C324A9" w:rsidP="00C324A9">
                                  <w:pPr>
                                    <w:pStyle w:val="a7"/>
                                    <w:rPr>
                                      <w:szCs w:val="28"/>
                                      <w:lang w:val="ru-RU"/>
                                    </w:rPr>
                                  </w:pPr>
                                </w:p>
                                <w:p w14:paraId="132FF33D" w14:textId="53A0C9FB" w:rsidR="00C324A9" w:rsidRPr="00AF28EC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Лабораторная работа №</w:t>
                                  </w:r>
                                  <w:r w:rsidR="0046584F">
                                    <w:rPr>
                                      <w:rFonts w:ascii="Times New Roman" w:hAnsi="Times New Roman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  <w:t>3</w:t>
                                  </w:r>
                                </w:p>
                                <w:p w14:paraId="319332F1" w14:textId="77777777" w:rsidR="00C324A9" w:rsidRPr="004070FF" w:rsidRDefault="00C324A9" w:rsidP="00C324A9">
                                  <w:pPr>
                                    <w:pStyle w:val="a7"/>
                                    <w:rPr>
                                      <w:rFonts w:ascii="Arial" w:hAnsi="Arial" w:cs="Arial"/>
                                      <w:i w:val="0"/>
                                      <w:sz w:val="24"/>
                                      <w:szCs w:val="24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1621D6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D0A3A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201E13BC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C324A9" w:rsidRPr="003313E8" w14:paraId="379A3AB3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719D98E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5BBE006" w14:textId="77777777" w:rsidR="00C324A9" w:rsidRPr="00AF28EC" w:rsidRDefault="00AF28EC" w:rsidP="00C324A9">
                                  <w:pPr>
                                    <w:pStyle w:val="a7"/>
                                    <w:rPr>
                                      <w:sz w:val="20"/>
                                      <w:lang w:val="ru-RU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>Бурякова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17"/>
                                      <w:szCs w:val="17"/>
                                      <w:lang w:val="ru-RU"/>
                                    </w:rPr>
                                    <w:t xml:space="preserve"> О.С.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E0B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B6CD42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13871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0D32CD6F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14:paraId="70FFDEC2" w14:textId="77777777" w:rsidR="00C324A9" w:rsidRPr="003313E8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11A49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6E45F9D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23508AA" w14:textId="36618D67" w:rsidR="00C324A9" w:rsidRPr="00A3530A" w:rsidRDefault="00A3530A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18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C324A9" w:rsidRPr="003313E8" w14:paraId="4ABF2CE1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2CAAFCF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4C75651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E472B2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4F6D2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11C5AC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7D32856" w14:textId="77777777" w:rsidR="00C324A9" w:rsidRPr="00664933" w:rsidRDefault="004D3D0E" w:rsidP="00C324A9">
                                  <w:pPr>
                                    <w:pStyle w:val="a7"/>
                                    <w:jc w:val="center"/>
                                    <w:rPr>
                                      <w:sz w:val="2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t>ДГТУ</w:t>
                                  </w:r>
                                  <w:r>
                                    <w:rPr>
                                      <w:sz w:val="24"/>
                                      <w:lang w:val="ru-RU"/>
                                    </w:rPr>
                                    <w:br/>
                                    <w:t>Кафедра КБИС</w:t>
                                  </w:r>
                                </w:p>
                              </w:tc>
                            </w:tr>
                            <w:tr w:rsidR="00C324A9" w14:paraId="34AB251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3299213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Н. Контр.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0CD5B0A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CE7CB8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776BA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769EAA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355C6568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C324A9" w14:paraId="593772D5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64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4BBBDAD" w14:textId="77777777" w:rsidR="00C324A9" w:rsidRDefault="00C324A9" w:rsidP="00C324A9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Ут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1685E2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BF0E2E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33C63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EC79A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5A82710A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F3D4C4A" w14:textId="77777777" w:rsidR="009F4E8B" w:rsidRDefault="009F4E8B" w:rsidP="009F4E8B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Line 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540FA" id="Группа 16" o:spid="_x0000_s1026" style="position:absolute;margin-left:56.7pt;margin-top:18.2pt;width:518.9pt;height:803.85pt;z-index:25166131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C324A9" w14:paraId="40A233B8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1DC8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9F1EB2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4B695A5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BCC1D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B64E19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830510E" w14:textId="77777777" w:rsidR="00C324A9" w:rsidRPr="00ED394E" w:rsidRDefault="00AF28EC" w:rsidP="00C324A9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.10.05.01.</w:t>
                            </w:r>
                            <w:r w:rsidR="00F26BBF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40"/>
                                <w:szCs w:val="40"/>
                                <w:lang w:eastAsia="ru-RU"/>
                              </w:rPr>
                              <w:t>0000.000ЛР</w:t>
                            </w:r>
                          </w:p>
                        </w:tc>
                      </w:tr>
                      <w:tr w:rsidR="00C324A9" w14:paraId="60E4318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9A6E51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2AECB7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06C06B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EC9E7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688B39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55F379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15BD32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4C351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F9DD6F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454DE97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5901C16F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66A54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3E05CF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3CE7E3C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BFCA45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Разраб</w:t>
                            </w:r>
                            <w:proofErr w:type="spellEnd"/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ABF89C4" w14:textId="77777777" w:rsidR="00C324A9" w:rsidRPr="00A806A5" w:rsidRDefault="00A41ECA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Заболотный И</w:t>
                            </w:r>
                            <w:r w:rsidR="00C324A9" w:rsidRPr="00ED394E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.А</w:t>
                            </w:r>
                            <w:r w:rsidR="00C324A9"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114EFBB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B3DB65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98A2166" w14:textId="77777777" w:rsidR="00C324A9" w:rsidRDefault="00C324A9" w:rsidP="00C324A9">
                            <w:pPr>
                              <w:pStyle w:val="a7"/>
                              <w:rPr>
                                <w:szCs w:val="28"/>
                                <w:lang w:val="ru-RU"/>
                              </w:rPr>
                            </w:pPr>
                          </w:p>
                          <w:p w14:paraId="132FF33D" w14:textId="53A0C9FB" w:rsidR="00C324A9" w:rsidRPr="00AF28EC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Лабораторная работа №</w:t>
                            </w:r>
                            <w:r w:rsidR="0046584F">
                              <w:rPr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</w:p>
                          <w:p w14:paraId="319332F1" w14:textId="77777777" w:rsidR="00C324A9" w:rsidRPr="004070FF" w:rsidRDefault="00C324A9" w:rsidP="00C324A9">
                            <w:pPr>
                              <w:pStyle w:val="a7"/>
                              <w:rPr>
                                <w:rFonts w:ascii="Arial" w:hAnsi="Arial" w:cs="Arial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71621D6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71D0A3A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201E13BC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C324A9" w:rsidRPr="003313E8" w14:paraId="379A3AB3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719D98E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5BBE006" w14:textId="77777777" w:rsidR="00C324A9" w:rsidRPr="00AF28EC" w:rsidRDefault="00AF28EC" w:rsidP="00C324A9">
                            <w:pPr>
                              <w:pStyle w:val="a7"/>
                              <w:rPr>
                                <w:sz w:val="2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>Бурякова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sz w:val="17"/>
                                <w:szCs w:val="17"/>
                                <w:lang w:val="ru-RU"/>
                              </w:rPr>
                              <w:t xml:space="preserve"> О.С.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38E0B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B6CD42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13871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14:paraId="0D32CD6F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14:paraId="70FFDEC2" w14:textId="77777777" w:rsidR="00C324A9" w:rsidRPr="003313E8" w:rsidRDefault="00C324A9" w:rsidP="00C324A9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311A49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6E45F9D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323508AA" w14:textId="36618D67" w:rsidR="00C324A9" w:rsidRPr="00A3530A" w:rsidRDefault="00A3530A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</w:tc>
                      </w:tr>
                      <w:tr w:rsidR="00C324A9" w:rsidRPr="003313E8" w14:paraId="4ABF2CE1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2CAAFCF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4C75651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0E472B2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4F6D2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11C5AC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7D32856" w14:textId="77777777" w:rsidR="00C324A9" w:rsidRPr="00664933" w:rsidRDefault="004D3D0E" w:rsidP="00C324A9">
                            <w:pPr>
                              <w:pStyle w:val="a7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>ДГТУ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br/>
                              <w:t>Кафедра КБИС</w:t>
                            </w:r>
                          </w:p>
                        </w:tc>
                      </w:tr>
                      <w:tr w:rsidR="00C324A9" w14:paraId="34AB251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3299213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Н. Контр.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0CD5B0A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7CE7CB8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776BA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769EAA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355C6568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C324A9" w14:paraId="593772D5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64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4BBBDAD" w14:textId="77777777" w:rsidR="00C324A9" w:rsidRDefault="00C324A9" w:rsidP="00C324A9">
                            <w:pPr>
                              <w:pStyle w:val="a7"/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Ут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1685E2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BF0E2E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33C63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EC79A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5A82710A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F3D4C4A" w14:textId="77777777" w:rsidR="009F4E8B" w:rsidRDefault="009F4E8B" w:rsidP="009F4E8B"/>
                  </w:txbxContent>
                </v:textbox>
              </v:shape>
              <v:line id="Line 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<v:line id="Line 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<v:line id="Line 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<v:line id="Line 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<v:line id="Line 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<w10:wrap anchorx="page" anchory="page"/>
              <w10:anchorlock/>
            </v:group>
          </w:pict>
        </mc:Fallback>
      </mc:AlternateContent>
    </w:r>
  </w:p>
  <w:bookmarkEnd w:id="1"/>
  <w:p w14:paraId="79200994" w14:textId="77777777" w:rsidR="009F4E8B" w:rsidRDefault="009F4E8B" w:rsidP="009F4E8B"/>
  <w:p w14:paraId="5D1C6182" w14:textId="77777777" w:rsidR="009F4E8B" w:rsidRDefault="009F4E8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348CF" w14:textId="77777777" w:rsidR="009F4E8B" w:rsidRPr="009F4E8B" w:rsidRDefault="004070FF" w:rsidP="009F4E8B">
    <w:pPr>
      <w:pStyle w:val="a8"/>
      <w:suppressAutoHyphens w:val="0"/>
      <w:rPr>
        <w:color w:val="FF0000"/>
        <w:sz w:val="24"/>
        <w:szCs w:val="24"/>
      </w:rPr>
    </w:pPr>
    <w:bookmarkStart w:id="2" w:name="_Hlk119180582"/>
    <w:r w:rsidRPr="000E6C7E">
      <w:rPr>
        <w:sz w:val="24"/>
        <w:szCs w:val="24"/>
      </w:rPr>
      <mc:AlternateContent>
        <mc:Choice Requires="wpg">
          <w:drawing>
            <wp:anchor distT="0" distB="0" distL="114300" distR="114300" simplePos="0" relativeHeight="251663360" behindDoc="0" locked="1" layoutInCell="0" allowOverlap="1" wp14:anchorId="799A6897" wp14:editId="33AB7114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5240" t="23495" r="14605" b="18415"/>
              <wp:wrapNone/>
              <wp:docPr id="23" name="Группа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4" name="Line 3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5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6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7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Text Box 8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C324A9" w14:paraId="25918B7B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E3B7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A14765D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E0DCE97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2BB338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2B560A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3496B2A" w14:textId="77777777" w:rsidR="00C324A9" w:rsidRPr="00ED394E" w:rsidRDefault="0065681F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ОИБ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.10.05.01.</w:t>
                                  </w:r>
                                  <w:r w:rsidR="00F15505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88</w:t>
                                  </w:r>
                                  <w:r w:rsidR="00C324A9" w:rsidRPr="0065597E">
                                    <w:rPr>
                                      <w:rFonts w:ascii="Arial" w:hAnsi="Arial" w:cs="Arial"/>
                                      <w:iCs/>
                                      <w:sz w:val="40"/>
                                      <w:szCs w:val="40"/>
                                    </w:rPr>
                                    <w:t>0000.000ЛР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72A10033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C324A9" w14:paraId="5F78FE02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BA0B756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A64D49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69EFCAB3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F40256C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AE86565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086A044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57BF42F8" w14:textId="77777777" w:rsidR="00C324A9" w:rsidRPr="00ED394E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Arial" w:hAnsi="Arial" w:cs="Arial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</w:pP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begin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separate"/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t>1</w:t>
                                  </w:r>
                                  <w:r w:rsidRPr="00ED394E">
                                    <w:rPr>
                                      <w:rFonts w:ascii="Times New Roman" w:hAnsi="Times New Roman"/>
                                      <w:i w:val="0"/>
                                      <w:iCs/>
                                      <w:sz w:val="40"/>
                                      <w:szCs w:val="4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324A9" w14:paraId="60D80587" w14:textId="77777777" w:rsidTr="00010029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FB56B5E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DE4CA6B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3D363979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 xml:space="preserve">№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докум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4479F30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AB2D22D" w14:textId="77777777" w:rsidR="00C324A9" w:rsidRDefault="00C324A9" w:rsidP="00C324A9">
                                  <w:pPr>
                                    <w:pStyle w:val="a7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935C4BE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EC96FF0" w14:textId="77777777" w:rsidR="00C324A9" w:rsidRDefault="00C324A9" w:rsidP="00C324A9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5906D9" w14:textId="77777777" w:rsidR="004070FF" w:rsidRDefault="004070FF" w:rsidP="004070FF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99A6897" id="Группа 23" o:spid="_x0000_s1033" style="position:absolute;margin-left:56.7pt;margin-top:19.85pt;width:518.9pt;height:802.2pt;z-index:25166336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" o:allowincell="f">
              <v:line id="Line 3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<v:line id="Line 4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<v:line id="Line 5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" strokeweight="2.25pt"/>
              <v:line id="Line 6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" strokeweight="2.25pt"/>
              <v:line id="Line 7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jw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Y&#10;+CX+ALn6AgAA//8DAFBLAQItABQABgAIAAAAIQDb4fbL7gAAAIUBAAATAAAAAAAAAAAAAAAAAAAA&#10;AABbQ29udGVudF9UeXBlc10ueG1sUEsBAi0AFAAGAAgAAAAhAFr0LFu/AAAAFQEAAAsAAAAAAAAA&#10;AAAAAAAAHwEAAF9yZWxzLy5yZWxzUEsBAi0AFAAGAAgAAAAhAOWlWPC+AAAA2wAAAA8AAAAAAAAA&#10;AAAAAAAABwIAAGRycy9kb3ducmV2LnhtbFBLBQYAAAAAAwADALcAAADy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C324A9" w14:paraId="25918B7B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E3B7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A14765D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E0DCE97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2BB338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2B560A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3496B2A" w14:textId="77777777" w:rsidR="00C324A9" w:rsidRPr="00ED394E" w:rsidRDefault="0065681F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ОИБ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.10.05.01.</w:t>
                            </w:r>
                            <w:r w:rsidR="00F15505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  <w:lang w:val="ru-RU"/>
                              </w:rPr>
                              <w:t>88</w:t>
                            </w:r>
                            <w:r w:rsidR="00C324A9" w:rsidRPr="0065597E">
                              <w:rPr>
                                <w:rFonts w:ascii="Arial" w:hAnsi="Arial" w:cs="Arial"/>
                                <w:iCs/>
                                <w:sz w:val="40"/>
                                <w:szCs w:val="40"/>
                              </w:rPr>
                              <w:t>0000.000ЛР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72A10033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C324A9" w14:paraId="5F78FE02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BA0B756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FA64D49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69EFCAB3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F40256C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AE86565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086A044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57BF42F8" w14:textId="77777777" w:rsidR="00C324A9" w:rsidRPr="00ED394E" w:rsidRDefault="00C324A9" w:rsidP="00C324A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</w:pP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begin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instrText>PAGE   \* MERGEFORMAT</w:instrTex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separate"/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t>1</w:t>
                            </w:r>
                            <w:r w:rsidRPr="00ED394E">
                              <w:rPr>
                                <w:rFonts w:ascii="Times New Roman" w:hAnsi="Times New Roman"/>
                                <w:i w:val="0"/>
                                <w:iCs/>
                                <w:sz w:val="40"/>
                                <w:szCs w:val="4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C324A9" w14:paraId="60D80587" w14:textId="77777777" w:rsidTr="00010029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FB56B5E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DE4CA6B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3D363979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докум</w:t>
                            </w:r>
                            <w:proofErr w:type="spellEnd"/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64479F30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  <w:proofErr w:type="spellEnd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AB2D22D" w14:textId="77777777" w:rsidR="00C324A9" w:rsidRDefault="00C324A9" w:rsidP="00C324A9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2935C4BE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14:paraId="0EC96FF0" w14:textId="77777777" w:rsidR="00C324A9" w:rsidRDefault="00C324A9" w:rsidP="00C324A9">
                            <w:pPr>
                              <w:pStyle w:val="a7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5A5906D9" w14:textId="77777777" w:rsidR="004070FF" w:rsidRDefault="004070FF" w:rsidP="004070FF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  <w:bookmarkEnd w:id="2"/>
  </w:p>
  <w:p w14:paraId="200D0EFC" w14:textId="77777777" w:rsidR="009F4E8B" w:rsidRDefault="009F4E8B" w:rsidP="009F4E8B"/>
  <w:p w14:paraId="30048E99" w14:textId="77777777" w:rsidR="009F4E8B" w:rsidRDefault="009F4E8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0A536" w14:textId="77777777" w:rsidR="004A235C" w:rsidRDefault="004A235C" w:rsidP="009F4E8B">
      <w:pPr>
        <w:spacing w:line="240" w:lineRule="auto"/>
      </w:pPr>
      <w:r>
        <w:separator/>
      </w:r>
    </w:p>
  </w:footnote>
  <w:footnote w:type="continuationSeparator" w:id="0">
    <w:p w14:paraId="4E602763" w14:textId="77777777" w:rsidR="004A235C" w:rsidRDefault="004A235C" w:rsidP="009F4E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A2C71"/>
    <w:multiLevelType w:val="hybridMultilevel"/>
    <w:tmpl w:val="DFE8721A"/>
    <w:lvl w:ilvl="0" w:tplc="C598FBD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CC04701"/>
    <w:multiLevelType w:val="hybridMultilevel"/>
    <w:tmpl w:val="480A0F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2169ED"/>
    <w:multiLevelType w:val="hybridMultilevel"/>
    <w:tmpl w:val="05C0F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64240277">
    <w:abstractNumId w:val="0"/>
  </w:num>
  <w:num w:numId="2" w16cid:durableId="1266500662">
    <w:abstractNumId w:val="2"/>
  </w:num>
  <w:num w:numId="3" w16cid:durableId="2249227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cumentProtection w:edit="readOnly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7F"/>
    <w:rsid w:val="000270EE"/>
    <w:rsid w:val="00037B44"/>
    <w:rsid w:val="000522CA"/>
    <w:rsid w:val="0006274B"/>
    <w:rsid w:val="00074C71"/>
    <w:rsid w:val="000870F3"/>
    <w:rsid w:val="00096161"/>
    <w:rsid w:val="000A5A11"/>
    <w:rsid w:val="000A7872"/>
    <w:rsid w:val="000B611F"/>
    <w:rsid w:val="000E5AB1"/>
    <w:rsid w:val="001058C3"/>
    <w:rsid w:val="00110EA9"/>
    <w:rsid w:val="00150511"/>
    <w:rsid w:val="00154791"/>
    <w:rsid w:val="00156923"/>
    <w:rsid w:val="00175AEE"/>
    <w:rsid w:val="0019546E"/>
    <w:rsid w:val="001C07E9"/>
    <w:rsid w:val="001D58A7"/>
    <w:rsid w:val="00222E86"/>
    <w:rsid w:val="00236119"/>
    <w:rsid w:val="00265B7F"/>
    <w:rsid w:val="00280C9F"/>
    <w:rsid w:val="00284DB8"/>
    <w:rsid w:val="002B2CF7"/>
    <w:rsid w:val="002B4FA7"/>
    <w:rsid w:val="002B7DCE"/>
    <w:rsid w:val="002D257A"/>
    <w:rsid w:val="002D61E2"/>
    <w:rsid w:val="002D6894"/>
    <w:rsid w:val="002E2196"/>
    <w:rsid w:val="00340827"/>
    <w:rsid w:val="003763C2"/>
    <w:rsid w:val="003B1D74"/>
    <w:rsid w:val="003D0B68"/>
    <w:rsid w:val="004070FF"/>
    <w:rsid w:val="00415C33"/>
    <w:rsid w:val="00425194"/>
    <w:rsid w:val="004405D8"/>
    <w:rsid w:val="004431CE"/>
    <w:rsid w:val="0046584F"/>
    <w:rsid w:val="00473F34"/>
    <w:rsid w:val="0049112D"/>
    <w:rsid w:val="00495EAB"/>
    <w:rsid w:val="004A0C91"/>
    <w:rsid w:val="004A19EF"/>
    <w:rsid w:val="004A235C"/>
    <w:rsid w:val="004A5B6B"/>
    <w:rsid w:val="004D3D0E"/>
    <w:rsid w:val="004D4F7A"/>
    <w:rsid w:val="005078F3"/>
    <w:rsid w:val="00526890"/>
    <w:rsid w:val="00531544"/>
    <w:rsid w:val="00542DDC"/>
    <w:rsid w:val="005430ED"/>
    <w:rsid w:val="005472CA"/>
    <w:rsid w:val="005648EF"/>
    <w:rsid w:val="00581463"/>
    <w:rsid w:val="00596CB4"/>
    <w:rsid w:val="00597551"/>
    <w:rsid w:val="005A41FF"/>
    <w:rsid w:val="005A59BA"/>
    <w:rsid w:val="005B5D14"/>
    <w:rsid w:val="006178BD"/>
    <w:rsid w:val="0065681F"/>
    <w:rsid w:val="006732C4"/>
    <w:rsid w:val="00675A81"/>
    <w:rsid w:val="00684510"/>
    <w:rsid w:val="00684E9E"/>
    <w:rsid w:val="00693164"/>
    <w:rsid w:val="0069780D"/>
    <w:rsid w:val="006B1E37"/>
    <w:rsid w:val="006B2A9C"/>
    <w:rsid w:val="006C79C2"/>
    <w:rsid w:val="006F1AE1"/>
    <w:rsid w:val="006F2E8C"/>
    <w:rsid w:val="007035B0"/>
    <w:rsid w:val="00706399"/>
    <w:rsid w:val="0072555B"/>
    <w:rsid w:val="00740D3C"/>
    <w:rsid w:val="00742E1E"/>
    <w:rsid w:val="007666A8"/>
    <w:rsid w:val="0079020D"/>
    <w:rsid w:val="007C1E8B"/>
    <w:rsid w:val="007C404B"/>
    <w:rsid w:val="008004F8"/>
    <w:rsid w:val="00802FDF"/>
    <w:rsid w:val="00805CB9"/>
    <w:rsid w:val="00807B32"/>
    <w:rsid w:val="008121AF"/>
    <w:rsid w:val="00826CFB"/>
    <w:rsid w:val="00827B17"/>
    <w:rsid w:val="00860BDD"/>
    <w:rsid w:val="008926AF"/>
    <w:rsid w:val="00894F4A"/>
    <w:rsid w:val="00895F20"/>
    <w:rsid w:val="008C531B"/>
    <w:rsid w:val="008D20ED"/>
    <w:rsid w:val="008F62C0"/>
    <w:rsid w:val="00924066"/>
    <w:rsid w:val="009472CD"/>
    <w:rsid w:val="0096448D"/>
    <w:rsid w:val="009A572D"/>
    <w:rsid w:val="009D102F"/>
    <w:rsid w:val="009D29B0"/>
    <w:rsid w:val="009E4862"/>
    <w:rsid w:val="009F4E8B"/>
    <w:rsid w:val="00A0460D"/>
    <w:rsid w:val="00A3530A"/>
    <w:rsid w:val="00A41ECA"/>
    <w:rsid w:val="00A574A0"/>
    <w:rsid w:val="00A6643C"/>
    <w:rsid w:val="00AA7AB8"/>
    <w:rsid w:val="00AD6009"/>
    <w:rsid w:val="00AE1213"/>
    <w:rsid w:val="00AE77FA"/>
    <w:rsid w:val="00AF28EC"/>
    <w:rsid w:val="00B16D02"/>
    <w:rsid w:val="00B234EF"/>
    <w:rsid w:val="00B536DF"/>
    <w:rsid w:val="00B5372C"/>
    <w:rsid w:val="00B64EE0"/>
    <w:rsid w:val="00B65689"/>
    <w:rsid w:val="00B777A9"/>
    <w:rsid w:val="00BB73DF"/>
    <w:rsid w:val="00C2700B"/>
    <w:rsid w:val="00C324A9"/>
    <w:rsid w:val="00C3538C"/>
    <w:rsid w:val="00C45A1A"/>
    <w:rsid w:val="00C65779"/>
    <w:rsid w:val="00C67908"/>
    <w:rsid w:val="00C72D4C"/>
    <w:rsid w:val="00C77855"/>
    <w:rsid w:val="00CD57F1"/>
    <w:rsid w:val="00CD5D5B"/>
    <w:rsid w:val="00CE4117"/>
    <w:rsid w:val="00D21E71"/>
    <w:rsid w:val="00D21F08"/>
    <w:rsid w:val="00D447F4"/>
    <w:rsid w:val="00D53792"/>
    <w:rsid w:val="00D66C40"/>
    <w:rsid w:val="00D77283"/>
    <w:rsid w:val="00D85879"/>
    <w:rsid w:val="00D96537"/>
    <w:rsid w:val="00DA445A"/>
    <w:rsid w:val="00DC6BEE"/>
    <w:rsid w:val="00DF5D9A"/>
    <w:rsid w:val="00DF5FF0"/>
    <w:rsid w:val="00E02460"/>
    <w:rsid w:val="00E214DB"/>
    <w:rsid w:val="00E332E8"/>
    <w:rsid w:val="00E362AC"/>
    <w:rsid w:val="00E643AE"/>
    <w:rsid w:val="00E74130"/>
    <w:rsid w:val="00EB6787"/>
    <w:rsid w:val="00ED30B1"/>
    <w:rsid w:val="00ED394E"/>
    <w:rsid w:val="00EE5A3E"/>
    <w:rsid w:val="00F0238B"/>
    <w:rsid w:val="00F05E66"/>
    <w:rsid w:val="00F15505"/>
    <w:rsid w:val="00F26BBF"/>
    <w:rsid w:val="00F26FC8"/>
    <w:rsid w:val="00F55021"/>
    <w:rsid w:val="00F553D8"/>
    <w:rsid w:val="00F57443"/>
    <w:rsid w:val="00F95BC5"/>
    <w:rsid w:val="00FA42EA"/>
    <w:rsid w:val="00FB3A03"/>
    <w:rsid w:val="00FB794B"/>
    <w:rsid w:val="00FE2277"/>
    <w:rsid w:val="00FE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81490"/>
  <w15:chartTrackingRefBased/>
  <w15:docId w15:val="{C98E3F79-30EE-4A40-8D5D-217CE8A4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70E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B4FA7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A7"/>
    <w:pPr>
      <w:keepNext/>
      <w:keepLines/>
      <w:spacing w:before="120" w:line="480" w:lineRule="auto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B4FA7"/>
    <w:pPr>
      <w:keepNext/>
      <w:keepLines/>
      <w:spacing w:before="120" w:line="48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aliases w:val="Рисунок"/>
    <w:basedOn w:val="a"/>
    <w:next w:val="a"/>
    <w:link w:val="40"/>
    <w:uiPriority w:val="9"/>
    <w:unhideWhenUsed/>
    <w:qFormat/>
    <w:rsid w:val="00473F34"/>
    <w:pPr>
      <w:keepNext/>
      <w:keepLines/>
      <w:spacing w:before="40" w:line="240" w:lineRule="auto"/>
      <w:ind w:firstLine="0"/>
      <w:jc w:val="center"/>
      <w:outlineLvl w:val="3"/>
    </w:pPr>
    <w:rPr>
      <w:rFonts w:eastAsiaTheme="majorEastAsia" w:cstheme="majorBidi"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F4E8B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F4E8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F4E8B"/>
    <w:rPr>
      <w:rFonts w:ascii="Times New Roman" w:hAnsi="Times New Roman"/>
      <w:sz w:val="28"/>
    </w:rPr>
  </w:style>
  <w:style w:type="paragraph" w:customStyle="1" w:styleId="a7">
    <w:name w:val="Чертежный"/>
    <w:rsid w:val="009F4E8B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8">
    <w:name w:val="Листинг программы"/>
    <w:rsid w:val="009F4E8B"/>
    <w:pPr>
      <w:suppressAutoHyphens/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  <w:lang w:eastAsia="ru-RU"/>
    </w:rPr>
  </w:style>
  <w:style w:type="paragraph" w:styleId="a9">
    <w:name w:val="List Paragraph"/>
    <w:basedOn w:val="a"/>
    <w:uiPriority w:val="99"/>
    <w:qFormat/>
    <w:rsid w:val="004070FF"/>
    <w:pPr>
      <w:spacing w:after="160"/>
      <w:ind w:left="720" w:firstLine="0"/>
      <w:contextualSpacing/>
    </w:pPr>
    <w:rPr>
      <w:color w:val="000000" w:themeColor="text1" w:themeShade="80"/>
    </w:rPr>
  </w:style>
  <w:style w:type="character" w:customStyle="1" w:styleId="20">
    <w:name w:val="Заголовок 2 Знак"/>
    <w:basedOn w:val="a0"/>
    <w:link w:val="2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a">
    <w:name w:val="Title"/>
    <w:aliases w:val="Заголовок3"/>
    <w:basedOn w:val="a"/>
    <w:next w:val="a"/>
    <w:link w:val="ab"/>
    <w:uiPriority w:val="10"/>
    <w:qFormat/>
    <w:rsid w:val="00A574A0"/>
    <w:pPr>
      <w:spacing w:line="480" w:lineRule="auto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b">
    <w:name w:val="Заголовок Знак"/>
    <w:aliases w:val="Заголовок3 Знак"/>
    <w:basedOn w:val="a0"/>
    <w:link w:val="aa"/>
    <w:uiPriority w:val="10"/>
    <w:rsid w:val="00A574A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30">
    <w:name w:val="Заголовок 3 Знак"/>
    <w:basedOn w:val="a0"/>
    <w:link w:val="3"/>
    <w:uiPriority w:val="9"/>
    <w:rsid w:val="002B4F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c">
    <w:name w:val="caption"/>
    <w:basedOn w:val="a"/>
    <w:next w:val="a"/>
    <w:uiPriority w:val="35"/>
    <w:unhideWhenUsed/>
    <w:qFormat/>
    <w:rsid w:val="00826C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0A5A11"/>
    <w:pPr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5A1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5A1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A5A11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0A5A11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f"/>
    <w:uiPriority w:val="59"/>
    <w:rsid w:val="00A0460D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">
    <w:name w:val="Table Grid"/>
    <w:basedOn w:val="a1"/>
    <w:uiPriority w:val="39"/>
    <w:rsid w:val="00A0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aliases w:val="Рисунок Знак"/>
    <w:basedOn w:val="a0"/>
    <w:link w:val="4"/>
    <w:uiPriority w:val="9"/>
    <w:rsid w:val="00473F34"/>
    <w:rPr>
      <w:rFonts w:ascii="Times New Roman" w:eastAsiaTheme="majorEastAsia" w:hAnsi="Times New Roman" w:cstheme="majorBidi"/>
      <w:iCs/>
      <w:sz w:val="24"/>
    </w:rPr>
  </w:style>
  <w:style w:type="paragraph" w:styleId="af0">
    <w:name w:val="No Spacing"/>
    <w:uiPriority w:val="1"/>
    <w:rsid w:val="0009616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7063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7063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ol\OneDrive\&#1044;&#1086;&#1082;&#1091;&#1084;&#1077;&#1085;&#1090;&#1099;\&#1053;&#1072;&#1089;&#1090;&#1088;&#1072;&#1080;&#1074;&#1072;&#1077;&#1084;&#1099;&#1077;%20&#1096;&#1072;&#1073;&#1083;&#1086;&#1085;&#1099;%20Office\&#1064;&#1072;&#1073;&#1083;&#1086;&#1085;%20&#1085;&#1072;%20&#1074;&#1089;&#1077;%20&#1089;&#1083;&#1091;&#1095;&#1072;&#1080;%20&#1078;&#1080;&#1079;&#1085;&#108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419EB-F67F-429E-B092-D075E9B68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на все случаи жизни.dotx</Template>
  <TotalTime>106</TotalTime>
  <Pages>8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Заболотный</dc:creator>
  <cp:keywords/>
  <dc:description/>
  <cp:lastModifiedBy>Иван Заболотный</cp:lastModifiedBy>
  <cp:revision>14</cp:revision>
  <dcterms:created xsi:type="dcterms:W3CDTF">2023-09-20T17:02:00Z</dcterms:created>
  <dcterms:modified xsi:type="dcterms:W3CDTF">2023-09-21T10:29:00Z</dcterms:modified>
</cp:coreProperties>
</file>
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00D450F8" w14:textId="2D8B2C85" w:rsidR="00A0460D" w:rsidRPr="00A0460D" w:rsidRDefault="00A0460D" w:rsidP="00355140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355140">
        <w:rPr>
          <w:rFonts w:eastAsia="Times New Roman" w:cs="Times New Roman"/>
          <w:b/>
          <w:sz w:val="24"/>
          <w:szCs w:val="28"/>
          <w:lang w:eastAsia="zh-CN"/>
        </w:rPr>
        <w:t>8</w:t>
      </w: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26A56499" w:rsidR="00A0460D" w:rsidRPr="00A0460D" w:rsidRDefault="00A0460D" w:rsidP="0038617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355140" w:rsidRPr="00355140">
        <w:rPr>
          <w:rFonts w:eastAsia="Times New Roman" w:cs="Times New Roman"/>
          <w:sz w:val="24"/>
          <w:szCs w:val="24"/>
          <w:lang w:eastAsia="ru-RU"/>
        </w:rPr>
        <w:t>Защита от разрушающих программных воздействий. Использование антивирусных средств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06290A67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C23A9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041F2B02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C23A9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66F187CC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C23A9">
              <w:rPr>
                <w:noProof/>
                <w:webHidden/>
              </w:rPr>
              <w:t>7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0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4308155B" w:rsidR="00096161" w:rsidRPr="00AF28EC" w:rsidRDefault="00355140" w:rsidP="00C563A5">
      <w:r>
        <w:t>изучение принципов работы антивирусных средств и их использования для зашиты от вредоносных программных воздействий. Работа выполняется с помощью программы «Антивирус Касперского.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73E1CCE6" w:rsidR="00AF28EC" w:rsidRDefault="00C563A5" w:rsidP="0065681F">
      <w:r>
        <w:t xml:space="preserve">Первое задание заключается в том, чтобы </w:t>
      </w:r>
      <w:r w:rsidR="00355140">
        <w:t xml:space="preserve">создать вирус </w:t>
      </w:r>
      <w:r w:rsidR="00355140">
        <w:rPr>
          <w:lang w:val="en-US"/>
        </w:rPr>
        <w:t>EICAR</w:t>
      </w:r>
      <w:r w:rsidR="00355140" w:rsidRPr="00355140">
        <w:t xml:space="preserve"> </w:t>
      </w:r>
      <w:r w:rsidR="00355140">
        <w:t xml:space="preserve">и сохранить его в расширении </w:t>
      </w:r>
      <w:r w:rsidR="00355140" w:rsidRPr="00355140">
        <w:t>.</w:t>
      </w:r>
      <w:r w:rsidR="00355140">
        <w:rPr>
          <w:lang w:val="en-US"/>
        </w:rPr>
        <w:t>txt</w:t>
      </w:r>
      <w:r w:rsidR="0065681F">
        <w:t xml:space="preserve"> (Рис. 1)</w:t>
      </w:r>
    </w:p>
    <w:p w14:paraId="263EC233" w14:textId="77777777" w:rsidR="0065681F" w:rsidRDefault="0065681F" w:rsidP="0065681F"/>
    <w:p w14:paraId="50ACDCCB" w14:textId="7AD7FECB" w:rsidR="0065681F" w:rsidRDefault="00355140" w:rsidP="0065681F">
      <w:pPr>
        <w:pStyle w:val="4"/>
      </w:pPr>
      <w:r w:rsidRPr="00355140">
        <w:rPr>
          <w:noProof/>
        </w:rPr>
        <w:drawing>
          <wp:inline distT="0" distB="0" distL="0" distR="0" wp14:anchorId="4B56B8D7" wp14:editId="68AE113C">
            <wp:extent cx="5940425" cy="666750"/>
            <wp:effectExtent l="0" t="0" r="3175" b="0"/>
            <wp:docPr id="26110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3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54D24224" w14:textId="1D1C85F6" w:rsidR="0065681F" w:rsidRDefault="0065681F" w:rsidP="0065681F">
      <w:pPr>
        <w:ind w:firstLine="0"/>
      </w:pPr>
      <w:r>
        <w:tab/>
      </w:r>
      <w:r w:rsidR="00355140">
        <w:t xml:space="preserve">Второе задание заключается в том, чтобы создать вирус </w:t>
      </w:r>
      <w:r w:rsidR="00355140">
        <w:rPr>
          <w:lang w:val="en-US"/>
        </w:rPr>
        <w:t>CURE</w:t>
      </w:r>
      <w:r w:rsidR="00355140" w:rsidRPr="00355140">
        <w:t>-</w:t>
      </w:r>
      <w:r w:rsidR="00355140">
        <w:rPr>
          <w:lang w:val="en-US"/>
        </w:rPr>
        <w:t>EICAR</w:t>
      </w:r>
      <w:r w:rsidR="00355140" w:rsidRPr="00355140">
        <w:t xml:space="preserve"> </w:t>
      </w:r>
      <w:r w:rsidR="00355140">
        <w:t xml:space="preserve">и сохранить его в расширении </w:t>
      </w:r>
      <w:r w:rsidR="00355140" w:rsidRPr="00355140">
        <w:t>.</w:t>
      </w:r>
      <w:r w:rsidR="00355140">
        <w:rPr>
          <w:lang w:val="en-US"/>
        </w:rPr>
        <w:t>txt</w:t>
      </w:r>
      <w:r w:rsidR="00355140">
        <w:t xml:space="preserve"> </w:t>
      </w:r>
      <w:r w:rsidR="00652440">
        <w:t>(Рис. 2)</w:t>
      </w:r>
    </w:p>
    <w:p w14:paraId="7BED4F98" w14:textId="77777777" w:rsidR="00355140" w:rsidRDefault="00355140" w:rsidP="0065681F">
      <w:pPr>
        <w:ind w:firstLine="0"/>
      </w:pPr>
    </w:p>
    <w:p w14:paraId="26CA427F" w14:textId="4B349CB6" w:rsidR="00652440" w:rsidRDefault="00355140" w:rsidP="0065681F">
      <w:pPr>
        <w:ind w:firstLine="0"/>
      </w:pPr>
      <w:r w:rsidRPr="00355140">
        <w:rPr>
          <w:noProof/>
        </w:rPr>
        <w:drawing>
          <wp:inline distT="0" distB="0" distL="0" distR="0" wp14:anchorId="4A477595" wp14:editId="68A98A89">
            <wp:extent cx="5940425" cy="571500"/>
            <wp:effectExtent l="0" t="0" r="3175" b="0"/>
            <wp:docPr id="102772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4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107" cy="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9A3" w14:textId="77777777" w:rsidR="00652440" w:rsidRDefault="00652440" w:rsidP="00652440">
      <w:pPr>
        <w:pStyle w:val="4"/>
      </w:pPr>
      <w:r>
        <w:t>Рисунок 2</w:t>
      </w:r>
    </w:p>
    <w:p w14:paraId="4C48778D" w14:textId="77777777" w:rsidR="00652440" w:rsidRDefault="00652440" w:rsidP="0065681F">
      <w:pPr>
        <w:ind w:firstLine="0"/>
      </w:pPr>
    </w:p>
    <w:p w14:paraId="64BE515D" w14:textId="2D655A04" w:rsidR="00355140" w:rsidRPr="00355140" w:rsidRDefault="00355140" w:rsidP="00355140">
      <w:pPr>
        <w:pStyle w:val="a9"/>
      </w:pPr>
      <w:r>
        <w:t xml:space="preserve">Третье задание заключается в том, чтобы создать вирус </w:t>
      </w:r>
      <w:r w:rsidR="00055EFA">
        <w:rPr>
          <w:lang w:val="en-US"/>
        </w:rPr>
        <w:t>DELE</w:t>
      </w:r>
      <w:r w:rsidRPr="00355140">
        <w:t>-</w:t>
      </w:r>
      <w:r>
        <w:rPr>
          <w:lang w:val="en-US"/>
        </w:rPr>
        <w:t>EICAR</w:t>
      </w:r>
      <w:r w:rsidRPr="00355140">
        <w:t xml:space="preserve"> </w:t>
      </w:r>
      <w:r>
        <w:t xml:space="preserve">и сохранить его в расширении </w:t>
      </w:r>
      <w:r w:rsidRPr="00355140">
        <w:t>.</w:t>
      </w:r>
      <w:r>
        <w:rPr>
          <w:lang w:val="en-US"/>
        </w:rPr>
        <w:t>txt</w:t>
      </w:r>
      <w:r w:rsidRPr="00355140">
        <w:t xml:space="preserve"> (</w:t>
      </w:r>
      <w:r>
        <w:t>Рис. 3)</w:t>
      </w:r>
    </w:p>
    <w:p w14:paraId="11586218" w14:textId="06CCFC4E" w:rsidR="00956199" w:rsidRDefault="00956199" w:rsidP="00956199">
      <w:pPr>
        <w:ind w:firstLine="0"/>
        <w:jc w:val="center"/>
        <w:rPr>
          <w:noProof/>
        </w:rPr>
      </w:pPr>
    </w:p>
    <w:p w14:paraId="454452E1" w14:textId="5A9F0B84" w:rsidR="00355140" w:rsidRPr="00355140" w:rsidRDefault="00355140" w:rsidP="00956199">
      <w:pPr>
        <w:ind w:firstLine="0"/>
        <w:jc w:val="center"/>
        <w:rPr>
          <w:lang w:val="en-US"/>
        </w:rPr>
      </w:pPr>
      <w:r w:rsidRPr="00355140">
        <w:rPr>
          <w:noProof/>
          <w:lang w:val="en-US"/>
        </w:rPr>
        <w:drawing>
          <wp:inline distT="0" distB="0" distL="0" distR="0" wp14:anchorId="2289A451" wp14:editId="70C9CBC5">
            <wp:extent cx="5940425" cy="617855"/>
            <wp:effectExtent l="0" t="0" r="3175" b="0"/>
            <wp:docPr id="171409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5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AE2D" w14:textId="3137423C" w:rsidR="00956199" w:rsidRDefault="00956199" w:rsidP="00956199">
      <w:pPr>
        <w:pStyle w:val="4"/>
      </w:pPr>
      <w:r>
        <w:t xml:space="preserve">Рисунок </w:t>
      </w:r>
      <w:r w:rsidR="00652440">
        <w:t>3</w:t>
      </w:r>
    </w:p>
    <w:p w14:paraId="6B81181C" w14:textId="2C8D3B3C" w:rsidR="00652440" w:rsidRDefault="00652440" w:rsidP="00956199"/>
    <w:p w14:paraId="47AF9BF5" w14:textId="0924F4DB" w:rsidR="00652440" w:rsidRPr="00956199" w:rsidRDefault="00055EFA" w:rsidP="00956199">
      <w:r>
        <w:t xml:space="preserve">Четвёртое задание заключается в том, чтобы создать вирус </w:t>
      </w:r>
      <w:r>
        <w:rPr>
          <w:lang w:val="en-US"/>
        </w:rPr>
        <w:t>CORR</w:t>
      </w:r>
      <w:r w:rsidRPr="00355140">
        <w:t>-</w:t>
      </w:r>
      <w:r>
        <w:rPr>
          <w:lang w:val="en-US"/>
        </w:rPr>
        <w:t>EICAR</w:t>
      </w:r>
      <w:r w:rsidRPr="00355140">
        <w:t xml:space="preserve"> </w:t>
      </w:r>
      <w:r>
        <w:t xml:space="preserve">и сохранить его в расширении </w:t>
      </w:r>
      <w:r w:rsidRPr="00355140">
        <w:t>.</w:t>
      </w:r>
      <w:r>
        <w:rPr>
          <w:lang w:val="en-US"/>
        </w:rPr>
        <w:t>txt</w:t>
      </w:r>
      <w:r>
        <w:t xml:space="preserve"> </w:t>
      </w:r>
      <w:r w:rsidR="00652440">
        <w:t>(Рис. 4)</w:t>
      </w:r>
    </w:p>
    <w:p w14:paraId="603EF5C9" w14:textId="49C9948E" w:rsidR="00956199" w:rsidRDefault="00956199" w:rsidP="00652440"/>
    <w:p w14:paraId="4892124A" w14:textId="45D0C84B" w:rsidR="00652440" w:rsidRPr="00055EFA" w:rsidRDefault="00055EFA" w:rsidP="00055EFA">
      <w:pPr>
        <w:jc w:val="left"/>
        <w:rPr>
          <w:lang w:val="en-US"/>
        </w:rPr>
      </w:pPr>
      <w:r w:rsidRPr="00055EFA">
        <w:rPr>
          <w:noProof/>
          <w:lang w:val="en-US"/>
        </w:rPr>
        <w:drawing>
          <wp:inline distT="0" distB="0" distL="0" distR="0" wp14:anchorId="75A0C3E1" wp14:editId="62F227BA">
            <wp:extent cx="5577111" cy="555625"/>
            <wp:effectExtent l="0" t="0" r="5080" b="0"/>
            <wp:docPr id="64929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1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393" cy="5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FE0" w14:textId="006068AF" w:rsidR="00956199" w:rsidRDefault="00956199" w:rsidP="00956199">
      <w:pPr>
        <w:pStyle w:val="4"/>
      </w:pPr>
      <w:r>
        <w:t xml:space="preserve">Рисунок </w:t>
      </w:r>
      <w:r w:rsidR="00652440">
        <w:t>4</w:t>
      </w:r>
    </w:p>
    <w:p w14:paraId="3114E5B5" w14:textId="77777777" w:rsidR="00956199" w:rsidRPr="00956199" w:rsidRDefault="00956199" w:rsidP="00956199"/>
    <w:p w14:paraId="70669CC3" w14:textId="3F17DC6E" w:rsidR="00055EFA" w:rsidRPr="00956199" w:rsidRDefault="00055EFA" w:rsidP="00055EFA">
      <w:r>
        <w:t xml:space="preserve">Пятое задание заключается в том, чтобы создать вирус </w:t>
      </w:r>
      <w:r>
        <w:rPr>
          <w:lang w:val="en-US"/>
        </w:rPr>
        <w:t>ERRO</w:t>
      </w:r>
      <w:r w:rsidRPr="00355140">
        <w:t>-</w:t>
      </w:r>
      <w:r>
        <w:rPr>
          <w:lang w:val="en-US"/>
        </w:rPr>
        <w:t>EICAR</w:t>
      </w:r>
      <w:r w:rsidRPr="00355140">
        <w:t xml:space="preserve"> </w:t>
      </w:r>
      <w:r>
        <w:t xml:space="preserve">и сохранить его в расширении </w:t>
      </w:r>
      <w:r w:rsidRPr="00355140">
        <w:t>.</w:t>
      </w:r>
      <w:r>
        <w:rPr>
          <w:lang w:val="en-US"/>
        </w:rPr>
        <w:t>txt</w:t>
      </w:r>
      <w:r>
        <w:t xml:space="preserve"> (Рис. </w:t>
      </w:r>
      <w:r w:rsidRPr="00055EFA">
        <w:t>5</w:t>
      </w:r>
      <w:r>
        <w:t>)</w:t>
      </w:r>
    </w:p>
    <w:p w14:paraId="22A6A013" w14:textId="77777777" w:rsidR="00055EFA" w:rsidRDefault="00055EFA" w:rsidP="00B06517">
      <w:pPr>
        <w:ind w:firstLine="0"/>
      </w:pPr>
    </w:p>
    <w:p w14:paraId="1C229942" w14:textId="67466B3D" w:rsidR="00B06517" w:rsidRPr="00B06517" w:rsidRDefault="00055EFA" w:rsidP="00B06517">
      <w:pPr>
        <w:jc w:val="center"/>
      </w:pPr>
      <w:r w:rsidRPr="00055EFA">
        <w:rPr>
          <w:noProof/>
        </w:rPr>
        <w:drawing>
          <wp:inline distT="0" distB="0" distL="0" distR="0" wp14:anchorId="138CF20F" wp14:editId="07D0CE40">
            <wp:extent cx="5381180" cy="549910"/>
            <wp:effectExtent l="0" t="0" r="0" b="2540"/>
            <wp:docPr id="66286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3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437" cy="5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76599077" w:rsidR="00684E9E" w:rsidRDefault="00684E9E" w:rsidP="00684E9E">
      <w:pPr>
        <w:pStyle w:val="4"/>
      </w:pPr>
      <w:r>
        <w:t xml:space="preserve">Рисунок </w:t>
      </w:r>
      <w:r w:rsidR="00652440">
        <w:t>5</w:t>
      </w:r>
    </w:p>
    <w:p w14:paraId="798C357D" w14:textId="77777777" w:rsidR="00684E9E" w:rsidRDefault="00684E9E" w:rsidP="00684E9E"/>
    <w:p w14:paraId="6E306B5F" w14:textId="62F44EC4" w:rsidR="00055EFA" w:rsidRPr="00956199" w:rsidRDefault="00055EFA" w:rsidP="00055EFA">
      <w:r>
        <w:t xml:space="preserve">Шестое задание заключается в том, чтобы создать вирус </w:t>
      </w:r>
      <w:r>
        <w:rPr>
          <w:lang w:val="en-US"/>
        </w:rPr>
        <w:t>SUSP</w:t>
      </w:r>
      <w:r w:rsidRPr="00355140">
        <w:t>-</w:t>
      </w:r>
      <w:r>
        <w:rPr>
          <w:lang w:val="en-US"/>
        </w:rPr>
        <w:t>EICAR</w:t>
      </w:r>
      <w:r w:rsidRPr="00355140">
        <w:t xml:space="preserve"> </w:t>
      </w:r>
      <w:r>
        <w:t xml:space="preserve">и сохранить его в расширении </w:t>
      </w:r>
      <w:r w:rsidRPr="00355140">
        <w:t>.</w:t>
      </w:r>
      <w:r>
        <w:rPr>
          <w:lang w:val="en-US"/>
        </w:rPr>
        <w:t>txt</w:t>
      </w:r>
      <w:r>
        <w:t xml:space="preserve"> (Рис. 6)</w:t>
      </w:r>
    </w:p>
    <w:p w14:paraId="51701A2D" w14:textId="77777777" w:rsidR="00055EFA" w:rsidRDefault="00055EFA" w:rsidP="00055EFA">
      <w:pPr>
        <w:ind w:firstLine="0"/>
      </w:pPr>
    </w:p>
    <w:p w14:paraId="54A91008" w14:textId="49767030" w:rsidR="00055EFA" w:rsidRPr="00B06517" w:rsidRDefault="00055EFA" w:rsidP="00055EFA">
      <w:pPr>
        <w:jc w:val="center"/>
      </w:pPr>
      <w:r w:rsidRPr="00055EFA">
        <w:rPr>
          <w:noProof/>
        </w:rPr>
        <w:drawing>
          <wp:inline distT="0" distB="0" distL="0" distR="0" wp14:anchorId="5FBACE15" wp14:editId="4AFBD877">
            <wp:extent cx="5397500" cy="572925"/>
            <wp:effectExtent l="0" t="0" r="0" b="0"/>
            <wp:docPr id="2297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6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645" cy="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DB05" w14:textId="72A8725F" w:rsidR="00055EFA" w:rsidRDefault="00055EFA" w:rsidP="00055EFA">
      <w:pPr>
        <w:pStyle w:val="4"/>
      </w:pPr>
      <w:r>
        <w:t>Рисунок 6</w:t>
      </w:r>
    </w:p>
    <w:p w14:paraId="3FFFFD54" w14:textId="77777777" w:rsidR="00055EFA" w:rsidRDefault="00055EFA" w:rsidP="00684E9E"/>
    <w:p w14:paraId="31B370DE" w14:textId="6566C036" w:rsidR="00055EFA" w:rsidRPr="00956199" w:rsidRDefault="00055EFA" w:rsidP="00055EFA">
      <w:r>
        <w:t xml:space="preserve">Седьмое задание заключается в том, чтобы создать вирус </w:t>
      </w:r>
      <w:r>
        <w:rPr>
          <w:lang w:val="en-US"/>
        </w:rPr>
        <w:t>WARN</w:t>
      </w:r>
      <w:r w:rsidRPr="00355140">
        <w:t>-</w:t>
      </w:r>
      <w:r>
        <w:rPr>
          <w:lang w:val="en-US"/>
        </w:rPr>
        <w:t>EICAR</w:t>
      </w:r>
      <w:r w:rsidRPr="00355140">
        <w:t xml:space="preserve"> </w:t>
      </w:r>
      <w:r>
        <w:t xml:space="preserve">и сохранить его в расширении </w:t>
      </w:r>
      <w:r w:rsidRPr="00355140">
        <w:t>.</w:t>
      </w:r>
      <w:r>
        <w:rPr>
          <w:lang w:val="en-US"/>
        </w:rPr>
        <w:t>txt</w:t>
      </w:r>
      <w:r>
        <w:t xml:space="preserve"> (Рис. 7)</w:t>
      </w:r>
    </w:p>
    <w:p w14:paraId="38C9E232" w14:textId="77777777" w:rsidR="00055EFA" w:rsidRDefault="00055EFA" w:rsidP="00055EFA">
      <w:pPr>
        <w:ind w:firstLine="0"/>
      </w:pPr>
    </w:p>
    <w:p w14:paraId="350BB6FD" w14:textId="00D7CCC0" w:rsidR="00055EFA" w:rsidRDefault="00055EFA" w:rsidP="00EC07FA">
      <w:pPr>
        <w:jc w:val="center"/>
        <w:rPr>
          <w:rStyle w:val="40"/>
        </w:rPr>
      </w:pPr>
      <w:r w:rsidRPr="00055EFA">
        <w:rPr>
          <w:noProof/>
        </w:rPr>
        <w:drawing>
          <wp:inline distT="0" distB="0" distL="0" distR="0" wp14:anchorId="523C4430" wp14:editId="36210C2D">
            <wp:extent cx="5289550" cy="566556"/>
            <wp:effectExtent l="0" t="0" r="6350" b="5080"/>
            <wp:docPr id="14825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11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128" cy="5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FA">
        <w:rPr>
          <w:rStyle w:val="40"/>
        </w:rPr>
        <w:t>Рисунок 7</w:t>
      </w:r>
    </w:p>
    <w:p w14:paraId="0FD0332B" w14:textId="77777777" w:rsidR="00EC07FA" w:rsidRDefault="00EC07FA" w:rsidP="00EC07FA">
      <w:pPr>
        <w:jc w:val="center"/>
        <w:rPr>
          <w:rStyle w:val="40"/>
        </w:rPr>
      </w:pPr>
    </w:p>
    <w:p w14:paraId="76A4C11D" w14:textId="2429B0FD" w:rsidR="00EC07FA" w:rsidRDefault="00EC07FA" w:rsidP="00EC07FA">
      <w:r>
        <w:t>Далее посмотрим на то, как антивирус Касперского отреагирует на эти файлы. (Рис</w:t>
      </w:r>
      <w:r w:rsidR="00C143B4">
        <w:t>.</w:t>
      </w:r>
      <w:r>
        <w:t xml:space="preserve"> 8,</w:t>
      </w:r>
      <w:r w:rsidR="00C143B4">
        <w:t xml:space="preserve"> Рис. </w:t>
      </w:r>
      <w:r>
        <w:t>9)</w:t>
      </w:r>
    </w:p>
    <w:p w14:paraId="61D96E8C" w14:textId="7AA38FF6" w:rsidR="00EC07FA" w:rsidRDefault="00EC07FA" w:rsidP="00EC07FA">
      <w:r w:rsidRPr="00EC07FA">
        <w:rPr>
          <w:noProof/>
        </w:rPr>
        <w:lastRenderedPageBreak/>
        <w:drawing>
          <wp:inline distT="0" distB="0" distL="0" distR="0" wp14:anchorId="6FD6C33B" wp14:editId="1DE4FCF9">
            <wp:extent cx="5447479" cy="2070100"/>
            <wp:effectExtent l="0" t="0" r="1270" b="6350"/>
            <wp:docPr id="146854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1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3177" cy="20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EE35" w14:textId="1D1EF783" w:rsidR="00C143B4" w:rsidRDefault="00C143B4" w:rsidP="00C143B4">
      <w:pPr>
        <w:jc w:val="center"/>
        <w:rPr>
          <w:rStyle w:val="40"/>
        </w:rPr>
      </w:pPr>
      <w:r w:rsidRPr="00EC07FA">
        <w:rPr>
          <w:rStyle w:val="40"/>
        </w:rPr>
        <w:t xml:space="preserve">Рисунок </w:t>
      </w:r>
      <w:r>
        <w:rPr>
          <w:rStyle w:val="40"/>
        </w:rPr>
        <w:t>8</w:t>
      </w:r>
    </w:p>
    <w:p w14:paraId="4A21A586" w14:textId="77777777" w:rsidR="00C143B4" w:rsidRDefault="00C143B4" w:rsidP="00EC07FA"/>
    <w:p w14:paraId="600BF45D" w14:textId="72E79BAF" w:rsidR="00C143B4" w:rsidRDefault="00C143B4" w:rsidP="00C143B4">
      <w:pPr>
        <w:jc w:val="center"/>
        <w:rPr>
          <w:rStyle w:val="40"/>
        </w:rPr>
      </w:pPr>
      <w:r w:rsidRPr="00C143B4">
        <w:rPr>
          <w:rStyle w:val="40"/>
          <w:noProof/>
        </w:rPr>
        <w:drawing>
          <wp:inline distT="0" distB="0" distL="0" distR="0" wp14:anchorId="3A4C70A6" wp14:editId="08DB0C9B">
            <wp:extent cx="5424525" cy="908050"/>
            <wp:effectExtent l="0" t="0" r="5080" b="6350"/>
            <wp:docPr id="195358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9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1193" cy="9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FA">
        <w:rPr>
          <w:rStyle w:val="40"/>
        </w:rPr>
        <w:t xml:space="preserve">Рисунок </w:t>
      </w:r>
      <w:r>
        <w:rPr>
          <w:rStyle w:val="40"/>
        </w:rPr>
        <w:t>9</w:t>
      </w:r>
    </w:p>
    <w:p w14:paraId="759E96CC" w14:textId="77777777" w:rsidR="00C143B4" w:rsidRPr="00EC07FA" w:rsidRDefault="00C143B4" w:rsidP="00EC07FA"/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240EC78B" w:rsidR="00827B17" w:rsidRPr="00AE77FA" w:rsidRDefault="00827B17" w:rsidP="00055EFA">
      <w:r>
        <w:t xml:space="preserve">Я </w:t>
      </w:r>
      <w:r w:rsidR="00055EFA">
        <w:t xml:space="preserve">изучил принципы работы антивирусных средств и их использования для зашиты от вредоносных программных воздействий, а также приобрёл практические навыки в программе «Антивирус </w:t>
      </w:r>
      <w:r w:rsidR="007C026B">
        <w:t>Касперского.</w:t>
      </w:r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12E2" w14:textId="77777777" w:rsidR="00262F0F" w:rsidRDefault="00262F0F" w:rsidP="009F4E8B">
      <w:pPr>
        <w:spacing w:line="240" w:lineRule="auto"/>
      </w:pPr>
      <w:r>
        <w:separator/>
      </w:r>
    </w:p>
  </w:endnote>
  <w:endnote w:type="continuationSeparator" w:id="0">
    <w:p w14:paraId="2EC431FD" w14:textId="77777777" w:rsidR="00262F0F" w:rsidRDefault="00262F0F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5885F83A" w:rsidR="00C324A9" w:rsidRPr="00AF0024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AF0024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8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3BA8F928" w:rsidR="00AF0024" w:rsidRPr="00A3530A" w:rsidRDefault="00AF0024" w:rsidP="00AF0024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5885F83A" w:rsidR="00C324A9" w:rsidRPr="00AF0024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AF0024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8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3BA8F928" w:rsidR="00AF0024" w:rsidRPr="00A3530A" w:rsidRDefault="00AF0024" w:rsidP="00AF002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3A88" w14:textId="77777777" w:rsidR="00262F0F" w:rsidRDefault="00262F0F" w:rsidP="009F4E8B">
      <w:pPr>
        <w:spacing w:line="240" w:lineRule="auto"/>
      </w:pPr>
      <w:r>
        <w:separator/>
      </w:r>
    </w:p>
  </w:footnote>
  <w:footnote w:type="continuationSeparator" w:id="0">
    <w:p w14:paraId="29697AAC" w14:textId="77777777" w:rsidR="00262F0F" w:rsidRDefault="00262F0F" w:rsidP="009F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721"/>
    <w:multiLevelType w:val="hybridMultilevel"/>
    <w:tmpl w:val="6EE8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1"/>
  </w:num>
  <w:num w:numId="2" w16cid:durableId="1266500662">
    <w:abstractNumId w:val="3"/>
  </w:num>
  <w:num w:numId="3" w16cid:durableId="224922712">
    <w:abstractNumId w:val="2"/>
  </w:num>
  <w:num w:numId="4" w16cid:durableId="184497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380B"/>
    <w:rsid w:val="00037B44"/>
    <w:rsid w:val="000522CA"/>
    <w:rsid w:val="00055EFA"/>
    <w:rsid w:val="0006274B"/>
    <w:rsid w:val="000870F3"/>
    <w:rsid w:val="00096161"/>
    <w:rsid w:val="000A5A11"/>
    <w:rsid w:val="000A7872"/>
    <w:rsid w:val="000B58AC"/>
    <w:rsid w:val="000B611F"/>
    <w:rsid w:val="000E5AB1"/>
    <w:rsid w:val="001058C3"/>
    <w:rsid w:val="00110EA9"/>
    <w:rsid w:val="00135778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2F0F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04E7B"/>
    <w:rsid w:val="00321BEF"/>
    <w:rsid w:val="00340827"/>
    <w:rsid w:val="00355140"/>
    <w:rsid w:val="003763C2"/>
    <w:rsid w:val="00386177"/>
    <w:rsid w:val="003B1D74"/>
    <w:rsid w:val="003D0B68"/>
    <w:rsid w:val="004070FF"/>
    <w:rsid w:val="00407B5C"/>
    <w:rsid w:val="00415C33"/>
    <w:rsid w:val="00425194"/>
    <w:rsid w:val="004405D8"/>
    <w:rsid w:val="004431CE"/>
    <w:rsid w:val="00444F33"/>
    <w:rsid w:val="00466A2D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2440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026B"/>
    <w:rsid w:val="007C1E8B"/>
    <w:rsid w:val="007C404B"/>
    <w:rsid w:val="007F64B9"/>
    <w:rsid w:val="008004F8"/>
    <w:rsid w:val="00802FDF"/>
    <w:rsid w:val="00805CB9"/>
    <w:rsid w:val="00807B32"/>
    <w:rsid w:val="008121AF"/>
    <w:rsid w:val="00826CFB"/>
    <w:rsid w:val="00827B17"/>
    <w:rsid w:val="00845FE6"/>
    <w:rsid w:val="00860BDD"/>
    <w:rsid w:val="008926AF"/>
    <w:rsid w:val="00894F4A"/>
    <w:rsid w:val="008C531B"/>
    <w:rsid w:val="008D20ED"/>
    <w:rsid w:val="008F62C0"/>
    <w:rsid w:val="008F7E97"/>
    <w:rsid w:val="00924066"/>
    <w:rsid w:val="009472CD"/>
    <w:rsid w:val="00956199"/>
    <w:rsid w:val="009904AB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70A46"/>
    <w:rsid w:val="00AA7AB8"/>
    <w:rsid w:val="00AC23A9"/>
    <w:rsid w:val="00AD6009"/>
    <w:rsid w:val="00AE1213"/>
    <w:rsid w:val="00AE77FA"/>
    <w:rsid w:val="00AF0024"/>
    <w:rsid w:val="00AF28EC"/>
    <w:rsid w:val="00B06517"/>
    <w:rsid w:val="00B16D02"/>
    <w:rsid w:val="00B234EF"/>
    <w:rsid w:val="00B536DF"/>
    <w:rsid w:val="00B5372C"/>
    <w:rsid w:val="00B64EE0"/>
    <w:rsid w:val="00B65689"/>
    <w:rsid w:val="00BB73DF"/>
    <w:rsid w:val="00C143B4"/>
    <w:rsid w:val="00C2700B"/>
    <w:rsid w:val="00C324A9"/>
    <w:rsid w:val="00C3538C"/>
    <w:rsid w:val="00C45A1A"/>
    <w:rsid w:val="00C563A5"/>
    <w:rsid w:val="00C65779"/>
    <w:rsid w:val="00C67908"/>
    <w:rsid w:val="00C72D4C"/>
    <w:rsid w:val="00C77855"/>
    <w:rsid w:val="00CD57F1"/>
    <w:rsid w:val="00CD5D5B"/>
    <w:rsid w:val="00CE4117"/>
    <w:rsid w:val="00CF5A2A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B6D8F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976DD"/>
    <w:rsid w:val="00EB6787"/>
    <w:rsid w:val="00EC07FA"/>
    <w:rsid w:val="00ED30B1"/>
    <w:rsid w:val="00ED394E"/>
    <w:rsid w:val="00EE5A3E"/>
    <w:rsid w:val="00EF1F5E"/>
    <w:rsid w:val="00F0238B"/>
    <w:rsid w:val="00F05E66"/>
    <w:rsid w:val="00F15505"/>
    <w:rsid w:val="00F26BBF"/>
    <w:rsid w:val="00F26FC8"/>
    <w:rsid w:val="00F55021"/>
    <w:rsid w:val="00F553D8"/>
    <w:rsid w:val="00F57443"/>
    <w:rsid w:val="00F71A30"/>
    <w:rsid w:val="00F83539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3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466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17</cp:revision>
  <dcterms:created xsi:type="dcterms:W3CDTF">2023-10-05T09:02:00Z</dcterms:created>
  <dcterms:modified xsi:type="dcterms:W3CDTF">2023-11-09T08:45:00Z</dcterms:modified>
</cp:coreProperties>
</file>
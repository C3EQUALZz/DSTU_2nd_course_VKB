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3E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18667144"/>
      <w:r w:rsidRPr="00A0460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689CDD" wp14:editId="0856B25D">
            <wp:extent cx="600075" cy="600075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0F0" w14:textId="77777777" w:rsidR="00A0460D" w:rsidRPr="00A0460D" w:rsidRDefault="00A0460D" w:rsidP="00A0460D">
      <w:pPr>
        <w:spacing w:line="240" w:lineRule="auto"/>
        <w:ind w:left="-14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0460D">
        <w:rPr>
          <w:rFonts w:eastAsia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4FB154D7" w14:textId="77777777" w:rsidR="00A0460D" w:rsidRPr="00A0460D" w:rsidRDefault="00A0460D" w:rsidP="00A0460D">
      <w:pPr>
        <w:spacing w:line="240" w:lineRule="auto"/>
        <w:ind w:right="-6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</w:t>
      </w:r>
    </w:p>
    <w:p w14:paraId="6110AD78" w14:textId="77777777" w:rsidR="00A0460D" w:rsidRPr="00A0460D" w:rsidRDefault="00A0460D" w:rsidP="00A0460D">
      <w:pPr>
        <w:spacing w:line="240" w:lineRule="auto"/>
        <w:ind w:left="-142" w:right="-143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 w:rsidRPr="00A0460D">
        <w:rPr>
          <w:rFonts w:eastAsia="Times New Roman" w:cs="Times New Roman"/>
          <w:b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7DBCDFA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(ДГТУ)</w:t>
      </w:r>
    </w:p>
    <w:p w14:paraId="2679D38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AB598F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3BB4123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="00C3538C">
        <w:rPr>
          <w:rFonts w:eastAsia="Times New Roman" w:cs="Times New Roman"/>
          <w:sz w:val="24"/>
          <w:szCs w:val="24"/>
          <w:lang w:eastAsia="ru-RU"/>
        </w:rPr>
        <w:t>Информатика и вычислительная техника</w:t>
      </w:r>
      <w:r w:rsidR="00C45A1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1BE8EAB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5673FD60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Кафедра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  <w:t>Кибербезопасность информационных систем</w:t>
      </w:r>
    </w:p>
    <w:p w14:paraId="3ACC421D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49111E2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30BE091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0570AD0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8"/>
          <w:lang w:eastAsia="zh-CN"/>
        </w:rPr>
      </w:pPr>
    </w:p>
    <w:p w14:paraId="4EAA92F3" w14:textId="547AD75D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  <w:r w:rsidRPr="00A0460D">
        <w:rPr>
          <w:rFonts w:eastAsia="Times New Roman" w:cs="Times New Roman"/>
          <w:b/>
          <w:sz w:val="24"/>
          <w:szCs w:val="28"/>
          <w:lang w:eastAsia="zh-CN"/>
        </w:rPr>
        <w:t>ОТЧЕТ ПО ЛАБОРАТОРНОЙ РАБОТЕ №</w:t>
      </w:r>
      <w:r w:rsidR="008472F3">
        <w:rPr>
          <w:rFonts w:eastAsia="Times New Roman" w:cs="Times New Roman"/>
          <w:b/>
          <w:sz w:val="24"/>
          <w:szCs w:val="28"/>
          <w:lang w:eastAsia="zh-CN"/>
        </w:rPr>
        <w:t>2</w:t>
      </w:r>
    </w:p>
    <w:p w14:paraId="00D450F8" w14:textId="77777777" w:rsidR="00A0460D" w:rsidRPr="00A0460D" w:rsidRDefault="00A0460D" w:rsidP="00A0460D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8"/>
          <w:lang w:eastAsia="zh-CN"/>
        </w:rPr>
      </w:pPr>
    </w:p>
    <w:p w14:paraId="6C32E1A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14:paraId="7707C046" w14:textId="49DFB5E3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«</w:t>
      </w:r>
      <w:r w:rsidR="008472F3" w:rsidRPr="008472F3">
        <w:rPr>
          <w:rFonts w:eastAsia="Times New Roman" w:cs="Times New Roman"/>
          <w:sz w:val="24"/>
          <w:szCs w:val="24"/>
          <w:lang w:eastAsia="ru-RU"/>
        </w:rPr>
        <w:t>Парольная защита баз данных в Microsoft Access». «Парольная защита и разграничение доступа в Windows XP</w:t>
      </w:r>
      <w:r w:rsidRPr="00A0460D">
        <w:rPr>
          <w:rFonts w:eastAsia="Times New Roman" w:cs="Times New Roman"/>
          <w:sz w:val="24"/>
          <w:szCs w:val="24"/>
          <w:lang w:eastAsia="ru-RU"/>
        </w:rPr>
        <w:t>»</w:t>
      </w:r>
      <w:r w:rsidRPr="00A0460D">
        <w:rPr>
          <w:rFonts w:eastAsia="Times New Roman" w:cs="Times New Roman"/>
          <w:sz w:val="24"/>
          <w:szCs w:val="24"/>
          <w:lang w:eastAsia="ru-RU"/>
        </w:rPr>
        <w:br/>
      </w:r>
    </w:p>
    <w:p w14:paraId="7F682580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5973AB3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457D3A39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zh-CN"/>
        </w:rPr>
      </w:pPr>
    </w:p>
    <w:tbl>
      <w:tblPr>
        <w:tblStyle w:val="1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428"/>
        <w:gridCol w:w="2998"/>
        <w:gridCol w:w="253"/>
        <w:gridCol w:w="1132"/>
        <w:gridCol w:w="1999"/>
      </w:tblGrid>
      <w:tr w:rsidR="00A0460D" w:rsidRPr="00A0460D" w14:paraId="038C2569" w14:textId="77777777" w:rsidTr="005B5D14">
        <w:tc>
          <w:tcPr>
            <w:tcW w:w="2694" w:type="dxa"/>
            <w:hideMark/>
          </w:tcPr>
          <w:p w14:paraId="702F68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A3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5D88FBC1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EF57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Заболотный И.А.</w:t>
            </w:r>
          </w:p>
        </w:tc>
      </w:tr>
      <w:tr w:rsidR="00A0460D" w:rsidRPr="00A0460D" w14:paraId="61654C86" w14:textId="77777777" w:rsidTr="005B5D14">
        <w:trPr>
          <w:trHeight w:val="499"/>
        </w:trPr>
        <w:tc>
          <w:tcPr>
            <w:tcW w:w="2694" w:type="dxa"/>
          </w:tcPr>
          <w:p w14:paraId="3283E9C3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B5A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B64C36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80F7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1B5DC50" w14:textId="77777777" w:rsidTr="005B5D14">
        <w:tc>
          <w:tcPr>
            <w:tcW w:w="2694" w:type="dxa"/>
            <w:hideMark/>
          </w:tcPr>
          <w:p w14:paraId="06358EC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3BA9E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ИиВТ.</w:t>
            </w:r>
            <w:r w:rsidRPr="00A0460D">
              <w:rPr>
                <w:rFonts w:eastAsia="Times New Roman" w:cs="Times New Roman"/>
                <w:color w:val="000000"/>
                <w:sz w:val="24"/>
                <w:szCs w:val="24"/>
                <w:lang w:eastAsia="zh-CN"/>
              </w:rPr>
              <w:t>10.</w:t>
            </w: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05.01</w:t>
            </w:r>
          </w:p>
        </w:tc>
        <w:tc>
          <w:tcPr>
            <w:tcW w:w="1387" w:type="dxa"/>
            <w:gridSpan w:val="2"/>
            <w:hideMark/>
          </w:tcPr>
          <w:p w14:paraId="3D0B1411" w14:textId="77777777" w:rsidR="00A0460D" w:rsidRPr="00A0460D" w:rsidRDefault="00A0460D" w:rsidP="00A0460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0DB3C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ВКБ</w:t>
            </w:r>
            <w:r w:rsidR="00AF28EC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A0460D" w:rsidRPr="00A0460D" w14:paraId="28111616" w14:textId="77777777" w:rsidTr="005B5D14">
        <w:trPr>
          <w:trHeight w:val="653"/>
        </w:trPr>
        <w:tc>
          <w:tcPr>
            <w:tcW w:w="3123" w:type="dxa"/>
            <w:gridSpan w:val="2"/>
            <w:vAlign w:val="bottom"/>
            <w:hideMark/>
          </w:tcPr>
          <w:p w14:paraId="78D1C3CC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51680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10.05.01 Компьютерная безопасность</w:t>
            </w:r>
          </w:p>
        </w:tc>
      </w:tr>
      <w:tr w:rsidR="00A0460D" w:rsidRPr="00A0460D" w14:paraId="4E14CC24" w14:textId="77777777" w:rsidTr="005B5D14">
        <w:trPr>
          <w:trHeight w:val="686"/>
        </w:trPr>
        <w:tc>
          <w:tcPr>
            <w:tcW w:w="2694" w:type="dxa"/>
            <w:vAlign w:val="bottom"/>
            <w:hideMark/>
          </w:tcPr>
          <w:p w14:paraId="3289044A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764A7F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0460D" w:rsidRPr="00A0460D" w14:paraId="78DD9704" w14:textId="77777777" w:rsidTr="005B5D14">
        <w:trPr>
          <w:gridAfter w:val="2"/>
          <w:wAfter w:w="3120" w:type="dxa"/>
          <w:trHeight w:val="842"/>
        </w:trPr>
        <w:tc>
          <w:tcPr>
            <w:tcW w:w="2694" w:type="dxa"/>
            <w:vAlign w:val="bottom"/>
            <w:hideMark/>
          </w:tcPr>
          <w:p w14:paraId="0EE87166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Дисциплина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31440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Основы ИБ</w:t>
            </w:r>
          </w:p>
        </w:tc>
        <w:tc>
          <w:tcPr>
            <w:tcW w:w="253" w:type="dxa"/>
            <w:vAlign w:val="bottom"/>
          </w:tcPr>
          <w:p w14:paraId="3C3C859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4333681" w14:textId="77777777" w:rsidTr="005B5D14">
        <w:trPr>
          <w:gridAfter w:val="2"/>
          <w:wAfter w:w="3120" w:type="dxa"/>
          <w:trHeight w:val="274"/>
        </w:trPr>
        <w:tc>
          <w:tcPr>
            <w:tcW w:w="2694" w:type="dxa"/>
          </w:tcPr>
          <w:p w14:paraId="67F77840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D1C93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</w:tcPr>
          <w:p w14:paraId="26CDE768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C420F31" w14:textId="77777777" w:rsidTr="005B5D14">
        <w:trPr>
          <w:trHeight w:val="842"/>
        </w:trPr>
        <w:tc>
          <w:tcPr>
            <w:tcW w:w="2694" w:type="dxa"/>
            <w:vAlign w:val="bottom"/>
            <w:hideMark/>
          </w:tcPr>
          <w:p w14:paraId="7BBED5C4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Проверил(а)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BB76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vAlign w:val="bottom"/>
          </w:tcPr>
          <w:p w14:paraId="3958370C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44A386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доцент,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Бурякова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О.С.</w:t>
            </w:r>
          </w:p>
        </w:tc>
      </w:tr>
      <w:tr w:rsidR="00A0460D" w:rsidRPr="00A0460D" w14:paraId="08827B05" w14:textId="77777777" w:rsidTr="005B5D14">
        <w:trPr>
          <w:trHeight w:val="274"/>
        </w:trPr>
        <w:tc>
          <w:tcPr>
            <w:tcW w:w="2694" w:type="dxa"/>
          </w:tcPr>
          <w:p w14:paraId="1D4D9788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AEFE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53" w:type="dxa"/>
          </w:tcPr>
          <w:p w14:paraId="529182C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3352BF5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0B61435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32013B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61550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C98F2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94518F" w14:textId="77777777" w:rsidR="00A0460D" w:rsidRPr="00A0460D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0460D">
        <w:rPr>
          <w:rFonts w:eastAsia="Times New Roman" w:cs="Times New Roman"/>
          <w:sz w:val="24"/>
          <w:szCs w:val="24"/>
          <w:lang w:eastAsia="ru-RU"/>
        </w:rPr>
        <w:t>Ростов</w:t>
      </w:r>
      <w:proofErr w:type="spellEnd"/>
      <w:r w:rsidRPr="00A0460D">
        <w:rPr>
          <w:rFonts w:eastAsia="Times New Roman" w:cs="Times New Roman"/>
          <w:sz w:val="24"/>
          <w:szCs w:val="24"/>
          <w:lang w:eastAsia="ru-RU"/>
        </w:rPr>
        <w:t>-на-Дону</w:t>
      </w:r>
    </w:p>
    <w:p w14:paraId="4609A607" w14:textId="77777777" w:rsidR="00A0460D" w:rsidRPr="00AF28EC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202</w:t>
      </w:r>
      <w:r w:rsidR="00AF28EC">
        <w:rPr>
          <w:rFonts w:eastAsia="Times New Roman" w:cs="Times New Roman"/>
          <w:sz w:val="24"/>
          <w:szCs w:val="24"/>
          <w:lang w:eastAsia="ru-RU"/>
        </w:rPr>
        <w:t>3</w:t>
      </w:r>
    </w:p>
    <w:bookmarkEnd w:id="0"/>
    <w:p w14:paraId="7B333487" w14:textId="77777777" w:rsidR="004070FF" w:rsidRPr="000270EE" w:rsidRDefault="004070FF" w:rsidP="004070FF">
      <w:pPr>
        <w:widowControl w:val="0"/>
        <w:tabs>
          <w:tab w:val="left" w:pos="3396"/>
        </w:tabs>
        <w:ind w:firstLine="0"/>
        <w:jc w:val="left"/>
        <w:rPr>
          <w:rFonts w:eastAsia="Calibri"/>
          <w:szCs w:val="28"/>
          <w:lang w:bidi="hi-IN"/>
        </w:rPr>
        <w:sectPr w:rsidR="004070FF" w:rsidRPr="000270EE"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1871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2503" w14:textId="77777777" w:rsidR="00740D3C" w:rsidRPr="00740D3C" w:rsidRDefault="00740D3C" w:rsidP="00740D3C">
          <w:pPr>
            <w:pStyle w:val="ad"/>
            <w:spacing w:line="480" w:lineRule="auto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Style w:val="10"/>
            </w:rPr>
            <w:t>Содержание</w:t>
          </w:r>
        </w:p>
        <w:p w14:paraId="0031D548" w14:textId="5BD07BAE" w:rsidR="00A3530A" w:rsidRDefault="00740D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112D">
            <w:fldChar w:fldCharType="begin"/>
          </w:r>
          <w:r w:rsidRPr="0049112D">
            <w:instrText xml:space="preserve"> TOC \o "1-3" \h \z \u </w:instrText>
          </w:r>
          <w:r w:rsidRPr="0049112D">
            <w:fldChar w:fldCharType="separate"/>
          </w:r>
          <w:hyperlink w:anchor="_Toc146184996" w:history="1">
            <w:r w:rsidR="00A3530A" w:rsidRPr="00B376C4">
              <w:rPr>
                <w:rStyle w:val="ae"/>
                <w:noProof/>
              </w:rPr>
              <w:t>Цель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_Toc146184996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8F2959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12CFD798" w14:textId="05B9270C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7" w:history="1">
            <w:r w:rsidR="00A3530A" w:rsidRPr="00B376C4">
              <w:rPr>
                <w:rStyle w:val="ae"/>
                <w:noProof/>
              </w:rPr>
              <w:t>Задания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_Toc146184997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8F2959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4A8E8AAE" w14:textId="30027268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8" w:history="1">
            <w:r w:rsidR="00A3530A" w:rsidRPr="00B376C4">
              <w:rPr>
                <w:rStyle w:val="ae"/>
                <w:noProof/>
              </w:rPr>
              <w:t>Вывод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_Toc146184998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8F2959">
              <w:rPr>
                <w:noProof/>
                <w:webHidden/>
              </w:rPr>
              <w:t>15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01EA5B70" w14:textId="596B20B7" w:rsidR="009F4E8B" w:rsidRDefault="00740D3C" w:rsidP="00F26FC8">
          <w:r w:rsidRPr="0049112D">
            <w:fldChar w:fldCharType="end"/>
          </w:r>
        </w:p>
      </w:sdtContent>
    </w:sdt>
    <w:p w14:paraId="16C29655" w14:textId="77777777" w:rsidR="009F4E8B" w:rsidRDefault="009F4E8B" w:rsidP="00F05E66">
      <w:pPr>
        <w:ind w:firstLine="0"/>
        <w:sectPr w:rsidR="009F4E8B" w:rsidSect="004070FF">
          <w:footerReference w:type="default" r:id="rId10"/>
          <w:pgSz w:w="11906" w:h="16838"/>
          <w:pgMar w:top="1134" w:right="850" w:bottom="1134" w:left="1701" w:header="708" w:footer="1871" w:gutter="0"/>
          <w:cols w:space="708"/>
          <w:titlePg/>
          <w:docGrid w:linePitch="381"/>
        </w:sectPr>
      </w:pPr>
    </w:p>
    <w:p w14:paraId="420DE8AA" w14:textId="77777777" w:rsidR="009F4E8B" w:rsidRDefault="004070FF" w:rsidP="004070FF">
      <w:pPr>
        <w:pStyle w:val="1"/>
      </w:pPr>
      <w:bookmarkStart w:id="3" w:name="_Toc146184996"/>
      <w:r>
        <w:lastRenderedPageBreak/>
        <w:t>Цель</w:t>
      </w:r>
      <w:bookmarkEnd w:id="3"/>
    </w:p>
    <w:p w14:paraId="2AA38B90" w14:textId="63F3CEF4" w:rsidR="00096161" w:rsidRPr="00AF28EC" w:rsidRDefault="00AD6009" w:rsidP="00096161">
      <w:r>
        <w:t xml:space="preserve">Приобретение практических навыков </w:t>
      </w:r>
      <w:r w:rsidR="00AF28EC">
        <w:t>защи</w:t>
      </w:r>
      <w:r>
        <w:t>ты</w:t>
      </w:r>
      <w:r w:rsidR="008D20ED">
        <w:t xml:space="preserve"> программ</w:t>
      </w:r>
      <w:r>
        <w:t xml:space="preserve"> </w:t>
      </w:r>
      <w:r>
        <w:rPr>
          <w:lang w:val="en-US"/>
        </w:rPr>
        <w:t>Microsoft</w:t>
      </w:r>
      <w:r w:rsidR="00AF28EC" w:rsidRPr="00AF28EC">
        <w:t>.</w:t>
      </w:r>
    </w:p>
    <w:p w14:paraId="5F2DE9EE" w14:textId="6EE9B48D" w:rsidR="000522CA" w:rsidRDefault="000522CA" w:rsidP="000522CA">
      <w:pPr>
        <w:pStyle w:val="1"/>
      </w:pPr>
      <w:bookmarkStart w:id="4" w:name="_Toc146184997"/>
      <w:r>
        <w:t>Задани</w:t>
      </w:r>
      <w:r w:rsidR="00175AEE">
        <w:t>я</w:t>
      </w:r>
      <w:bookmarkEnd w:id="4"/>
    </w:p>
    <w:p w14:paraId="33936B3C" w14:textId="77777777" w:rsidR="008472F3" w:rsidRPr="009F198D" w:rsidRDefault="008472F3" w:rsidP="008472F3">
      <w:pPr>
        <w:numPr>
          <w:ilvl w:val="0"/>
          <w:numId w:val="4"/>
        </w:numPr>
        <w:ind w:left="426"/>
      </w:pPr>
      <w:r w:rsidRPr="009F198D">
        <w:t>Откр</w:t>
      </w:r>
      <w:r>
        <w:t xml:space="preserve">ываем монопольно </w:t>
      </w:r>
      <w:r w:rsidRPr="009F198D">
        <w:t>базу данных в Microsoft Access</w:t>
      </w:r>
      <w:r>
        <w:t xml:space="preserve"> (в моем случае она </w:t>
      </w:r>
      <w:r w:rsidRPr="009F198D">
        <w:t>2019</w:t>
      </w:r>
      <w:r>
        <w:t xml:space="preserve"> года)</w:t>
      </w:r>
      <w:r w:rsidRPr="003F11DE">
        <w:t>;</w:t>
      </w:r>
    </w:p>
    <w:p w14:paraId="3985BC55" w14:textId="77777777" w:rsidR="008472F3" w:rsidRPr="009F198D" w:rsidRDefault="008472F3" w:rsidP="008472F3">
      <w:pPr>
        <w:numPr>
          <w:ilvl w:val="0"/>
          <w:numId w:val="4"/>
        </w:numPr>
        <w:ind w:left="426"/>
      </w:pPr>
      <w:r w:rsidRPr="009F198D">
        <w:t>Перейд</w:t>
      </w:r>
      <w:r>
        <w:t xml:space="preserve">ем </w:t>
      </w:r>
      <w:r w:rsidRPr="009F198D">
        <w:t>во вкладку "Файл" в верхнем меню</w:t>
      </w:r>
      <w:r w:rsidRPr="003F11DE">
        <w:t>;</w:t>
      </w:r>
    </w:p>
    <w:p w14:paraId="5A96D30E" w14:textId="77777777" w:rsidR="008472F3" w:rsidRPr="009F198D" w:rsidRDefault="008472F3" w:rsidP="008472F3">
      <w:pPr>
        <w:numPr>
          <w:ilvl w:val="0"/>
          <w:numId w:val="4"/>
        </w:numPr>
        <w:ind w:left="426"/>
      </w:pPr>
      <w:r>
        <w:t>Выбираем</w:t>
      </w:r>
      <w:r w:rsidRPr="009F198D">
        <w:t xml:space="preserve"> "</w:t>
      </w:r>
      <w:r>
        <w:t>Сведения</w:t>
      </w:r>
      <w:r w:rsidRPr="009F198D">
        <w:t>" в левой панели навигации</w:t>
      </w:r>
      <w:r w:rsidRPr="003F11DE">
        <w:t>;</w:t>
      </w:r>
    </w:p>
    <w:p w14:paraId="672BB98B" w14:textId="5279AE7A" w:rsidR="008472F3" w:rsidRPr="009F198D" w:rsidRDefault="008472F3" w:rsidP="008472F3">
      <w:pPr>
        <w:numPr>
          <w:ilvl w:val="0"/>
          <w:numId w:val="4"/>
        </w:numPr>
        <w:ind w:left="426"/>
      </w:pPr>
      <w:r w:rsidRPr="009F198D">
        <w:t>Наж</w:t>
      </w:r>
      <w:r>
        <w:t xml:space="preserve">имаем </w:t>
      </w:r>
      <w:r w:rsidRPr="009F198D">
        <w:t>на "</w:t>
      </w:r>
      <w:r>
        <w:t>Зашифровать с использованием пароля</w:t>
      </w:r>
      <w:r w:rsidRPr="009F198D">
        <w:t>"</w:t>
      </w:r>
      <w:r>
        <w:t xml:space="preserve"> (Рисунок </w:t>
      </w:r>
      <w:r>
        <w:t>1</w:t>
      </w:r>
      <w:r>
        <w:t>)</w:t>
      </w:r>
      <w:r w:rsidRPr="003F11DE">
        <w:t>;</w:t>
      </w:r>
    </w:p>
    <w:p w14:paraId="1379F432" w14:textId="0402378F" w:rsidR="008472F3" w:rsidRPr="009F198D" w:rsidRDefault="008472F3" w:rsidP="008472F3">
      <w:pPr>
        <w:numPr>
          <w:ilvl w:val="0"/>
          <w:numId w:val="4"/>
        </w:numPr>
        <w:ind w:left="426"/>
      </w:pPr>
      <w:r w:rsidRPr="009F198D">
        <w:t>Вв</w:t>
      </w:r>
      <w:r>
        <w:t>одим</w:t>
      </w:r>
      <w:r w:rsidRPr="009F198D">
        <w:t xml:space="preserve"> новый пароль</w:t>
      </w:r>
      <w:r w:rsidRPr="007451F7">
        <w:t xml:space="preserve">: “12341234” </w:t>
      </w:r>
      <w:r>
        <w:t>–</w:t>
      </w:r>
      <w:r w:rsidRPr="009F198D">
        <w:t xml:space="preserve"> и подтвер</w:t>
      </w:r>
      <w:r>
        <w:t>ждаем</w:t>
      </w:r>
      <w:r w:rsidRPr="009F198D">
        <w:t xml:space="preserve"> его</w:t>
      </w:r>
      <w:r>
        <w:t xml:space="preserve"> (Рисунок </w:t>
      </w:r>
      <w:r>
        <w:t>2</w:t>
      </w:r>
      <w:r>
        <w:t>)</w:t>
      </w:r>
      <w:r w:rsidRPr="003F11DE">
        <w:t>;</w:t>
      </w:r>
    </w:p>
    <w:p w14:paraId="4899EED1" w14:textId="77777777" w:rsidR="008472F3" w:rsidRPr="009F198D" w:rsidRDefault="008472F3" w:rsidP="008472F3">
      <w:pPr>
        <w:numPr>
          <w:ilvl w:val="0"/>
          <w:numId w:val="4"/>
        </w:numPr>
        <w:ind w:left="426"/>
      </w:pPr>
      <w:r w:rsidRPr="009F198D">
        <w:t>Наж</w:t>
      </w:r>
      <w:r>
        <w:t>имаем</w:t>
      </w:r>
      <w:r w:rsidRPr="009F198D">
        <w:t xml:space="preserve"> "OK" и сохра</w:t>
      </w:r>
      <w:r>
        <w:t>няем</w:t>
      </w:r>
      <w:r w:rsidRPr="009F198D">
        <w:t xml:space="preserve"> базу данных.</w:t>
      </w:r>
    </w:p>
    <w:p w14:paraId="263EC233" w14:textId="77777777" w:rsidR="0065681F" w:rsidRDefault="0065681F" w:rsidP="0065681F"/>
    <w:p w14:paraId="50ACDCCB" w14:textId="606AF82D" w:rsidR="0065681F" w:rsidRDefault="008472F3" w:rsidP="0065681F">
      <w:pPr>
        <w:pStyle w:val="4"/>
      </w:pPr>
      <w:r w:rsidRPr="007451F7">
        <w:rPr>
          <w:noProof/>
        </w:rPr>
        <w:drawing>
          <wp:inline distT="0" distB="0" distL="0" distR="0" wp14:anchorId="02BFBC67" wp14:editId="315DAEE1">
            <wp:extent cx="4324350" cy="2202622"/>
            <wp:effectExtent l="0" t="0" r="0" b="7620"/>
            <wp:docPr id="1081322329" name="Рисунок 108132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333" cy="22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F6A" w14:textId="77777777" w:rsidR="0065681F" w:rsidRDefault="0065681F" w:rsidP="0065681F">
      <w:pPr>
        <w:pStyle w:val="4"/>
      </w:pPr>
      <w:r>
        <w:t>Рисунок 1</w:t>
      </w:r>
    </w:p>
    <w:p w14:paraId="7FEABCE9" w14:textId="77777777" w:rsidR="0065681F" w:rsidRPr="0065681F" w:rsidRDefault="0065681F" w:rsidP="0065681F"/>
    <w:p w14:paraId="2EC6BE89" w14:textId="3DC88F91" w:rsidR="0065681F" w:rsidRDefault="008472F3" w:rsidP="0065681F">
      <w:pPr>
        <w:pStyle w:val="4"/>
      </w:pPr>
      <w:r w:rsidRPr="007451F7">
        <w:rPr>
          <w:noProof/>
          <w:szCs w:val="24"/>
          <w:lang w:val="en-US"/>
        </w:rPr>
        <w:drawing>
          <wp:inline distT="0" distB="0" distL="0" distR="0" wp14:anchorId="52387B73" wp14:editId="12403225">
            <wp:extent cx="3016250" cy="159861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123" cy="16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075" w14:textId="77777777" w:rsidR="0065681F" w:rsidRDefault="0065681F" w:rsidP="0065681F">
      <w:pPr>
        <w:pStyle w:val="4"/>
      </w:pPr>
      <w:r>
        <w:t>Рисунок 2</w:t>
      </w:r>
    </w:p>
    <w:p w14:paraId="1D83654F" w14:textId="77777777" w:rsidR="0065681F" w:rsidRDefault="0065681F" w:rsidP="0065681F">
      <w:pPr>
        <w:ind w:firstLine="0"/>
      </w:pPr>
    </w:p>
    <w:p w14:paraId="25DA3080" w14:textId="77777777" w:rsidR="00BA26B1" w:rsidRDefault="0065681F" w:rsidP="0065681F">
      <w:pPr>
        <w:ind w:firstLine="0"/>
      </w:pPr>
      <w:r>
        <w:lastRenderedPageBreak/>
        <w:tab/>
      </w:r>
      <w:r w:rsidR="00BA26B1">
        <w:t xml:space="preserve">Второе задание состоит в том, чтобы </w:t>
      </w:r>
      <w:r w:rsidR="00BA26B1">
        <w:rPr>
          <w:szCs w:val="28"/>
        </w:rPr>
        <w:t>отобразить</w:t>
      </w:r>
      <w:r w:rsidR="00BA26B1" w:rsidRPr="00D65F86">
        <w:rPr>
          <w:szCs w:val="28"/>
        </w:rPr>
        <w:t xml:space="preserve"> и скры</w:t>
      </w:r>
      <w:r w:rsidR="00BA26B1">
        <w:rPr>
          <w:szCs w:val="28"/>
        </w:rPr>
        <w:t xml:space="preserve">ть </w:t>
      </w:r>
      <w:r w:rsidR="00BA26B1" w:rsidRPr="00D65F86">
        <w:rPr>
          <w:szCs w:val="28"/>
        </w:rPr>
        <w:t>объект</w:t>
      </w:r>
      <w:r w:rsidR="00BA26B1">
        <w:rPr>
          <w:szCs w:val="28"/>
        </w:rPr>
        <w:t xml:space="preserve">ы </w:t>
      </w:r>
      <w:r w:rsidR="00BA26B1" w:rsidRPr="00D65F86">
        <w:rPr>
          <w:szCs w:val="28"/>
        </w:rPr>
        <w:t>базы данных в окне базы данны</w:t>
      </w:r>
      <w:r w:rsidR="00BA26B1">
        <w:rPr>
          <w:szCs w:val="28"/>
        </w:rPr>
        <w:t>х:</w:t>
      </w:r>
      <w:r w:rsidR="00BA26B1" w:rsidRPr="00684E9E">
        <w:t xml:space="preserve"> </w:t>
      </w:r>
    </w:p>
    <w:p w14:paraId="6588C1EC" w14:textId="1F02AA2D" w:rsidR="00BA26B1" w:rsidRDefault="00BA26B1" w:rsidP="00BA26B1">
      <w:pPr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В окне </w:t>
      </w:r>
      <w:r w:rsidRPr="00D65F86">
        <w:rPr>
          <w:szCs w:val="28"/>
        </w:rPr>
        <w:t>“</w:t>
      </w:r>
      <w:r>
        <w:rPr>
          <w:szCs w:val="28"/>
        </w:rPr>
        <w:t>Объекты</w:t>
      </w:r>
      <w:r w:rsidRPr="00D65F86">
        <w:rPr>
          <w:szCs w:val="28"/>
        </w:rPr>
        <w:t>”</w:t>
      </w:r>
      <w:r>
        <w:rPr>
          <w:szCs w:val="28"/>
        </w:rPr>
        <w:t xml:space="preserve"> скроем Таблицу </w:t>
      </w:r>
      <w:r w:rsidRPr="00D65F86">
        <w:rPr>
          <w:szCs w:val="28"/>
        </w:rPr>
        <w:t>“</w:t>
      </w:r>
      <w:proofErr w:type="spellStart"/>
      <w:r w:rsidRPr="00D65F86">
        <w:rPr>
          <w:szCs w:val="28"/>
        </w:rPr>
        <w:t>Switchboard</w:t>
      </w:r>
      <w:proofErr w:type="spellEnd"/>
      <w:r w:rsidRPr="00D65F86">
        <w:rPr>
          <w:szCs w:val="28"/>
        </w:rPr>
        <w:t xml:space="preserve"> </w:t>
      </w:r>
      <w:proofErr w:type="spellStart"/>
      <w:r w:rsidRPr="00D65F86">
        <w:rPr>
          <w:szCs w:val="28"/>
        </w:rPr>
        <w:t>Items</w:t>
      </w:r>
      <w:proofErr w:type="spellEnd"/>
      <w:r w:rsidRPr="00D65F86">
        <w:rPr>
          <w:szCs w:val="28"/>
        </w:rPr>
        <w:t>”</w:t>
      </w:r>
      <w:r>
        <w:rPr>
          <w:szCs w:val="28"/>
        </w:rPr>
        <w:t xml:space="preserve">. Для этого кликнем по ней правой кнопкой мыши и выбираем </w:t>
      </w:r>
      <w:r w:rsidRPr="00D65F86">
        <w:rPr>
          <w:szCs w:val="28"/>
        </w:rPr>
        <w:t>“</w:t>
      </w:r>
      <w:r>
        <w:rPr>
          <w:szCs w:val="28"/>
        </w:rPr>
        <w:t>Скрыть в этой группе</w:t>
      </w:r>
      <w:r w:rsidRPr="00D65F86">
        <w:rPr>
          <w:szCs w:val="28"/>
        </w:rPr>
        <w:t>”</w:t>
      </w:r>
      <w:r>
        <w:rPr>
          <w:szCs w:val="28"/>
        </w:rPr>
        <w:t xml:space="preserve"> (Рисунок 3)</w:t>
      </w:r>
      <w:r w:rsidRPr="00066222">
        <w:rPr>
          <w:szCs w:val="28"/>
        </w:rPr>
        <w:t>;</w:t>
      </w:r>
    </w:p>
    <w:p w14:paraId="4A847817" w14:textId="495D5B15" w:rsidR="00BA26B1" w:rsidRPr="00D65F86" w:rsidRDefault="00BA26B1" w:rsidP="00BA26B1">
      <w:pPr>
        <w:numPr>
          <w:ilvl w:val="0"/>
          <w:numId w:val="5"/>
        </w:numPr>
        <w:rPr>
          <w:szCs w:val="28"/>
        </w:rPr>
      </w:pPr>
      <w:r>
        <w:rPr>
          <w:szCs w:val="28"/>
        </w:rPr>
        <w:t>Чтобы отобразить объект снова, п</w:t>
      </w:r>
      <w:r w:rsidRPr="00D65F86">
        <w:rPr>
          <w:szCs w:val="28"/>
        </w:rPr>
        <w:t>ерейд</w:t>
      </w:r>
      <w:r>
        <w:rPr>
          <w:szCs w:val="28"/>
        </w:rPr>
        <w:t>ем</w:t>
      </w:r>
      <w:r w:rsidRPr="00D65F86">
        <w:rPr>
          <w:szCs w:val="28"/>
        </w:rPr>
        <w:t xml:space="preserve"> </w:t>
      </w:r>
      <w:r>
        <w:rPr>
          <w:szCs w:val="28"/>
        </w:rPr>
        <w:t xml:space="preserve">в панель </w:t>
      </w:r>
      <w:r w:rsidRPr="00D65F86">
        <w:rPr>
          <w:szCs w:val="28"/>
        </w:rPr>
        <w:t>"</w:t>
      </w:r>
      <w:r>
        <w:rPr>
          <w:szCs w:val="28"/>
        </w:rPr>
        <w:t>Параметры навигации</w:t>
      </w:r>
      <w:r w:rsidRPr="00D65F86">
        <w:rPr>
          <w:szCs w:val="28"/>
        </w:rPr>
        <w:t>".</w:t>
      </w:r>
      <w:r>
        <w:rPr>
          <w:szCs w:val="28"/>
        </w:rPr>
        <w:t xml:space="preserve"> Для этого по пустому месту в окне </w:t>
      </w:r>
      <w:r w:rsidRPr="00D65F86">
        <w:rPr>
          <w:szCs w:val="28"/>
        </w:rPr>
        <w:t>“</w:t>
      </w:r>
      <w:r>
        <w:rPr>
          <w:szCs w:val="28"/>
        </w:rPr>
        <w:t>Объекты</w:t>
      </w:r>
      <w:r w:rsidRPr="00D65F86">
        <w:rPr>
          <w:szCs w:val="28"/>
        </w:rPr>
        <w:t>”</w:t>
      </w:r>
      <w:r>
        <w:rPr>
          <w:szCs w:val="28"/>
        </w:rPr>
        <w:t xml:space="preserve"> нажимаем правой кнопкой мыши и выбираем </w:t>
      </w:r>
      <w:r w:rsidRPr="00EF41BF">
        <w:rPr>
          <w:szCs w:val="28"/>
        </w:rPr>
        <w:t>“</w:t>
      </w:r>
      <w:r>
        <w:rPr>
          <w:szCs w:val="28"/>
        </w:rPr>
        <w:t>Параметры навигации</w:t>
      </w:r>
      <w:r w:rsidRPr="00EF41BF">
        <w:rPr>
          <w:szCs w:val="28"/>
        </w:rPr>
        <w:t>”</w:t>
      </w:r>
      <w:r>
        <w:rPr>
          <w:szCs w:val="28"/>
        </w:rPr>
        <w:t xml:space="preserve"> (Рисунок 4), где нажимаем пункт </w:t>
      </w:r>
      <w:r w:rsidRPr="001C16BF">
        <w:rPr>
          <w:szCs w:val="28"/>
        </w:rPr>
        <w:t>“</w:t>
      </w:r>
      <w:r>
        <w:rPr>
          <w:szCs w:val="28"/>
        </w:rPr>
        <w:t>Показать скрытые объекты</w:t>
      </w:r>
      <w:r w:rsidRPr="001C16BF">
        <w:rPr>
          <w:szCs w:val="28"/>
        </w:rPr>
        <w:t>”</w:t>
      </w:r>
      <w:r>
        <w:rPr>
          <w:szCs w:val="28"/>
        </w:rPr>
        <w:t xml:space="preserve"> (Рисунок 5)</w:t>
      </w:r>
      <w:r w:rsidRPr="00066222">
        <w:rPr>
          <w:szCs w:val="28"/>
        </w:rPr>
        <w:t>;</w:t>
      </w:r>
    </w:p>
    <w:p w14:paraId="56FFDFC6" w14:textId="3D352CE5" w:rsidR="00BA26B1" w:rsidRPr="00D65F86" w:rsidRDefault="00BA26B1" w:rsidP="00BA26B1">
      <w:pPr>
        <w:numPr>
          <w:ilvl w:val="0"/>
          <w:numId w:val="5"/>
        </w:numPr>
        <w:rPr>
          <w:szCs w:val="28"/>
        </w:rPr>
      </w:pPr>
      <w:r w:rsidRPr="00D65F86">
        <w:rPr>
          <w:szCs w:val="28"/>
        </w:rPr>
        <w:t>Наж</w:t>
      </w:r>
      <w:r>
        <w:rPr>
          <w:szCs w:val="28"/>
        </w:rPr>
        <w:t>имаем</w:t>
      </w:r>
      <w:r w:rsidRPr="00D65F86">
        <w:rPr>
          <w:szCs w:val="28"/>
        </w:rPr>
        <w:t xml:space="preserve"> правой кнопкой мыши на </w:t>
      </w:r>
      <w:r>
        <w:rPr>
          <w:szCs w:val="28"/>
        </w:rPr>
        <w:t xml:space="preserve">скрытом </w:t>
      </w:r>
      <w:r w:rsidRPr="00D65F86">
        <w:rPr>
          <w:szCs w:val="28"/>
        </w:rPr>
        <w:t>объекте, который вы хоти</w:t>
      </w:r>
      <w:r>
        <w:rPr>
          <w:szCs w:val="28"/>
        </w:rPr>
        <w:t>м</w:t>
      </w:r>
      <w:r w:rsidRPr="00D65F86">
        <w:rPr>
          <w:szCs w:val="28"/>
        </w:rPr>
        <w:t xml:space="preserve"> отобразить</w:t>
      </w:r>
      <w:r>
        <w:rPr>
          <w:szCs w:val="28"/>
        </w:rPr>
        <w:t xml:space="preserve">, и нажимаем </w:t>
      </w:r>
      <w:r w:rsidRPr="001C16BF">
        <w:rPr>
          <w:szCs w:val="28"/>
        </w:rPr>
        <w:t>“</w:t>
      </w:r>
      <w:r>
        <w:rPr>
          <w:szCs w:val="28"/>
        </w:rPr>
        <w:t>Показать в этой группе</w:t>
      </w:r>
      <w:r w:rsidRPr="001C16BF">
        <w:rPr>
          <w:szCs w:val="28"/>
        </w:rPr>
        <w:t>”</w:t>
      </w:r>
      <w:r>
        <w:rPr>
          <w:szCs w:val="28"/>
        </w:rPr>
        <w:t xml:space="preserve"> (Рисунок 6)</w:t>
      </w:r>
      <w:r w:rsidRPr="00066222">
        <w:rPr>
          <w:szCs w:val="28"/>
        </w:rPr>
        <w:t>;</w:t>
      </w:r>
    </w:p>
    <w:p w14:paraId="31388B78" w14:textId="77777777" w:rsidR="00BA26B1" w:rsidRPr="00D65F86" w:rsidRDefault="00BA26B1" w:rsidP="00BA26B1">
      <w:pPr>
        <w:numPr>
          <w:ilvl w:val="0"/>
          <w:numId w:val="5"/>
        </w:numPr>
        <w:rPr>
          <w:szCs w:val="28"/>
        </w:rPr>
      </w:pPr>
      <w:r w:rsidRPr="00D65F86">
        <w:rPr>
          <w:szCs w:val="28"/>
        </w:rPr>
        <w:t>Выберите "Отобразить объект" или "Скрыть объект" в выпадающем меню.</w:t>
      </w:r>
    </w:p>
    <w:p w14:paraId="214052FF" w14:textId="0A4F5149" w:rsidR="00706399" w:rsidRDefault="00BA26B1" w:rsidP="00706399">
      <w:pPr>
        <w:pStyle w:val="4"/>
      </w:pPr>
      <w:r w:rsidRPr="00D65F86">
        <w:rPr>
          <w:noProof/>
          <w:szCs w:val="28"/>
        </w:rPr>
        <w:drawing>
          <wp:inline distT="0" distB="0" distL="0" distR="0" wp14:anchorId="1FEE1591" wp14:editId="1600B6CA">
            <wp:extent cx="2965450" cy="37562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165" cy="37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B40A" w14:textId="77777777" w:rsidR="00706399" w:rsidRDefault="00706399" w:rsidP="00706399">
      <w:pPr>
        <w:pStyle w:val="4"/>
      </w:pPr>
      <w:r>
        <w:t>Рисунок 3</w:t>
      </w:r>
    </w:p>
    <w:p w14:paraId="5153AE56" w14:textId="77777777" w:rsidR="00706399" w:rsidRPr="00706399" w:rsidRDefault="00706399" w:rsidP="00706399"/>
    <w:p w14:paraId="023EB7A6" w14:textId="3B180D5B" w:rsidR="00684E9E" w:rsidRDefault="00684E9E" w:rsidP="00684E9E"/>
    <w:p w14:paraId="24C542CA" w14:textId="5EFC807E" w:rsidR="00684E9E" w:rsidRDefault="00BA26B1" w:rsidP="00684E9E">
      <w:pPr>
        <w:pStyle w:val="4"/>
      </w:pPr>
      <w:r w:rsidRPr="00EF41BF">
        <w:rPr>
          <w:noProof/>
          <w:szCs w:val="28"/>
        </w:rPr>
        <w:lastRenderedPageBreak/>
        <w:drawing>
          <wp:inline distT="0" distB="0" distL="0" distR="0" wp14:anchorId="17DA5325" wp14:editId="2DB45F1A">
            <wp:extent cx="2828925" cy="1918466"/>
            <wp:effectExtent l="0" t="0" r="0" b="5715"/>
            <wp:docPr id="1704002346" name="Рисунок 170400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7823" cy="19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97D" w14:textId="477F4BD0" w:rsidR="00684E9E" w:rsidRDefault="00684E9E" w:rsidP="00684E9E">
      <w:pPr>
        <w:pStyle w:val="4"/>
      </w:pPr>
      <w:r>
        <w:t>Рисунок 4</w:t>
      </w:r>
    </w:p>
    <w:p w14:paraId="798C357D" w14:textId="77777777" w:rsidR="00684E9E" w:rsidRPr="00684E9E" w:rsidRDefault="00684E9E" w:rsidP="00684E9E"/>
    <w:p w14:paraId="10EC99B1" w14:textId="77777777" w:rsidR="00BA26B1" w:rsidRDefault="00BA26B1" w:rsidP="00BA26B1">
      <w:pPr>
        <w:jc w:val="center"/>
      </w:pPr>
      <w:r w:rsidRPr="001C16BF">
        <w:rPr>
          <w:noProof/>
          <w:szCs w:val="28"/>
        </w:rPr>
        <w:drawing>
          <wp:inline distT="0" distB="0" distL="0" distR="0" wp14:anchorId="2EC38A7B" wp14:editId="71C72E0E">
            <wp:extent cx="3612807" cy="2636520"/>
            <wp:effectExtent l="0" t="0" r="6985" b="0"/>
            <wp:docPr id="670219504" name="Рисунок 67021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5997" cy="26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BB31" w14:textId="30EE285A" w:rsidR="00684E9E" w:rsidRDefault="00BA26B1" w:rsidP="00BA26B1">
      <w:pPr>
        <w:pStyle w:val="4"/>
      </w:pPr>
      <w:r>
        <w:t>Рисунок 5</w:t>
      </w:r>
    </w:p>
    <w:p w14:paraId="565CB488" w14:textId="3D86B666" w:rsidR="00684E9E" w:rsidRDefault="00684E9E" w:rsidP="00684E9E"/>
    <w:p w14:paraId="74103D98" w14:textId="66288924" w:rsidR="00684E9E" w:rsidRDefault="00BA26B1" w:rsidP="00684E9E">
      <w:pPr>
        <w:pStyle w:val="4"/>
      </w:pPr>
      <w:r w:rsidRPr="001C16BF">
        <w:rPr>
          <w:noProof/>
          <w:szCs w:val="24"/>
        </w:rPr>
        <w:drawing>
          <wp:inline distT="0" distB="0" distL="0" distR="0" wp14:anchorId="3C22118E" wp14:editId="2C6EE4E5">
            <wp:extent cx="2007965" cy="203832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159" cy="20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3C34" w14:textId="73DC355A" w:rsidR="00684E9E" w:rsidRDefault="00684E9E" w:rsidP="00684E9E">
      <w:pPr>
        <w:pStyle w:val="4"/>
      </w:pPr>
      <w:r>
        <w:t xml:space="preserve">Рисунок </w:t>
      </w:r>
      <w:r w:rsidR="00BA26B1">
        <w:t>6</w:t>
      </w:r>
    </w:p>
    <w:p w14:paraId="5CDDF4DC" w14:textId="4A07711D" w:rsidR="00156923" w:rsidRDefault="00156923" w:rsidP="00BA26B1">
      <w:pPr>
        <w:ind w:firstLine="0"/>
      </w:pPr>
    </w:p>
    <w:p w14:paraId="03B45B46" w14:textId="1AE6159C" w:rsidR="00156923" w:rsidRDefault="00156923" w:rsidP="00156923">
      <w:r>
        <w:t xml:space="preserve">Далее необходимо </w:t>
      </w:r>
      <w:r w:rsidR="00BA26B1">
        <w:rPr>
          <w:szCs w:val="28"/>
        </w:rPr>
        <w:t>отобразить</w:t>
      </w:r>
      <w:r w:rsidR="00BA26B1" w:rsidRPr="00BE527D">
        <w:rPr>
          <w:szCs w:val="28"/>
        </w:rPr>
        <w:t xml:space="preserve"> или скрыт</w:t>
      </w:r>
      <w:r w:rsidR="00BA26B1">
        <w:rPr>
          <w:szCs w:val="28"/>
        </w:rPr>
        <w:t xml:space="preserve">ь </w:t>
      </w:r>
      <w:proofErr w:type="spellStart"/>
      <w:r w:rsidR="00BA26B1" w:rsidRPr="00BE527D">
        <w:rPr>
          <w:szCs w:val="28"/>
        </w:rPr>
        <w:t>объекто</w:t>
      </w:r>
      <w:r w:rsidR="00BA26B1">
        <w:rPr>
          <w:szCs w:val="28"/>
        </w:rPr>
        <w:t>ы</w:t>
      </w:r>
      <w:proofErr w:type="spellEnd"/>
      <w:r w:rsidR="00BA26B1" w:rsidRPr="00BE527D">
        <w:rPr>
          <w:szCs w:val="28"/>
        </w:rPr>
        <w:t>, скрытых по умолчанию</w:t>
      </w:r>
      <w:r w:rsidR="00BA26B1">
        <w:rPr>
          <w:szCs w:val="28"/>
        </w:rPr>
        <w:t>:</w:t>
      </w:r>
      <w:r w:rsidRPr="00156923">
        <w:t xml:space="preserve"> </w:t>
      </w:r>
    </w:p>
    <w:p w14:paraId="6FFD091A" w14:textId="77777777" w:rsidR="00BA26B1" w:rsidRPr="00BE527D" w:rsidRDefault="00BA26B1" w:rsidP="00BA26B1">
      <w:pPr>
        <w:numPr>
          <w:ilvl w:val="0"/>
          <w:numId w:val="6"/>
        </w:numPr>
        <w:rPr>
          <w:szCs w:val="28"/>
        </w:rPr>
      </w:pPr>
      <w:r w:rsidRPr="00BE527D">
        <w:rPr>
          <w:szCs w:val="28"/>
        </w:rPr>
        <w:t>Перейд</w:t>
      </w:r>
      <w:r>
        <w:rPr>
          <w:szCs w:val="28"/>
        </w:rPr>
        <w:t>ем</w:t>
      </w:r>
      <w:r w:rsidRPr="00BE527D">
        <w:rPr>
          <w:szCs w:val="28"/>
        </w:rPr>
        <w:t xml:space="preserve"> во вкладку "Файл" в верхнем меню</w:t>
      </w:r>
      <w:r w:rsidRPr="00273343">
        <w:rPr>
          <w:szCs w:val="28"/>
        </w:rPr>
        <w:t>;</w:t>
      </w:r>
    </w:p>
    <w:p w14:paraId="59532FE4" w14:textId="77777777" w:rsidR="00BA26B1" w:rsidRPr="00BE527D" w:rsidRDefault="00BA26B1" w:rsidP="00BA26B1">
      <w:pPr>
        <w:numPr>
          <w:ilvl w:val="0"/>
          <w:numId w:val="6"/>
        </w:numPr>
        <w:rPr>
          <w:szCs w:val="28"/>
        </w:rPr>
      </w:pPr>
      <w:r w:rsidRPr="00BE527D">
        <w:rPr>
          <w:szCs w:val="28"/>
        </w:rPr>
        <w:lastRenderedPageBreak/>
        <w:t>Выбер</w:t>
      </w:r>
      <w:r>
        <w:rPr>
          <w:szCs w:val="28"/>
        </w:rPr>
        <w:t>ем</w:t>
      </w:r>
      <w:r w:rsidRPr="00BE527D">
        <w:rPr>
          <w:szCs w:val="28"/>
        </w:rPr>
        <w:t xml:space="preserve"> "Параметры" в левой панели навигации.</w:t>
      </w:r>
    </w:p>
    <w:p w14:paraId="67612AFF" w14:textId="77777777" w:rsidR="00BA26B1" w:rsidRPr="00BE527D" w:rsidRDefault="00BA26B1" w:rsidP="00BA26B1">
      <w:pPr>
        <w:numPr>
          <w:ilvl w:val="0"/>
          <w:numId w:val="6"/>
        </w:numPr>
        <w:rPr>
          <w:szCs w:val="28"/>
        </w:rPr>
      </w:pPr>
      <w:r w:rsidRPr="00BE527D">
        <w:rPr>
          <w:szCs w:val="28"/>
        </w:rPr>
        <w:t>Выб</w:t>
      </w:r>
      <w:r>
        <w:rPr>
          <w:szCs w:val="28"/>
        </w:rPr>
        <w:t>ерем</w:t>
      </w:r>
      <w:r w:rsidRPr="00BE527D">
        <w:rPr>
          <w:szCs w:val="28"/>
        </w:rPr>
        <w:t xml:space="preserve"> "Текущая база данных"</w:t>
      </w:r>
      <w:r>
        <w:rPr>
          <w:szCs w:val="28"/>
          <w:lang w:val="en-US"/>
        </w:rPr>
        <w:t>;</w:t>
      </w:r>
    </w:p>
    <w:p w14:paraId="15BB6B6E" w14:textId="39CD9177" w:rsidR="00BA26B1" w:rsidRPr="00BE527D" w:rsidRDefault="00BA26B1" w:rsidP="00BA26B1">
      <w:pPr>
        <w:numPr>
          <w:ilvl w:val="0"/>
          <w:numId w:val="6"/>
        </w:numPr>
        <w:rPr>
          <w:szCs w:val="28"/>
        </w:rPr>
      </w:pPr>
      <w:r w:rsidRPr="00BE527D">
        <w:rPr>
          <w:szCs w:val="28"/>
        </w:rPr>
        <w:t>Найд</w:t>
      </w:r>
      <w:r>
        <w:rPr>
          <w:szCs w:val="28"/>
        </w:rPr>
        <w:t>ем</w:t>
      </w:r>
      <w:r w:rsidRPr="00BE527D">
        <w:rPr>
          <w:szCs w:val="28"/>
        </w:rPr>
        <w:t xml:space="preserve"> раздел "Параметры навигации"</w:t>
      </w:r>
      <w:r>
        <w:rPr>
          <w:szCs w:val="28"/>
        </w:rPr>
        <w:t>, где</w:t>
      </w:r>
      <w:r w:rsidRPr="00BE527D">
        <w:rPr>
          <w:szCs w:val="28"/>
        </w:rPr>
        <w:t xml:space="preserve"> сним</w:t>
      </w:r>
      <w:r>
        <w:rPr>
          <w:szCs w:val="28"/>
        </w:rPr>
        <w:t>аем</w:t>
      </w:r>
      <w:r w:rsidRPr="00BE527D">
        <w:rPr>
          <w:szCs w:val="28"/>
        </w:rPr>
        <w:t xml:space="preserve"> флажок с пункта "</w:t>
      </w:r>
      <w:r>
        <w:rPr>
          <w:szCs w:val="28"/>
        </w:rPr>
        <w:t>Показать скрытые объекты</w:t>
      </w:r>
      <w:r w:rsidRPr="00BE527D">
        <w:rPr>
          <w:szCs w:val="28"/>
        </w:rPr>
        <w:t>"</w:t>
      </w:r>
      <w:r>
        <w:rPr>
          <w:szCs w:val="28"/>
        </w:rPr>
        <w:t xml:space="preserve"> и наоборот</w:t>
      </w:r>
      <w:r w:rsidRPr="00273343">
        <w:rPr>
          <w:szCs w:val="28"/>
        </w:rPr>
        <w:t xml:space="preserve"> </w:t>
      </w:r>
      <w:r>
        <w:rPr>
          <w:szCs w:val="28"/>
        </w:rPr>
        <w:t>(Рисунок 7)</w:t>
      </w:r>
      <w:r w:rsidRPr="00273343">
        <w:rPr>
          <w:szCs w:val="28"/>
        </w:rPr>
        <w:t>;</w:t>
      </w:r>
    </w:p>
    <w:p w14:paraId="521518ED" w14:textId="77777777" w:rsidR="00BA26B1" w:rsidRDefault="00BA26B1" w:rsidP="00BA26B1">
      <w:pPr>
        <w:numPr>
          <w:ilvl w:val="0"/>
          <w:numId w:val="6"/>
        </w:numPr>
        <w:rPr>
          <w:szCs w:val="28"/>
        </w:rPr>
      </w:pPr>
      <w:r w:rsidRPr="00BE527D">
        <w:rPr>
          <w:szCs w:val="28"/>
        </w:rPr>
        <w:t>Наж</w:t>
      </w:r>
      <w:r>
        <w:rPr>
          <w:szCs w:val="28"/>
        </w:rPr>
        <w:t>имаем</w:t>
      </w:r>
      <w:r w:rsidRPr="00BE527D">
        <w:rPr>
          <w:szCs w:val="28"/>
        </w:rPr>
        <w:t xml:space="preserve"> "OK".</w:t>
      </w:r>
    </w:p>
    <w:p w14:paraId="6EA431BC" w14:textId="64BA108E" w:rsidR="00156923" w:rsidRDefault="00156923" w:rsidP="00156923"/>
    <w:p w14:paraId="511A1218" w14:textId="46FDED42" w:rsidR="00156923" w:rsidRDefault="00BA26B1" w:rsidP="000870F3">
      <w:pPr>
        <w:pStyle w:val="4"/>
      </w:pPr>
      <w:r w:rsidRPr="001C16BF">
        <w:rPr>
          <w:noProof/>
          <w:szCs w:val="28"/>
        </w:rPr>
        <w:drawing>
          <wp:inline distT="0" distB="0" distL="0" distR="0" wp14:anchorId="1683DE76" wp14:editId="5BFA1468">
            <wp:extent cx="4505325" cy="328785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131" cy="3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05CF" w14:textId="013814A1" w:rsidR="00156923" w:rsidRPr="00156923" w:rsidRDefault="00156923" w:rsidP="00156923">
      <w:pPr>
        <w:pStyle w:val="4"/>
      </w:pPr>
      <w:r>
        <w:t>Рисунок 7</w:t>
      </w:r>
    </w:p>
    <w:p w14:paraId="7C91B2CA" w14:textId="5F7C1ACF" w:rsidR="00156923" w:rsidRDefault="00156923" w:rsidP="00684E9E"/>
    <w:p w14:paraId="49853135" w14:textId="2247A86A" w:rsidR="00BA26B1" w:rsidRPr="00706280" w:rsidRDefault="000870F3" w:rsidP="00BA26B1">
      <w:pPr>
        <w:ind w:firstLine="708"/>
        <w:rPr>
          <w:szCs w:val="28"/>
        </w:rPr>
      </w:pPr>
      <w:r w:rsidRPr="000870F3">
        <w:t>Далее необходимо</w:t>
      </w:r>
      <w:r w:rsidR="00BA26B1">
        <w:t xml:space="preserve"> </w:t>
      </w:r>
      <w:r w:rsidR="00BA26B1">
        <w:rPr>
          <w:szCs w:val="28"/>
        </w:rPr>
        <w:t>с</w:t>
      </w:r>
      <w:r w:rsidR="00BA26B1" w:rsidRPr="00706280">
        <w:rPr>
          <w:szCs w:val="28"/>
        </w:rPr>
        <w:t>оздание макроса, который запускается при первом открытии файла Microsoft Access:</w:t>
      </w:r>
    </w:p>
    <w:p w14:paraId="2E19BC07" w14:textId="77777777" w:rsidR="00BA26B1" w:rsidRPr="00706280" w:rsidRDefault="00BA26B1" w:rsidP="00BA26B1">
      <w:pPr>
        <w:numPr>
          <w:ilvl w:val="0"/>
          <w:numId w:val="7"/>
        </w:numPr>
        <w:rPr>
          <w:szCs w:val="28"/>
        </w:rPr>
      </w:pPr>
      <w:r w:rsidRPr="00706280">
        <w:rPr>
          <w:szCs w:val="28"/>
        </w:rPr>
        <w:t>Перейд</w:t>
      </w:r>
      <w:r>
        <w:rPr>
          <w:szCs w:val="28"/>
        </w:rPr>
        <w:t>ем</w:t>
      </w:r>
      <w:r w:rsidRPr="00706280">
        <w:rPr>
          <w:szCs w:val="28"/>
        </w:rPr>
        <w:t xml:space="preserve"> во вкладку "Создание</w:t>
      </w:r>
      <w:r>
        <w:rPr>
          <w:szCs w:val="28"/>
          <w:lang w:val="en-US"/>
        </w:rPr>
        <w:t>;</w:t>
      </w:r>
    </w:p>
    <w:p w14:paraId="2C4F2964" w14:textId="53426EFF" w:rsidR="00BA26B1" w:rsidRPr="00706280" w:rsidRDefault="00BA26B1" w:rsidP="00BA26B1">
      <w:pPr>
        <w:numPr>
          <w:ilvl w:val="0"/>
          <w:numId w:val="7"/>
        </w:numPr>
        <w:rPr>
          <w:szCs w:val="28"/>
        </w:rPr>
      </w:pPr>
      <w:r w:rsidRPr="00706280">
        <w:rPr>
          <w:szCs w:val="28"/>
        </w:rPr>
        <w:t>Выб</w:t>
      </w:r>
      <w:r>
        <w:rPr>
          <w:szCs w:val="28"/>
        </w:rPr>
        <w:t>ираем</w:t>
      </w:r>
      <w:r w:rsidRPr="00706280">
        <w:rPr>
          <w:szCs w:val="28"/>
        </w:rPr>
        <w:t xml:space="preserve"> "Макрос" в группе "Макрос</w:t>
      </w:r>
      <w:r>
        <w:rPr>
          <w:szCs w:val="28"/>
        </w:rPr>
        <w:t>ы</w:t>
      </w:r>
      <w:r w:rsidRPr="00706280">
        <w:rPr>
          <w:szCs w:val="28"/>
        </w:rPr>
        <w:t xml:space="preserve"> </w:t>
      </w:r>
      <w:r>
        <w:rPr>
          <w:szCs w:val="28"/>
        </w:rPr>
        <w:t>и</w:t>
      </w:r>
      <w:r w:rsidRPr="00706280">
        <w:rPr>
          <w:szCs w:val="28"/>
        </w:rPr>
        <w:t xml:space="preserve"> Код".</w:t>
      </w:r>
      <w:r>
        <w:rPr>
          <w:szCs w:val="28"/>
        </w:rPr>
        <w:t xml:space="preserve"> (Рисунок 8)</w:t>
      </w:r>
      <w:r>
        <w:rPr>
          <w:szCs w:val="28"/>
          <w:lang w:val="en-US"/>
        </w:rPr>
        <w:t>;</w:t>
      </w:r>
    </w:p>
    <w:p w14:paraId="73F3BACA" w14:textId="0C9B514F" w:rsidR="00BA26B1" w:rsidRPr="00706280" w:rsidRDefault="00BA26B1" w:rsidP="00BA26B1">
      <w:pPr>
        <w:numPr>
          <w:ilvl w:val="0"/>
          <w:numId w:val="7"/>
        </w:numPr>
        <w:rPr>
          <w:szCs w:val="28"/>
        </w:rPr>
      </w:pPr>
      <w:r w:rsidRPr="00706280">
        <w:rPr>
          <w:szCs w:val="28"/>
        </w:rPr>
        <w:t>Добав</w:t>
      </w:r>
      <w:r>
        <w:rPr>
          <w:szCs w:val="28"/>
        </w:rPr>
        <w:t>ляем</w:t>
      </w:r>
      <w:r w:rsidRPr="00706280">
        <w:rPr>
          <w:szCs w:val="28"/>
        </w:rPr>
        <w:t xml:space="preserve"> необходимые действия в макрос</w:t>
      </w:r>
      <w:r>
        <w:rPr>
          <w:szCs w:val="28"/>
        </w:rPr>
        <w:t xml:space="preserve"> (Рисунок 9)</w:t>
      </w:r>
      <w:r w:rsidRPr="00AF7A81">
        <w:rPr>
          <w:szCs w:val="28"/>
        </w:rPr>
        <w:t>;</w:t>
      </w:r>
    </w:p>
    <w:p w14:paraId="6851D2F0" w14:textId="77777777" w:rsidR="00BA26B1" w:rsidRDefault="00BA26B1" w:rsidP="00BA26B1">
      <w:pPr>
        <w:numPr>
          <w:ilvl w:val="0"/>
          <w:numId w:val="7"/>
        </w:numPr>
        <w:rPr>
          <w:szCs w:val="28"/>
        </w:rPr>
      </w:pPr>
      <w:r w:rsidRPr="00706280">
        <w:rPr>
          <w:szCs w:val="28"/>
        </w:rPr>
        <w:t>Сохран</w:t>
      </w:r>
      <w:r>
        <w:rPr>
          <w:szCs w:val="28"/>
        </w:rPr>
        <w:t xml:space="preserve">яем </w:t>
      </w:r>
      <w:r w:rsidRPr="00706280">
        <w:rPr>
          <w:szCs w:val="28"/>
        </w:rPr>
        <w:t>макрос</w:t>
      </w:r>
      <w:r w:rsidRPr="00AF7A81">
        <w:rPr>
          <w:szCs w:val="28"/>
        </w:rPr>
        <w:t xml:space="preserve"> </w:t>
      </w:r>
      <w:r>
        <w:rPr>
          <w:szCs w:val="28"/>
        </w:rPr>
        <w:t xml:space="preserve">под именем </w:t>
      </w:r>
      <w:r w:rsidRPr="00AF7A81">
        <w:rPr>
          <w:szCs w:val="28"/>
        </w:rPr>
        <w:t>“</w:t>
      </w:r>
      <w:proofErr w:type="spellStart"/>
      <w:r>
        <w:rPr>
          <w:szCs w:val="28"/>
          <w:lang w:val="en-US"/>
        </w:rPr>
        <w:t>AutoExec</w:t>
      </w:r>
      <w:proofErr w:type="spellEnd"/>
      <w:r w:rsidRPr="00AF7A81">
        <w:rPr>
          <w:szCs w:val="28"/>
        </w:rPr>
        <w:t>”;</w:t>
      </w:r>
    </w:p>
    <w:p w14:paraId="26162F42" w14:textId="77777777" w:rsidR="00BA26B1" w:rsidRPr="00706280" w:rsidRDefault="00BA26B1" w:rsidP="00BA26B1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Теперь он будет запускать при открытии файла </w:t>
      </w:r>
      <w:r>
        <w:rPr>
          <w:szCs w:val="28"/>
          <w:lang w:val="en-US"/>
        </w:rPr>
        <w:t>Microsoft</w:t>
      </w:r>
      <w:r w:rsidRPr="00382644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382644">
        <w:rPr>
          <w:szCs w:val="28"/>
        </w:rPr>
        <w:t>.</w:t>
      </w:r>
    </w:p>
    <w:p w14:paraId="73773EAD" w14:textId="507CD6FA" w:rsidR="000870F3" w:rsidRDefault="000870F3" w:rsidP="00684E9E"/>
    <w:p w14:paraId="605021C4" w14:textId="319A3359" w:rsidR="000870F3" w:rsidRDefault="00FF5C31" w:rsidP="000870F3">
      <w:pPr>
        <w:pStyle w:val="4"/>
      </w:pPr>
      <w:r w:rsidRPr="005642E5">
        <w:rPr>
          <w:noProof/>
          <w:szCs w:val="24"/>
        </w:rPr>
        <w:lastRenderedPageBreak/>
        <w:drawing>
          <wp:inline distT="0" distB="0" distL="0" distR="0" wp14:anchorId="03B0AD49" wp14:editId="75E95B60">
            <wp:extent cx="4507413" cy="2089150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451" cy="209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AD9" w14:textId="725A0F16" w:rsidR="000870F3" w:rsidRPr="00156923" w:rsidRDefault="000870F3" w:rsidP="000870F3">
      <w:pPr>
        <w:pStyle w:val="4"/>
      </w:pPr>
      <w:r>
        <w:t>Рисунок 8</w:t>
      </w:r>
    </w:p>
    <w:p w14:paraId="36DD996E" w14:textId="57E3AFEA" w:rsidR="000870F3" w:rsidRDefault="000870F3" w:rsidP="00684E9E"/>
    <w:p w14:paraId="0D4D7960" w14:textId="7B2FF3F4" w:rsidR="000870F3" w:rsidRDefault="00FF5C31" w:rsidP="000870F3">
      <w:pPr>
        <w:pStyle w:val="4"/>
      </w:pPr>
      <w:r w:rsidRPr="00AF7A81">
        <w:rPr>
          <w:noProof/>
          <w:szCs w:val="28"/>
        </w:rPr>
        <w:drawing>
          <wp:inline distT="0" distB="0" distL="0" distR="0" wp14:anchorId="79AEE361" wp14:editId="09B580AF">
            <wp:extent cx="5918702" cy="33210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75" cy="33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79C" w14:textId="0F1A486C" w:rsidR="000870F3" w:rsidRDefault="000870F3" w:rsidP="000870F3">
      <w:pPr>
        <w:pStyle w:val="4"/>
      </w:pPr>
      <w:r>
        <w:t>Рисунок 9</w:t>
      </w:r>
    </w:p>
    <w:p w14:paraId="7E590829" w14:textId="091D60AD" w:rsidR="000870F3" w:rsidRDefault="000870F3" w:rsidP="000870F3"/>
    <w:p w14:paraId="19888F79" w14:textId="77777777" w:rsidR="00FF5C31" w:rsidRPr="00365F46" w:rsidRDefault="00FF5C31" w:rsidP="00FF5C31">
      <w:pPr>
        <w:ind w:firstLine="708"/>
        <w:rPr>
          <w:szCs w:val="28"/>
        </w:rPr>
      </w:pPr>
      <w:r>
        <w:t xml:space="preserve">Далее необходимо </w:t>
      </w:r>
      <w:r>
        <w:rPr>
          <w:szCs w:val="28"/>
        </w:rPr>
        <w:t>удалить</w:t>
      </w:r>
      <w:r w:rsidRPr="00365F46">
        <w:rPr>
          <w:szCs w:val="28"/>
        </w:rPr>
        <w:t xml:space="preserve"> парол</w:t>
      </w:r>
      <w:r>
        <w:rPr>
          <w:szCs w:val="28"/>
        </w:rPr>
        <w:t>ь</w:t>
      </w:r>
      <w:r w:rsidRPr="00365F46">
        <w:rPr>
          <w:szCs w:val="28"/>
        </w:rPr>
        <w:t xml:space="preserve"> в базе данных Microsoft Access:</w:t>
      </w:r>
    </w:p>
    <w:p w14:paraId="7622EBA6" w14:textId="77777777" w:rsidR="00FF5C31" w:rsidRPr="00365F46" w:rsidRDefault="00FF5C31" w:rsidP="00FF5C31">
      <w:pPr>
        <w:numPr>
          <w:ilvl w:val="0"/>
          <w:numId w:val="8"/>
        </w:numPr>
        <w:rPr>
          <w:szCs w:val="28"/>
        </w:rPr>
      </w:pPr>
      <w:r w:rsidRPr="00365F46">
        <w:rPr>
          <w:szCs w:val="28"/>
        </w:rPr>
        <w:t>Откр</w:t>
      </w:r>
      <w:r>
        <w:rPr>
          <w:szCs w:val="28"/>
        </w:rPr>
        <w:t>ываем</w:t>
      </w:r>
      <w:r w:rsidRPr="00365F46">
        <w:rPr>
          <w:szCs w:val="28"/>
        </w:rPr>
        <w:t xml:space="preserve"> </w:t>
      </w:r>
      <w:r>
        <w:rPr>
          <w:szCs w:val="28"/>
        </w:rPr>
        <w:t xml:space="preserve">монопольно </w:t>
      </w:r>
      <w:r w:rsidRPr="00365F46">
        <w:rPr>
          <w:szCs w:val="28"/>
        </w:rPr>
        <w:t>базу данных в Microsoft Access 2019, для которой хоти</w:t>
      </w:r>
      <w:r>
        <w:rPr>
          <w:szCs w:val="28"/>
        </w:rPr>
        <w:t>м</w:t>
      </w:r>
      <w:r w:rsidRPr="00365F46">
        <w:rPr>
          <w:szCs w:val="28"/>
        </w:rPr>
        <w:t xml:space="preserve"> удалить пароль</w:t>
      </w:r>
      <w:r w:rsidRPr="00286DFD">
        <w:rPr>
          <w:szCs w:val="28"/>
        </w:rPr>
        <w:t>;</w:t>
      </w:r>
    </w:p>
    <w:p w14:paraId="34B73CF6" w14:textId="77777777" w:rsidR="00FF5C31" w:rsidRPr="00365F46" w:rsidRDefault="00FF5C31" w:rsidP="00FF5C31">
      <w:pPr>
        <w:numPr>
          <w:ilvl w:val="0"/>
          <w:numId w:val="8"/>
        </w:numPr>
        <w:rPr>
          <w:szCs w:val="28"/>
        </w:rPr>
      </w:pPr>
      <w:r w:rsidRPr="00365F46">
        <w:rPr>
          <w:szCs w:val="28"/>
        </w:rPr>
        <w:t>Перейд</w:t>
      </w:r>
      <w:r>
        <w:rPr>
          <w:szCs w:val="28"/>
        </w:rPr>
        <w:t>ем</w:t>
      </w:r>
      <w:r w:rsidRPr="00365F46">
        <w:rPr>
          <w:szCs w:val="28"/>
        </w:rPr>
        <w:t xml:space="preserve"> во вкладку "Файл" в верхнем меню</w:t>
      </w:r>
      <w:r w:rsidRPr="00286DFD">
        <w:rPr>
          <w:szCs w:val="28"/>
        </w:rPr>
        <w:t>;</w:t>
      </w:r>
    </w:p>
    <w:p w14:paraId="74AA745E" w14:textId="34D7D704" w:rsidR="00FF5C31" w:rsidRPr="00365F46" w:rsidRDefault="00FF5C31" w:rsidP="00FF5C31">
      <w:pPr>
        <w:numPr>
          <w:ilvl w:val="0"/>
          <w:numId w:val="8"/>
        </w:numPr>
        <w:rPr>
          <w:szCs w:val="28"/>
        </w:rPr>
      </w:pPr>
      <w:r w:rsidRPr="00365F46">
        <w:rPr>
          <w:szCs w:val="28"/>
        </w:rPr>
        <w:t>Выбир</w:t>
      </w:r>
      <w:r>
        <w:rPr>
          <w:szCs w:val="28"/>
        </w:rPr>
        <w:t xml:space="preserve">аем во вкладке </w:t>
      </w:r>
      <w:r w:rsidRPr="00286DFD">
        <w:rPr>
          <w:szCs w:val="28"/>
        </w:rPr>
        <w:t>“</w:t>
      </w:r>
      <w:r>
        <w:rPr>
          <w:szCs w:val="28"/>
        </w:rPr>
        <w:t>Сведения</w:t>
      </w:r>
      <w:r w:rsidRPr="00286DFD">
        <w:rPr>
          <w:szCs w:val="28"/>
        </w:rPr>
        <w:t>”</w:t>
      </w:r>
      <w:r>
        <w:rPr>
          <w:szCs w:val="28"/>
        </w:rPr>
        <w:t xml:space="preserve"> и</w:t>
      </w:r>
      <w:r w:rsidRPr="00365F46">
        <w:rPr>
          <w:szCs w:val="28"/>
        </w:rPr>
        <w:t xml:space="preserve"> </w:t>
      </w:r>
      <w:r>
        <w:rPr>
          <w:szCs w:val="28"/>
        </w:rPr>
        <w:t xml:space="preserve">нажимаем </w:t>
      </w:r>
      <w:r w:rsidRPr="00365F46">
        <w:rPr>
          <w:szCs w:val="28"/>
        </w:rPr>
        <w:t>"</w:t>
      </w:r>
      <w:r>
        <w:rPr>
          <w:szCs w:val="28"/>
        </w:rPr>
        <w:t>Расшифровать базу данных</w:t>
      </w:r>
      <w:r w:rsidRPr="00365F46">
        <w:rPr>
          <w:szCs w:val="28"/>
        </w:rPr>
        <w:t>"</w:t>
      </w:r>
      <w:r>
        <w:rPr>
          <w:szCs w:val="28"/>
        </w:rPr>
        <w:t xml:space="preserve"> (Рисунок 10)</w:t>
      </w:r>
      <w:r w:rsidRPr="00286DFD">
        <w:rPr>
          <w:szCs w:val="28"/>
        </w:rPr>
        <w:t>;</w:t>
      </w:r>
    </w:p>
    <w:p w14:paraId="4A3F3388" w14:textId="2DC40A7B" w:rsidR="00FF5C31" w:rsidRDefault="00FF5C31" w:rsidP="00FF5C31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Удаляем пароль (Рисунок 11)</w:t>
      </w:r>
      <w:r>
        <w:rPr>
          <w:szCs w:val="28"/>
          <w:lang w:val="en-US"/>
        </w:rPr>
        <w:t>;</w:t>
      </w:r>
    </w:p>
    <w:p w14:paraId="75A8CC22" w14:textId="77777777" w:rsidR="00FF5C31" w:rsidRPr="00365F46" w:rsidRDefault="00FF5C31" w:rsidP="00FF5C31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Готово</w:t>
      </w:r>
      <w:r>
        <w:rPr>
          <w:szCs w:val="28"/>
          <w:lang w:val="en-US"/>
        </w:rPr>
        <w:t>.</w:t>
      </w:r>
    </w:p>
    <w:p w14:paraId="47128ABD" w14:textId="6B6175BE" w:rsidR="000870F3" w:rsidRDefault="00FF5C31" w:rsidP="00FF5C31">
      <w:pPr>
        <w:jc w:val="center"/>
      </w:pPr>
      <w:r w:rsidRPr="00286DFD">
        <w:rPr>
          <w:noProof/>
          <w:szCs w:val="28"/>
        </w:rPr>
        <w:lastRenderedPageBreak/>
        <w:drawing>
          <wp:inline distT="0" distB="0" distL="0" distR="0" wp14:anchorId="133E85AF" wp14:editId="180630F8">
            <wp:extent cx="3654319" cy="24218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1103" cy="24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BF13" w14:textId="2E54D2CE" w:rsidR="000870F3" w:rsidRDefault="000870F3" w:rsidP="000870F3">
      <w:pPr>
        <w:pStyle w:val="4"/>
      </w:pPr>
      <w:r>
        <w:t>Рисунок 10</w:t>
      </w:r>
    </w:p>
    <w:p w14:paraId="0727E89B" w14:textId="21132587" w:rsidR="000870F3" w:rsidRDefault="000870F3" w:rsidP="000870F3"/>
    <w:p w14:paraId="29DDD00D" w14:textId="3D83445C" w:rsidR="00FF5C31" w:rsidRDefault="00FF5C31" w:rsidP="00FF5C31">
      <w:pPr>
        <w:jc w:val="center"/>
      </w:pPr>
      <w:r w:rsidRPr="00643AAB">
        <w:rPr>
          <w:noProof/>
          <w:sz w:val="24"/>
          <w:szCs w:val="24"/>
        </w:rPr>
        <w:drawing>
          <wp:inline distT="0" distB="0" distL="0" distR="0" wp14:anchorId="6FE25BC1" wp14:editId="59E6EF40">
            <wp:extent cx="2829320" cy="149563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018F" w14:textId="77777777" w:rsidR="00FF5C31" w:rsidRDefault="00FF5C31" w:rsidP="00FF5C31">
      <w:pPr>
        <w:pStyle w:val="4"/>
      </w:pPr>
      <w:r w:rsidRPr="000870F3">
        <w:t>Рисунок</w:t>
      </w:r>
      <w:r>
        <w:t xml:space="preserve"> 11</w:t>
      </w:r>
    </w:p>
    <w:p w14:paraId="4B6C1846" w14:textId="77777777" w:rsidR="00FF5C31" w:rsidRDefault="00FF5C31" w:rsidP="00FF5C31">
      <w:pPr>
        <w:jc w:val="center"/>
      </w:pPr>
    </w:p>
    <w:p w14:paraId="59A847D1" w14:textId="4ED8CDEE" w:rsidR="00FF5C31" w:rsidRPr="008B1560" w:rsidRDefault="000870F3" w:rsidP="00FF5C31">
      <w:pPr>
        <w:numPr>
          <w:ilvl w:val="0"/>
          <w:numId w:val="9"/>
        </w:numPr>
        <w:rPr>
          <w:szCs w:val="28"/>
        </w:rPr>
      </w:pPr>
      <w:r>
        <w:t xml:space="preserve">Далее необходимо </w:t>
      </w:r>
      <w:r w:rsidR="00FF5C31">
        <w:rPr>
          <w:szCs w:val="28"/>
        </w:rPr>
        <w:t>создать</w:t>
      </w:r>
      <w:r w:rsidR="00FF5C31" w:rsidRPr="008B1560">
        <w:rPr>
          <w:szCs w:val="28"/>
        </w:rPr>
        <w:t xml:space="preserve"> или измен</w:t>
      </w:r>
      <w:r w:rsidR="00FF5C31">
        <w:rPr>
          <w:szCs w:val="28"/>
        </w:rPr>
        <w:t xml:space="preserve">ить </w:t>
      </w:r>
      <w:r w:rsidR="00FF5C31" w:rsidRPr="008B1560">
        <w:rPr>
          <w:szCs w:val="28"/>
        </w:rPr>
        <w:t>пароля учетной записи пользователя в базе данных Microsoft Access</w:t>
      </w:r>
      <w:r w:rsidR="00FF5C31" w:rsidRPr="008B1560">
        <w:rPr>
          <w:szCs w:val="28"/>
        </w:rPr>
        <w:t>:</w:t>
      </w:r>
      <w:r w:rsidR="00FF5C31" w:rsidRPr="00FF5C31">
        <w:rPr>
          <w:szCs w:val="28"/>
        </w:rPr>
        <w:t xml:space="preserve"> </w:t>
      </w:r>
      <w:r w:rsidR="00FF5C31" w:rsidRPr="008B1560">
        <w:rPr>
          <w:szCs w:val="28"/>
        </w:rPr>
        <w:t>открываем</w:t>
      </w:r>
      <w:r w:rsidR="00FF5C31" w:rsidRPr="008B1560">
        <w:rPr>
          <w:szCs w:val="28"/>
        </w:rPr>
        <w:t xml:space="preserve"> </w:t>
      </w:r>
      <w:r w:rsidR="00FF5C31">
        <w:rPr>
          <w:szCs w:val="28"/>
        </w:rPr>
        <w:t>монопольно</w:t>
      </w:r>
      <w:r w:rsidR="00FF5C31" w:rsidRPr="008B1560">
        <w:rPr>
          <w:szCs w:val="28"/>
        </w:rPr>
        <w:t xml:space="preserve"> базу данных в Microsoft Access 2019</w:t>
      </w:r>
      <w:r w:rsidR="00FF5C31">
        <w:rPr>
          <w:szCs w:val="28"/>
        </w:rPr>
        <w:t xml:space="preserve"> только с расширением </w:t>
      </w:r>
      <w:r w:rsidR="00FF5C31" w:rsidRPr="005946C8">
        <w:rPr>
          <w:szCs w:val="28"/>
        </w:rPr>
        <w:t>.</w:t>
      </w:r>
      <w:proofErr w:type="spellStart"/>
      <w:r w:rsidR="00FF5C31">
        <w:rPr>
          <w:szCs w:val="28"/>
          <w:lang w:val="en-US"/>
        </w:rPr>
        <w:t>mdb</w:t>
      </w:r>
      <w:proofErr w:type="spellEnd"/>
      <w:r w:rsidR="00FF5C31" w:rsidRPr="00FB2A79">
        <w:rPr>
          <w:szCs w:val="28"/>
        </w:rPr>
        <w:t>;</w:t>
      </w:r>
    </w:p>
    <w:p w14:paraId="27D80D8B" w14:textId="77777777" w:rsidR="00FF5C31" w:rsidRPr="008B1560" w:rsidRDefault="00FF5C31" w:rsidP="00FF5C31">
      <w:pPr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В поиске введем </w:t>
      </w:r>
      <w:r w:rsidRPr="008B1560">
        <w:rPr>
          <w:szCs w:val="28"/>
        </w:rPr>
        <w:t>"Пользователи и разрешения"</w:t>
      </w:r>
      <w:r w:rsidRPr="00056926">
        <w:rPr>
          <w:szCs w:val="28"/>
        </w:rPr>
        <w:t>;</w:t>
      </w:r>
    </w:p>
    <w:p w14:paraId="268C6790" w14:textId="0C1C477E" w:rsidR="00FF5C31" w:rsidRPr="008B1560" w:rsidRDefault="00FF5C31" w:rsidP="00FF5C31">
      <w:pPr>
        <w:numPr>
          <w:ilvl w:val="0"/>
          <w:numId w:val="9"/>
        </w:numPr>
        <w:rPr>
          <w:szCs w:val="28"/>
        </w:rPr>
      </w:pPr>
      <w:r w:rsidRPr="008B1560">
        <w:rPr>
          <w:szCs w:val="28"/>
        </w:rPr>
        <w:t>Вы</w:t>
      </w:r>
      <w:r>
        <w:rPr>
          <w:szCs w:val="28"/>
        </w:rPr>
        <w:t>би</w:t>
      </w:r>
      <w:r w:rsidRPr="008B1560">
        <w:rPr>
          <w:szCs w:val="28"/>
        </w:rPr>
        <w:t>р</w:t>
      </w:r>
      <w:r>
        <w:rPr>
          <w:szCs w:val="28"/>
        </w:rPr>
        <w:t>аем в нем</w:t>
      </w:r>
      <w:r w:rsidRPr="008B1560">
        <w:rPr>
          <w:szCs w:val="28"/>
        </w:rPr>
        <w:t xml:space="preserve"> "Пользователи и</w:t>
      </w:r>
      <w:r>
        <w:rPr>
          <w:szCs w:val="28"/>
        </w:rPr>
        <w:t xml:space="preserve"> группы</w:t>
      </w:r>
      <w:r w:rsidRPr="008B1560">
        <w:rPr>
          <w:szCs w:val="28"/>
        </w:rPr>
        <w:t xml:space="preserve">" </w:t>
      </w:r>
      <w:r>
        <w:rPr>
          <w:szCs w:val="28"/>
        </w:rPr>
        <w:t>(Рисунок 12)</w:t>
      </w:r>
      <w:r w:rsidRPr="00056926">
        <w:rPr>
          <w:szCs w:val="28"/>
        </w:rPr>
        <w:t>;</w:t>
      </w:r>
    </w:p>
    <w:p w14:paraId="736DBF86" w14:textId="012B3A6A" w:rsidR="00FF5C31" w:rsidRPr="008B1560" w:rsidRDefault="00FF5C31" w:rsidP="00FF5C31">
      <w:pPr>
        <w:numPr>
          <w:ilvl w:val="0"/>
          <w:numId w:val="9"/>
        </w:numPr>
        <w:rPr>
          <w:szCs w:val="28"/>
        </w:rPr>
      </w:pPr>
      <w:r w:rsidRPr="008B1560">
        <w:rPr>
          <w:szCs w:val="28"/>
        </w:rPr>
        <w:t>Наж</w:t>
      </w:r>
      <w:r>
        <w:rPr>
          <w:szCs w:val="28"/>
        </w:rPr>
        <w:t>имаем</w:t>
      </w:r>
      <w:r w:rsidRPr="008B1560">
        <w:rPr>
          <w:szCs w:val="28"/>
        </w:rPr>
        <w:t xml:space="preserve"> на "</w:t>
      </w:r>
      <w:r>
        <w:rPr>
          <w:szCs w:val="28"/>
        </w:rPr>
        <w:t>Создать…</w:t>
      </w:r>
      <w:r w:rsidRPr="008B1560">
        <w:rPr>
          <w:szCs w:val="28"/>
        </w:rPr>
        <w:t>"</w:t>
      </w:r>
      <w:r>
        <w:rPr>
          <w:szCs w:val="28"/>
        </w:rPr>
        <w:t xml:space="preserve"> и создадим пользователя </w:t>
      </w:r>
      <w:r w:rsidRPr="00891B19">
        <w:rPr>
          <w:szCs w:val="28"/>
        </w:rPr>
        <w:t>“</w:t>
      </w:r>
      <w:r>
        <w:rPr>
          <w:szCs w:val="28"/>
        </w:rPr>
        <w:t>ДГТУ</w:t>
      </w:r>
      <w:r w:rsidRPr="00891B19">
        <w:rPr>
          <w:szCs w:val="28"/>
        </w:rPr>
        <w:t>”</w:t>
      </w:r>
      <w:r>
        <w:rPr>
          <w:szCs w:val="28"/>
        </w:rPr>
        <w:t xml:space="preserve"> с кодом 2023 (Рисунок 13)</w:t>
      </w:r>
      <w:r w:rsidRPr="00056926">
        <w:rPr>
          <w:szCs w:val="28"/>
        </w:rPr>
        <w:t>;</w:t>
      </w:r>
    </w:p>
    <w:p w14:paraId="54596B11" w14:textId="77777777" w:rsidR="00FF5C31" w:rsidRDefault="00FF5C31" w:rsidP="00FF5C31">
      <w:pPr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Во вкладке </w:t>
      </w:r>
      <w:r w:rsidRPr="00891B19">
        <w:rPr>
          <w:szCs w:val="28"/>
        </w:rPr>
        <w:t>“</w:t>
      </w:r>
      <w:r>
        <w:rPr>
          <w:szCs w:val="28"/>
        </w:rPr>
        <w:t>Изменение пароля</w:t>
      </w:r>
      <w:r w:rsidRPr="00891B19">
        <w:rPr>
          <w:szCs w:val="28"/>
        </w:rPr>
        <w:t>”</w:t>
      </w:r>
      <w:r>
        <w:rPr>
          <w:szCs w:val="28"/>
        </w:rPr>
        <w:t xml:space="preserve"> и под пользователем </w:t>
      </w:r>
      <w:r>
        <w:rPr>
          <w:szCs w:val="28"/>
          <w:lang w:val="en-US"/>
        </w:rPr>
        <w:t>admin</w:t>
      </w:r>
      <w:r w:rsidRPr="00891B19">
        <w:rPr>
          <w:szCs w:val="28"/>
        </w:rPr>
        <w:t xml:space="preserve"> </w:t>
      </w:r>
      <w:r>
        <w:rPr>
          <w:szCs w:val="28"/>
        </w:rPr>
        <w:t>устанавливаем пароль 1234</w:t>
      </w:r>
      <w:r w:rsidRPr="00056926">
        <w:rPr>
          <w:szCs w:val="28"/>
        </w:rPr>
        <w:t>;</w:t>
      </w:r>
    </w:p>
    <w:p w14:paraId="056D60E4" w14:textId="77777777" w:rsidR="00FF5C31" w:rsidRDefault="00FF5C31" w:rsidP="00FF5C31">
      <w:pPr>
        <w:numPr>
          <w:ilvl w:val="0"/>
          <w:numId w:val="9"/>
        </w:numPr>
        <w:rPr>
          <w:szCs w:val="28"/>
        </w:rPr>
      </w:pPr>
      <w:r w:rsidRPr="008B1560">
        <w:rPr>
          <w:szCs w:val="28"/>
        </w:rPr>
        <w:t>Нажмите "ОК", чтобы сохранить изменения</w:t>
      </w:r>
      <w:r w:rsidRPr="00056926">
        <w:rPr>
          <w:szCs w:val="28"/>
        </w:rPr>
        <w:t>;</w:t>
      </w:r>
    </w:p>
    <w:p w14:paraId="502ACC04" w14:textId="77777777" w:rsidR="00FF5C31" w:rsidRDefault="00FF5C31" w:rsidP="00FF5C31">
      <w:pPr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Затем заходим снова в файл базы данных </w:t>
      </w:r>
      <w:r w:rsidRPr="00870733">
        <w:rPr>
          <w:szCs w:val="28"/>
        </w:rPr>
        <w:t>.</w:t>
      </w:r>
      <w:proofErr w:type="spellStart"/>
      <w:r>
        <w:rPr>
          <w:szCs w:val="28"/>
          <w:lang w:val="en-US"/>
        </w:rPr>
        <w:t>mdb</w:t>
      </w:r>
      <w:proofErr w:type="spellEnd"/>
      <w:r>
        <w:rPr>
          <w:szCs w:val="28"/>
        </w:rPr>
        <w:t xml:space="preserve"> под пользователем ДГТУ с пустым паролем. Выполняем пункты 2, 3 и 5 уже под пользователем ДГТУ (Рисунок 2.14) и устанавливаем пароль </w:t>
      </w:r>
      <w:r w:rsidRPr="002F30CC">
        <w:rPr>
          <w:szCs w:val="28"/>
        </w:rPr>
        <w:t>“</w:t>
      </w:r>
      <w:r>
        <w:rPr>
          <w:szCs w:val="28"/>
        </w:rPr>
        <w:t>2023</w:t>
      </w:r>
      <w:r w:rsidRPr="002F30CC">
        <w:rPr>
          <w:szCs w:val="28"/>
        </w:rPr>
        <w:t>”</w:t>
      </w:r>
      <w:r w:rsidRPr="00056926">
        <w:rPr>
          <w:szCs w:val="28"/>
        </w:rPr>
        <w:t>/</w:t>
      </w:r>
    </w:p>
    <w:p w14:paraId="04CC600B" w14:textId="50737F44" w:rsidR="00F95BC5" w:rsidRDefault="00FF5C31" w:rsidP="00F95BC5">
      <w:pPr>
        <w:pStyle w:val="4"/>
      </w:pPr>
      <w:r w:rsidRPr="00A92294">
        <w:rPr>
          <w:noProof/>
          <w:szCs w:val="28"/>
        </w:rPr>
        <w:lastRenderedPageBreak/>
        <w:drawing>
          <wp:inline distT="0" distB="0" distL="0" distR="0" wp14:anchorId="79E622C0" wp14:editId="0CD011CB">
            <wp:extent cx="4600575" cy="1551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586" cy="15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497" w14:textId="1D09C4B1" w:rsidR="00F95BC5" w:rsidRDefault="00F95BC5" w:rsidP="00FF5C31">
      <w:pPr>
        <w:pStyle w:val="4"/>
      </w:pPr>
      <w:r>
        <w:t>Рисунок 12</w:t>
      </w:r>
    </w:p>
    <w:p w14:paraId="2CD9F210" w14:textId="40282289" w:rsidR="00175AEE" w:rsidRDefault="00175AEE" w:rsidP="00675A81">
      <w:pPr>
        <w:ind w:firstLine="0"/>
      </w:pPr>
    </w:p>
    <w:p w14:paraId="5EC1A9A0" w14:textId="2DC50A29" w:rsidR="00175AEE" w:rsidRDefault="00FF5C31" w:rsidP="00175AEE">
      <w:pPr>
        <w:pStyle w:val="4"/>
      </w:pPr>
      <w:r w:rsidRPr="00773D18">
        <w:rPr>
          <w:noProof/>
          <w:szCs w:val="24"/>
        </w:rPr>
        <w:drawing>
          <wp:inline distT="0" distB="0" distL="0" distR="0" wp14:anchorId="7B238F0C" wp14:editId="0125AA7A">
            <wp:extent cx="2807507" cy="2619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0660" cy="26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73DA" w14:textId="59F3E448" w:rsidR="00175AEE" w:rsidRDefault="00175AEE" w:rsidP="00175AEE">
      <w:pPr>
        <w:pStyle w:val="4"/>
      </w:pPr>
      <w:r>
        <w:t>Рисунок 13</w:t>
      </w:r>
    </w:p>
    <w:p w14:paraId="7C898807" w14:textId="433467A2" w:rsidR="0072555B" w:rsidRDefault="0072555B" w:rsidP="0072555B"/>
    <w:p w14:paraId="42C4D729" w14:textId="5FCAFD2C" w:rsidR="00FF5C31" w:rsidRDefault="00FF5C31" w:rsidP="00FF5C31">
      <w:pPr>
        <w:jc w:val="center"/>
      </w:pPr>
      <w:r w:rsidRPr="002F30CC">
        <w:rPr>
          <w:noProof/>
          <w:sz w:val="24"/>
          <w:szCs w:val="24"/>
        </w:rPr>
        <w:drawing>
          <wp:inline distT="0" distB="0" distL="0" distR="0" wp14:anchorId="095F6BC3" wp14:editId="2CB5C519">
            <wp:extent cx="2983566" cy="2733675"/>
            <wp:effectExtent l="0" t="0" r="7620" b="0"/>
            <wp:docPr id="823783481" name="Рисунок 82378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514" cy="27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3CBD" w14:textId="0ACB1035" w:rsidR="00FF5C31" w:rsidRDefault="00FF5C31" w:rsidP="00FF5C31">
      <w:pPr>
        <w:pStyle w:val="4"/>
      </w:pPr>
      <w:r>
        <w:t>Рисунок 1</w:t>
      </w:r>
      <w:r>
        <w:t>4</w:t>
      </w:r>
    </w:p>
    <w:p w14:paraId="2A9930DC" w14:textId="77777777" w:rsidR="00FF5C31" w:rsidRDefault="00FF5C31" w:rsidP="0072555B"/>
    <w:p w14:paraId="14C018C5" w14:textId="77777777" w:rsidR="00FF5C31" w:rsidRDefault="00FF5C31" w:rsidP="0072555B"/>
    <w:p w14:paraId="441DD0E2" w14:textId="733FBADC" w:rsidR="00FF5C31" w:rsidRDefault="00FF5C31" w:rsidP="0072555B">
      <w:r>
        <w:t>Далее нужно снять пароль с учётной записи пользователя:</w:t>
      </w:r>
    </w:p>
    <w:p w14:paraId="121B8883" w14:textId="77777777" w:rsidR="00FF5C31" w:rsidRPr="000D05A7" w:rsidRDefault="00FF5C31" w:rsidP="00FF5C31">
      <w:pPr>
        <w:numPr>
          <w:ilvl w:val="0"/>
          <w:numId w:val="10"/>
        </w:numPr>
        <w:rPr>
          <w:szCs w:val="28"/>
        </w:rPr>
      </w:pPr>
      <w:r w:rsidRPr="000D05A7">
        <w:rPr>
          <w:szCs w:val="28"/>
        </w:rPr>
        <w:lastRenderedPageBreak/>
        <w:t>Откро</w:t>
      </w:r>
      <w:r>
        <w:rPr>
          <w:szCs w:val="28"/>
        </w:rPr>
        <w:t>ем</w:t>
      </w:r>
      <w:r w:rsidRPr="000D05A7">
        <w:rPr>
          <w:szCs w:val="28"/>
        </w:rPr>
        <w:t xml:space="preserve"> </w:t>
      </w:r>
      <w:r>
        <w:rPr>
          <w:szCs w:val="28"/>
        </w:rPr>
        <w:t>снова</w:t>
      </w:r>
      <w:r w:rsidRPr="000D05A7">
        <w:rPr>
          <w:szCs w:val="28"/>
        </w:rPr>
        <w:t xml:space="preserve"> базу данных в Microsoft Access 2019</w:t>
      </w:r>
      <w:r>
        <w:rPr>
          <w:szCs w:val="28"/>
        </w:rPr>
        <w:t xml:space="preserve"> с расширением </w:t>
      </w:r>
      <w:r w:rsidRPr="000D05A7">
        <w:rPr>
          <w:szCs w:val="28"/>
        </w:rPr>
        <w:t>.</w:t>
      </w:r>
      <w:proofErr w:type="spellStart"/>
      <w:r>
        <w:rPr>
          <w:szCs w:val="28"/>
          <w:lang w:val="en-US"/>
        </w:rPr>
        <w:t>mdb</w:t>
      </w:r>
      <w:proofErr w:type="spellEnd"/>
      <w:r w:rsidRPr="00E35AE9">
        <w:rPr>
          <w:szCs w:val="28"/>
        </w:rPr>
        <w:t>;</w:t>
      </w:r>
    </w:p>
    <w:p w14:paraId="4550B546" w14:textId="77777777" w:rsidR="00FF5C31" w:rsidRPr="008B1560" w:rsidRDefault="00FF5C31" w:rsidP="00FF5C31"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В поиске введем </w:t>
      </w:r>
      <w:r w:rsidRPr="008B1560">
        <w:rPr>
          <w:szCs w:val="28"/>
        </w:rPr>
        <w:t>"Пользователи и разрешения"</w:t>
      </w:r>
      <w:r w:rsidRPr="00056926">
        <w:rPr>
          <w:szCs w:val="28"/>
        </w:rPr>
        <w:t>;</w:t>
      </w:r>
    </w:p>
    <w:p w14:paraId="4447144C" w14:textId="77777777" w:rsidR="00FF5C31" w:rsidRDefault="00FF5C31" w:rsidP="00FF5C31">
      <w:pPr>
        <w:numPr>
          <w:ilvl w:val="0"/>
          <w:numId w:val="10"/>
        </w:numPr>
        <w:rPr>
          <w:szCs w:val="28"/>
        </w:rPr>
      </w:pPr>
      <w:r w:rsidRPr="008B1560">
        <w:rPr>
          <w:szCs w:val="28"/>
        </w:rPr>
        <w:t>Вы</w:t>
      </w:r>
      <w:r>
        <w:rPr>
          <w:szCs w:val="28"/>
        </w:rPr>
        <w:t>би</w:t>
      </w:r>
      <w:r w:rsidRPr="008B1560">
        <w:rPr>
          <w:szCs w:val="28"/>
        </w:rPr>
        <w:t>р</w:t>
      </w:r>
      <w:r>
        <w:rPr>
          <w:szCs w:val="28"/>
        </w:rPr>
        <w:t>аем в нем</w:t>
      </w:r>
      <w:r w:rsidRPr="008B1560">
        <w:rPr>
          <w:szCs w:val="28"/>
        </w:rPr>
        <w:t xml:space="preserve"> "Пользователи и</w:t>
      </w:r>
      <w:r>
        <w:rPr>
          <w:szCs w:val="28"/>
        </w:rPr>
        <w:t xml:space="preserve"> группы</w:t>
      </w:r>
      <w:r w:rsidRPr="008B1560">
        <w:rPr>
          <w:szCs w:val="28"/>
        </w:rPr>
        <w:t>"</w:t>
      </w:r>
    </w:p>
    <w:p w14:paraId="75E28797" w14:textId="77777777" w:rsidR="00FF5C31" w:rsidRPr="000D05A7" w:rsidRDefault="00FF5C31" w:rsidP="00FF5C31">
      <w:pPr>
        <w:numPr>
          <w:ilvl w:val="0"/>
          <w:numId w:val="10"/>
        </w:numPr>
        <w:rPr>
          <w:szCs w:val="28"/>
        </w:rPr>
      </w:pPr>
      <w:r w:rsidRPr="000D05A7">
        <w:rPr>
          <w:szCs w:val="28"/>
        </w:rPr>
        <w:t>Выб</w:t>
      </w:r>
      <w:r>
        <w:rPr>
          <w:szCs w:val="28"/>
        </w:rPr>
        <w:t>ираем</w:t>
      </w:r>
      <w:r w:rsidRPr="000D05A7">
        <w:rPr>
          <w:szCs w:val="28"/>
        </w:rPr>
        <w:t xml:space="preserve"> пользователя</w:t>
      </w:r>
      <w:r>
        <w:rPr>
          <w:szCs w:val="28"/>
        </w:rPr>
        <w:t xml:space="preserve"> (ДГТУ)</w:t>
      </w:r>
      <w:r w:rsidRPr="000D05A7">
        <w:rPr>
          <w:szCs w:val="28"/>
        </w:rPr>
        <w:t>, пароль которого необходимо снять.</w:t>
      </w:r>
    </w:p>
    <w:p w14:paraId="0E789FD9" w14:textId="77777777" w:rsidR="00FF5C31" w:rsidRPr="000D05A7" w:rsidRDefault="00FF5C31" w:rsidP="00FF5C31"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Нажимаем </w:t>
      </w:r>
      <w:r>
        <w:rPr>
          <w:szCs w:val="28"/>
          <w:lang w:val="en-US"/>
        </w:rPr>
        <w:t>“</w:t>
      </w:r>
      <w:r>
        <w:rPr>
          <w:szCs w:val="28"/>
        </w:rPr>
        <w:t>Снять пароль</w:t>
      </w:r>
      <w:r>
        <w:rPr>
          <w:szCs w:val="28"/>
          <w:lang w:val="en-US"/>
        </w:rPr>
        <w:t>”</w:t>
      </w:r>
    </w:p>
    <w:p w14:paraId="44990234" w14:textId="77777777" w:rsidR="00FF5C31" w:rsidRDefault="00FF5C31" w:rsidP="00FF5C31">
      <w:pPr>
        <w:numPr>
          <w:ilvl w:val="0"/>
          <w:numId w:val="10"/>
        </w:numPr>
        <w:rPr>
          <w:szCs w:val="28"/>
        </w:rPr>
      </w:pPr>
      <w:r w:rsidRPr="000D05A7">
        <w:rPr>
          <w:szCs w:val="28"/>
        </w:rPr>
        <w:t>Нажмите "ОК", чтобы сохранить изменения.</w:t>
      </w:r>
    </w:p>
    <w:p w14:paraId="3473A0D3" w14:textId="77777777" w:rsidR="00FF5C31" w:rsidRDefault="00FF5C31" w:rsidP="000870F3"/>
    <w:p w14:paraId="7CC6F08F" w14:textId="71C352C5" w:rsidR="00FF5C31" w:rsidRDefault="00FF5C31" w:rsidP="000870F3">
      <w:r>
        <w:t>Далее нужно сделать защиту на уровне пользователей:</w:t>
      </w:r>
    </w:p>
    <w:p w14:paraId="103B0C26" w14:textId="77777777" w:rsidR="00FF5C31" w:rsidRPr="00006AC9" w:rsidRDefault="00FF5C31" w:rsidP="00FF5C31">
      <w:pPr>
        <w:numPr>
          <w:ilvl w:val="0"/>
          <w:numId w:val="11"/>
        </w:numPr>
        <w:rPr>
          <w:szCs w:val="28"/>
        </w:rPr>
      </w:pPr>
      <w:r w:rsidRPr="00006AC9">
        <w:rPr>
          <w:szCs w:val="28"/>
        </w:rPr>
        <w:t>Выб</w:t>
      </w:r>
      <w:r>
        <w:rPr>
          <w:szCs w:val="28"/>
        </w:rPr>
        <w:t>ираем</w:t>
      </w:r>
      <w:r w:rsidRPr="00006AC9">
        <w:rPr>
          <w:szCs w:val="28"/>
        </w:rPr>
        <w:t xml:space="preserve"> "Пользователи и разрешения" </w:t>
      </w:r>
      <w:r>
        <w:rPr>
          <w:szCs w:val="28"/>
        </w:rPr>
        <w:t>и нажимает на пункт</w:t>
      </w:r>
      <w:r w:rsidRPr="00006AC9">
        <w:rPr>
          <w:szCs w:val="28"/>
        </w:rPr>
        <w:t xml:space="preserve"> "</w:t>
      </w:r>
      <w:r>
        <w:rPr>
          <w:szCs w:val="28"/>
        </w:rPr>
        <w:t>Разрешения</w:t>
      </w:r>
      <w:r w:rsidRPr="00006AC9">
        <w:rPr>
          <w:szCs w:val="28"/>
        </w:rPr>
        <w:t>".</w:t>
      </w:r>
    </w:p>
    <w:p w14:paraId="444DBC09" w14:textId="46523A6A" w:rsidR="00FF5C31" w:rsidRDefault="00FF5C31" w:rsidP="00FF5C31">
      <w:pPr>
        <w:numPr>
          <w:ilvl w:val="0"/>
          <w:numId w:val="11"/>
        </w:numPr>
        <w:rPr>
          <w:szCs w:val="28"/>
        </w:rPr>
      </w:pPr>
      <w:r>
        <w:rPr>
          <w:szCs w:val="28"/>
        </w:rPr>
        <w:t>Устанавливаем соответствующие разрешения для пользователя ДГТУ (Рисунок 15)</w:t>
      </w:r>
    </w:p>
    <w:p w14:paraId="753381E1" w14:textId="77777777" w:rsidR="00FF5C31" w:rsidRDefault="00FF5C31" w:rsidP="00FF5C31">
      <w:pPr>
        <w:numPr>
          <w:ilvl w:val="0"/>
          <w:numId w:val="11"/>
        </w:numPr>
        <w:rPr>
          <w:szCs w:val="28"/>
        </w:rPr>
      </w:pPr>
      <w:r>
        <w:rPr>
          <w:szCs w:val="28"/>
        </w:rPr>
        <w:t>Нажимаем Ок</w:t>
      </w:r>
    </w:p>
    <w:p w14:paraId="3BBB9FBC" w14:textId="5F757F2E" w:rsidR="00FF5C31" w:rsidRDefault="00FF5C31" w:rsidP="00FF5C31">
      <w:pPr>
        <w:jc w:val="center"/>
        <w:rPr>
          <w:szCs w:val="28"/>
        </w:rPr>
      </w:pPr>
      <w:r w:rsidRPr="005372B2">
        <w:rPr>
          <w:noProof/>
          <w:szCs w:val="28"/>
        </w:rPr>
        <w:drawing>
          <wp:inline distT="0" distB="0" distL="0" distR="0" wp14:anchorId="399CE107" wp14:editId="527190CD">
            <wp:extent cx="4067743" cy="363905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CD66" w14:textId="0787AB40" w:rsidR="00FF5C31" w:rsidRDefault="00FF5C31" w:rsidP="00FF5C31">
      <w:pPr>
        <w:pStyle w:val="4"/>
      </w:pPr>
      <w:r>
        <w:t>Рисунок 15</w:t>
      </w:r>
    </w:p>
    <w:p w14:paraId="67CB6435" w14:textId="77777777" w:rsidR="00FF5C31" w:rsidRDefault="00FF5C31" w:rsidP="00FF5C31"/>
    <w:p w14:paraId="4EAF8613" w14:textId="47746015" w:rsidR="00FF5C31" w:rsidRDefault="00FF5C31" w:rsidP="00FF5C31">
      <w:r>
        <w:t>Далее нужно защитить паролем компьютер в ждущем и спящем режимах:</w:t>
      </w:r>
    </w:p>
    <w:p w14:paraId="3C7A590F" w14:textId="77777777" w:rsidR="00FF5C31" w:rsidRPr="008279A8" w:rsidRDefault="00FF5C31" w:rsidP="00FF5C31">
      <w:pPr>
        <w:numPr>
          <w:ilvl w:val="0"/>
          <w:numId w:val="12"/>
        </w:numPr>
        <w:rPr>
          <w:szCs w:val="28"/>
        </w:rPr>
      </w:pPr>
      <w:r w:rsidRPr="008279A8">
        <w:rPr>
          <w:szCs w:val="28"/>
        </w:rPr>
        <w:t>Отк</w:t>
      </w:r>
      <w:r>
        <w:rPr>
          <w:szCs w:val="28"/>
        </w:rPr>
        <w:t>рываем</w:t>
      </w:r>
      <w:r w:rsidRPr="008279A8">
        <w:rPr>
          <w:szCs w:val="28"/>
        </w:rPr>
        <w:t xml:space="preserve"> "Панель управления".</w:t>
      </w:r>
    </w:p>
    <w:p w14:paraId="3CB76885" w14:textId="29B6EAC9" w:rsidR="00FF5C31" w:rsidRPr="008279A8" w:rsidRDefault="00FF5C31" w:rsidP="00FF5C31">
      <w:pPr>
        <w:numPr>
          <w:ilvl w:val="0"/>
          <w:numId w:val="12"/>
        </w:numPr>
        <w:rPr>
          <w:szCs w:val="28"/>
        </w:rPr>
      </w:pPr>
      <w:r w:rsidRPr="008279A8">
        <w:rPr>
          <w:szCs w:val="28"/>
        </w:rPr>
        <w:lastRenderedPageBreak/>
        <w:t>Выб</w:t>
      </w:r>
      <w:r>
        <w:rPr>
          <w:szCs w:val="28"/>
        </w:rPr>
        <w:t>ираем</w:t>
      </w:r>
      <w:r w:rsidRPr="008279A8">
        <w:rPr>
          <w:szCs w:val="28"/>
        </w:rPr>
        <w:t xml:space="preserve"> "</w:t>
      </w:r>
      <w:r>
        <w:rPr>
          <w:szCs w:val="28"/>
        </w:rPr>
        <w:t>Электропитание (Рисунок 16)</w:t>
      </w:r>
    </w:p>
    <w:p w14:paraId="63318883" w14:textId="77777777" w:rsidR="00FF5C31" w:rsidRPr="00D42169" w:rsidRDefault="00FF5C31" w:rsidP="00FF5C31">
      <w:pPr>
        <w:pStyle w:val="a9"/>
        <w:numPr>
          <w:ilvl w:val="0"/>
          <w:numId w:val="12"/>
        </w:numPr>
        <w:spacing w:after="0"/>
        <w:rPr>
          <w:szCs w:val="28"/>
        </w:rPr>
      </w:pPr>
      <w:r w:rsidRPr="00D42169">
        <w:rPr>
          <w:szCs w:val="28"/>
        </w:rPr>
        <w:t>На странице параметров плана выберите "Изменение параметров выключения".</w:t>
      </w:r>
    </w:p>
    <w:p w14:paraId="7E4EED64" w14:textId="77777777" w:rsidR="00FF5C31" w:rsidRPr="00D42169" w:rsidRDefault="00FF5C31" w:rsidP="00FF5C31">
      <w:pPr>
        <w:pStyle w:val="a9"/>
        <w:numPr>
          <w:ilvl w:val="0"/>
          <w:numId w:val="12"/>
        </w:numPr>
        <w:spacing w:after="0"/>
        <w:rPr>
          <w:szCs w:val="28"/>
        </w:rPr>
      </w:pPr>
      <w:r w:rsidRPr="00D42169">
        <w:rPr>
          <w:szCs w:val="28"/>
        </w:rPr>
        <w:t>На странице "Изменение параметров выключения" выберите "Изменение параметров, недоступных в данный момент".</w:t>
      </w:r>
    </w:p>
    <w:p w14:paraId="34F6136F" w14:textId="3B27C509" w:rsidR="00FF5C31" w:rsidRPr="00D42169" w:rsidRDefault="00FF5C31" w:rsidP="00FF5C31">
      <w:pPr>
        <w:pStyle w:val="a9"/>
        <w:numPr>
          <w:ilvl w:val="0"/>
          <w:numId w:val="12"/>
        </w:numPr>
        <w:spacing w:after="0"/>
        <w:rPr>
          <w:szCs w:val="28"/>
        </w:rPr>
      </w:pPr>
      <w:r>
        <w:rPr>
          <w:szCs w:val="28"/>
        </w:rPr>
        <w:t>Настраиваем его (Рисунок 17)</w:t>
      </w:r>
    </w:p>
    <w:p w14:paraId="5F5457C6" w14:textId="77777777" w:rsidR="00FF5C31" w:rsidRDefault="00FF5C31" w:rsidP="00FF5C31">
      <w:pPr>
        <w:pStyle w:val="a9"/>
        <w:numPr>
          <w:ilvl w:val="0"/>
          <w:numId w:val="12"/>
        </w:numPr>
        <w:spacing w:after="0"/>
        <w:rPr>
          <w:szCs w:val="28"/>
        </w:rPr>
      </w:pPr>
      <w:r>
        <w:rPr>
          <w:szCs w:val="28"/>
        </w:rPr>
        <w:t>Готово</w:t>
      </w:r>
    </w:p>
    <w:p w14:paraId="014D34DD" w14:textId="6028910D" w:rsidR="00FF5C31" w:rsidRDefault="00FF5C31" w:rsidP="00FF5C31">
      <w:pPr>
        <w:rPr>
          <w:szCs w:val="28"/>
        </w:rPr>
      </w:pPr>
      <w:r w:rsidRPr="00074C6F">
        <w:rPr>
          <w:noProof/>
          <w:szCs w:val="28"/>
        </w:rPr>
        <w:drawing>
          <wp:inline distT="0" distB="0" distL="0" distR="0" wp14:anchorId="0F51809C" wp14:editId="44BF8ED4">
            <wp:extent cx="5314950" cy="2449252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1790" cy="24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8D71" w14:textId="2A306924" w:rsidR="00FF5C31" w:rsidRDefault="00FF5C31" w:rsidP="00FF5C31">
      <w:pPr>
        <w:pStyle w:val="4"/>
      </w:pPr>
      <w:r>
        <w:t>Рисунок 16</w:t>
      </w:r>
    </w:p>
    <w:p w14:paraId="59FF2661" w14:textId="77777777" w:rsidR="00FF5C31" w:rsidRDefault="00FF5C31" w:rsidP="00FF5C31"/>
    <w:p w14:paraId="2E31FAF9" w14:textId="4E75ECEF" w:rsidR="00FF5C31" w:rsidRDefault="00FF5C31" w:rsidP="00FF5C31">
      <w:pPr>
        <w:jc w:val="center"/>
      </w:pPr>
      <w:r w:rsidRPr="00725343">
        <w:rPr>
          <w:noProof/>
          <w:szCs w:val="28"/>
        </w:rPr>
        <w:drawing>
          <wp:inline distT="0" distB="0" distL="0" distR="0" wp14:anchorId="1D0F7BCC" wp14:editId="760CF4F5">
            <wp:extent cx="4707775" cy="3152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7193" cy="31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03D0" w14:textId="6F1704C0" w:rsidR="00FF5C31" w:rsidRDefault="00FF5C31" w:rsidP="00FF5C31">
      <w:pPr>
        <w:pStyle w:val="4"/>
      </w:pPr>
      <w:r>
        <w:t>Рисунок 17</w:t>
      </w:r>
    </w:p>
    <w:p w14:paraId="55C8D83D" w14:textId="77777777" w:rsidR="003D1203" w:rsidRDefault="003D1203" w:rsidP="003D1203"/>
    <w:p w14:paraId="01AAFB5F" w14:textId="3464436D" w:rsidR="003D1203" w:rsidRDefault="003D1203" w:rsidP="003D1203">
      <w:pPr>
        <w:rPr>
          <w:szCs w:val="28"/>
        </w:rPr>
      </w:pPr>
      <w:r>
        <w:lastRenderedPageBreak/>
        <w:t xml:space="preserve">Далее необходимо </w:t>
      </w:r>
      <w:r>
        <w:rPr>
          <w:szCs w:val="28"/>
        </w:rPr>
        <w:t>установить</w:t>
      </w:r>
      <w:r w:rsidRPr="00F10B0A">
        <w:rPr>
          <w:szCs w:val="28"/>
        </w:rPr>
        <w:t>, просмотреть, сменить или удалить разрешения для файлов и папок</w:t>
      </w:r>
      <w:r>
        <w:rPr>
          <w:szCs w:val="28"/>
        </w:rPr>
        <w:t>:</w:t>
      </w:r>
    </w:p>
    <w:p w14:paraId="5343C94B" w14:textId="77777777" w:rsidR="003D1203" w:rsidRPr="00F10B0A" w:rsidRDefault="003D1203" w:rsidP="003D1203">
      <w:pPr>
        <w:numPr>
          <w:ilvl w:val="0"/>
          <w:numId w:val="13"/>
        </w:numPr>
        <w:rPr>
          <w:szCs w:val="28"/>
        </w:rPr>
      </w:pPr>
      <w:r w:rsidRPr="00F10B0A">
        <w:rPr>
          <w:szCs w:val="28"/>
        </w:rPr>
        <w:t>Откро</w:t>
      </w:r>
      <w:r>
        <w:rPr>
          <w:szCs w:val="28"/>
        </w:rPr>
        <w:t>ем</w:t>
      </w:r>
      <w:r w:rsidRPr="00F10B0A">
        <w:rPr>
          <w:szCs w:val="28"/>
        </w:rPr>
        <w:t xml:space="preserve"> проводник Windows и найдите файл или папку, для которых нужно изменить разрешения;</w:t>
      </w:r>
    </w:p>
    <w:p w14:paraId="6A8E1D35" w14:textId="77777777" w:rsidR="003D1203" w:rsidRPr="00F10B0A" w:rsidRDefault="003D1203" w:rsidP="003D1203">
      <w:pPr>
        <w:numPr>
          <w:ilvl w:val="0"/>
          <w:numId w:val="13"/>
        </w:numPr>
        <w:rPr>
          <w:szCs w:val="28"/>
        </w:rPr>
      </w:pPr>
      <w:r w:rsidRPr="00F10B0A">
        <w:rPr>
          <w:szCs w:val="28"/>
        </w:rPr>
        <w:t>Нажм</w:t>
      </w:r>
      <w:r>
        <w:rPr>
          <w:szCs w:val="28"/>
        </w:rPr>
        <w:t xml:space="preserve">ем </w:t>
      </w:r>
      <w:r w:rsidRPr="00F10B0A">
        <w:rPr>
          <w:szCs w:val="28"/>
        </w:rPr>
        <w:t>правой кнопкой мыши на файле или папке и выб</w:t>
      </w:r>
      <w:r>
        <w:rPr>
          <w:szCs w:val="28"/>
        </w:rPr>
        <w:t>ерем</w:t>
      </w:r>
      <w:r w:rsidRPr="00F10B0A">
        <w:rPr>
          <w:szCs w:val="28"/>
        </w:rPr>
        <w:t xml:space="preserve"> "Свойства";</w:t>
      </w:r>
    </w:p>
    <w:p w14:paraId="690367B9" w14:textId="5FC4EA62" w:rsidR="003D1203" w:rsidRPr="00F10B0A" w:rsidRDefault="003D1203" w:rsidP="003D1203">
      <w:pPr>
        <w:numPr>
          <w:ilvl w:val="0"/>
          <w:numId w:val="13"/>
        </w:numPr>
        <w:rPr>
          <w:szCs w:val="28"/>
        </w:rPr>
      </w:pPr>
      <w:r w:rsidRPr="00F10B0A">
        <w:rPr>
          <w:szCs w:val="28"/>
        </w:rPr>
        <w:t>В открывшемся окне "Свойства" выбер</w:t>
      </w:r>
      <w:r>
        <w:rPr>
          <w:szCs w:val="28"/>
        </w:rPr>
        <w:t>ем</w:t>
      </w:r>
      <w:r w:rsidRPr="00F10B0A">
        <w:rPr>
          <w:szCs w:val="28"/>
        </w:rPr>
        <w:t xml:space="preserve"> вкладку "Безопасность"</w:t>
      </w:r>
      <w:r>
        <w:rPr>
          <w:szCs w:val="28"/>
        </w:rPr>
        <w:t xml:space="preserve"> (Рисунок 18)</w:t>
      </w:r>
      <w:r w:rsidRPr="00F10B0A">
        <w:rPr>
          <w:szCs w:val="28"/>
        </w:rPr>
        <w:t>;</w:t>
      </w:r>
    </w:p>
    <w:p w14:paraId="42AF0C82" w14:textId="77777777" w:rsidR="003D1203" w:rsidRPr="00F10B0A" w:rsidRDefault="003D1203" w:rsidP="003D1203">
      <w:pPr>
        <w:numPr>
          <w:ilvl w:val="0"/>
          <w:numId w:val="13"/>
        </w:numPr>
        <w:rPr>
          <w:szCs w:val="28"/>
        </w:rPr>
      </w:pPr>
      <w:r w:rsidRPr="00F10B0A">
        <w:rPr>
          <w:szCs w:val="28"/>
        </w:rPr>
        <w:t>Нажм</w:t>
      </w:r>
      <w:r>
        <w:rPr>
          <w:szCs w:val="28"/>
        </w:rPr>
        <w:t>ем</w:t>
      </w:r>
      <w:r w:rsidRPr="00F10B0A">
        <w:rPr>
          <w:szCs w:val="28"/>
        </w:rPr>
        <w:t xml:space="preserve"> кнопку "</w:t>
      </w:r>
      <w:r>
        <w:rPr>
          <w:szCs w:val="28"/>
        </w:rPr>
        <w:t>Изменить</w:t>
      </w:r>
      <w:r w:rsidRPr="00F10B0A">
        <w:rPr>
          <w:szCs w:val="28"/>
        </w:rPr>
        <w:t>", чтобы изменить существующие разрешения или добавить новых пользователей или группы;</w:t>
      </w:r>
    </w:p>
    <w:p w14:paraId="507FAB12" w14:textId="08AD434D" w:rsidR="003D1203" w:rsidRPr="00F10B0A" w:rsidRDefault="003D1203" w:rsidP="003D1203">
      <w:pPr>
        <w:numPr>
          <w:ilvl w:val="0"/>
          <w:numId w:val="13"/>
        </w:numPr>
        <w:rPr>
          <w:szCs w:val="28"/>
        </w:rPr>
      </w:pPr>
      <w:r w:rsidRPr="00F10B0A">
        <w:rPr>
          <w:szCs w:val="28"/>
        </w:rPr>
        <w:t>Установи</w:t>
      </w:r>
      <w:r>
        <w:rPr>
          <w:szCs w:val="28"/>
        </w:rPr>
        <w:t>м</w:t>
      </w:r>
      <w:r w:rsidRPr="00F10B0A">
        <w:rPr>
          <w:szCs w:val="28"/>
        </w:rPr>
        <w:t xml:space="preserve"> необходимые разрешения для выбранных пользователей или групп</w:t>
      </w:r>
      <w:r>
        <w:rPr>
          <w:szCs w:val="28"/>
        </w:rPr>
        <w:t xml:space="preserve"> (Рисунок </w:t>
      </w:r>
      <w:r>
        <w:rPr>
          <w:szCs w:val="28"/>
        </w:rPr>
        <w:t>1</w:t>
      </w:r>
      <w:r>
        <w:rPr>
          <w:szCs w:val="28"/>
        </w:rPr>
        <w:t>9)</w:t>
      </w:r>
      <w:r w:rsidRPr="00C058D2">
        <w:rPr>
          <w:szCs w:val="28"/>
        </w:rPr>
        <w:t>;</w:t>
      </w:r>
    </w:p>
    <w:p w14:paraId="4CD2B531" w14:textId="77777777" w:rsidR="003D1203" w:rsidRDefault="003D1203" w:rsidP="003D1203">
      <w:pPr>
        <w:numPr>
          <w:ilvl w:val="0"/>
          <w:numId w:val="13"/>
        </w:numPr>
        <w:rPr>
          <w:szCs w:val="28"/>
        </w:rPr>
      </w:pPr>
      <w:r w:rsidRPr="00F10B0A">
        <w:rPr>
          <w:szCs w:val="28"/>
        </w:rPr>
        <w:t>Нажмите "ОК", чтобы сохранить изменения.</w:t>
      </w:r>
    </w:p>
    <w:p w14:paraId="41BA65A0" w14:textId="77777777" w:rsidR="003D1203" w:rsidRDefault="003D1203" w:rsidP="003D1203">
      <w:pPr>
        <w:rPr>
          <w:szCs w:val="28"/>
        </w:rPr>
      </w:pPr>
    </w:p>
    <w:p w14:paraId="005ED9F6" w14:textId="744FDA29" w:rsidR="003D1203" w:rsidRDefault="003D1203" w:rsidP="003D1203">
      <w:pPr>
        <w:jc w:val="center"/>
        <w:rPr>
          <w:szCs w:val="28"/>
        </w:rPr>
      </w:pPr>
      <w:r w:rsidRPr="00F10B0A">
        <w:rPr>
          <w:noProof/>
          <w:szCs w:val="28"/>
        </w:rPr>
        <w:drawing>
          <wp:inline distT="0" distB="0" distL="0" distR="0" wp14:anchorId="36713DEC" wp14:editId="4B728277">
            <wp:extent cx="2169049" cy="2999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23" cy="30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5CFF" w14:textId="2C5F5265" w:rsidR="003D1203" w:rsidRDefault="003D1203" w:rsidP="003D1203">
      <w:pPr>
        <w:pStyle w:val="4"/>
      </w:pPr>
      <w:r>
        <w:t>Рисунок 18</w:t>
      </w:r>
    </w:p>
    <w:p w14:paraId="7FC4A4B2" w14:textId="77777777" w:rsidR="003D1203" w:rsidRDefault="003D1203" w:rsidP="003D1203"/>
    <w:p w14:paraId="369296A8" w14:textId="4387523D" w:rsidR="003D1203" w:rsidRDefault="003D1203" w:rsidP="003D1203">
      <w:pPr>
        <w:jc w:val="center"/>
      </w:pPr>
      <w:r w:rsidRPr="00F10B0A">
        <w:rPr>
          <w:noProof/>
          <w:sz w:val="24"/>
          <w:szCs w:val="24"/>
        </w:rPr>
        <w:lastRenderedPageBreak/>
        <w:drawing>
          <wp:inline distT="0" distB="0" distL="0" distR="0" wp14:anchorId="396AC3E1" wp14:editId="36EA5180">
            <wp:extent cx="2372556" cy="2891953"/>
            <wp:effectExtent l="0" t="0" r="889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4595" cy="29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BEAE" w14:textId="69829D3C" w:rsidR="003D1203" w:rsidRDefault="003D1203" w:rsidP="003D1203">
      <w:pPr>
        <w:pStyle w:val="4"/>
      </w:pPr>
      <w:r>
        <w:t>Рисунок 19</w:t>
      </w:r>
    </w:p>
    <w:p w14:paraId="4F5A387F" w14:textId="77777777" w:rsidR="003D1203" w:rsidRDefault="003D1203" w:rsidP="003D1203"/>
    <w:p w14:paraId="23945F49" w14:textId="45461093" w:rsidR="003D1203" w:rsidRDefault="003D1203" w:rsidP="003D1203">
      <w:pPr>
        <w:ind w:firstLine="0"/>
      </w:pPr>
      <w:r>
        <w:t xml:space="preserve">Далее необходимо </w:t>
      </w:r>
      <w:r w:rsidRPr="00943705">
        <w:t>стать владельцем файла или папки:</w:t>
      </w:r>
    </w:p>
    <w:p w14:paraId="6B1C2E46" w14:textId="77777777" w:rsidR="003D1203" w:rsidRPr="00943705" w:rsidRDefault="003D1203" w:rsidP="003D1203">
      <w:pPr>
        <w:numPr>
          <w:ilvl w:val="0"/>
          <w:numId w:val="14"/>
        </w:numPr>
        <w:rPr>
          <w:szCs w:val="28"/>
        </w:rPr>
      </w:pPr>
      <w:r w:rsidRPr="00943705">
        <w:rPr>
          <w:szCs w:val="28"/>
        </w:rPr>
        <w:t>Откро</w:t>
      </w:r>
      <w:r>
        <w:rPr>
          <w:szCs w:val="28"/>
        </w:rPr>
        <w:t>ем</w:t>
      </w:r>
      <w:r w:rsidRPr="00943705">
        <w:rPr>
          <w:szCs w:val="28"/>
        </w:rPr>
        <w:t xml:space="preserve"> проводник Windows и найд</w:t>
      </w:r>
      <w:r>
        <w:rPr>
          <w:szCs w:val="28"/>
        </w:rPr>
        <w:t>ем</w:t>
      </w:r>
      <w:r w:rsidRPr="00943705">
        <w:rPr>
          <w:szCs w:val="28"/>
        </w:rPr>
        <w:t xml:space="preserve"> файл или папку, для которых нужно изменить владельца</w:t>
      </w:r>
      <w:r w:rsidRPr="00613BB1">
        <w:rPr>
          <w:szCs w:val="28"/>
        </w:rPr>
        <w:t>;</w:t>
      </w:r>
    </w:p>
    <w:p w14:paraId="3328167C" w14:textId="77777777" w:rsidR="003D1203" w:rsidRPr="00943705" w:rsidRDefault="003D1203" w:rsidP="003D1203">
      <w:pPr>
        <w:numPr>
          <w:ilvl w:val="0"/>
          <w:numId w:val="14"/>
        </w:numPr>
        <w:rPr>
          <w:szCs w:val="28"/>
        </w:rPr>
      </w:pPr>
      <w:r w:rsidRPr="00943705">
        <w:rPr>
          <w:szCs w:val="28"/>
        </w:rPr>
        <w:t>Нажм</w:t>
      </w:r>
      <w:r>
        <w:rPr>
          <w:szCs w:val="28"/>
        </w:rPr>
        <w:t xml:space="preserve">ем </w:t>
      </w:r>
      <w:r w:rsidRPr="00943705">
        <w:rPr>
          <w:szCs w:val="28"/>
        </w:rPr>
        <w:t>правой кнопкой мыши на файле или папке и выберите "Свойства"</w:t>
      </w:r>
      <w:r w:rsidRPr="00613BB1">
        <w:rPr>
          <w:szCs w:val="28"/>
        </w:rPr>
        <w:t>;</w:t>
      </w:r>
    </w:p>
    <w:p w14:paraId="23F371FC" w14:textId="77777777" w:rsidR="003D1203" w:rsidRPr="00943705" w:rsidRDefault="003D1203" w:rsidP="003D1203">
      <w:pPr>
        <w:numPr>
          <w:ilvl w:val="0"/>
          <w:numId w:val="14"/>
        </w:numPr>
        <w:rPr>
          <w:szCs w:val="28"/>
        </w:rPr>
      </w:pPr>
      <w:r w:rsidRPr="00943705">
        <w:rPr>
          <w:szCs w:val="28"/>
        </w:rPr>
        <w:t>В открывшемся окне "Свойства" выбир</w:t>
      </w:r>
      <w:r>
        <w:rPr>
          <w:szCs w:val="28"/>
        </w:rPr>
        <w:t>аем</w:t>
      </w:r>
      <w:r w:rsidRPr="00943705">
        <w:rPr>
          <w:szCs w:val="28"/>
        </w:rPr>
        <w:t xml:space="preserve"> вкладку "Безопасность"</w:t>
      </w:r>
      <w:r w:rsidRPr="00613BB1">
        <w:rPr>
          <w:szCs w:val="28"/>
        </w:rPr>
        <w:t>;</w:t>
      </w:r>
    </w:p>
    <w:p w14:paraId="4D688958" w14:textId="4E91CC67" w:rsidR="003D1203" w:rsidRPr="00943705" w:rsidRDefault="003D1203" w:rsidP="003D1203">
      <w:pPr>
        <w:numPr>
          <w:ilvl w:val="0"/>
          <w:numId w:val="14"/>
        </w:numPr>
        <w:rPr>
          <w:szCs w:val="28"/>
        </w:rPr>
      </w:pPr>
      <w:r w:rsidRPr="00943705">
        <w:rPr>
          <w:szCs w:val="28"/>
        </w:rPr>
        <w:t>Нажмите кнопку "Дополнительно", чтобы открыть дополнительные параметры безопасности</w:t>
      </w:r>
      <w:r>
        <w:rPr>
          <w:szCs w:val="28"/>
        </w:rPr>
        <w:t xml:space="preserve"> (Рисунок 20)</w:t>
      </w:r>
      <w:r w:rsidRPr="00613BB1">
        <w:rPr>
          <w:szCs w:val="28"/>
        </w:rPr>
        <w:t>;</w:t>
      </w:r>
    </w:p>
    <w:p w14:paraId="3E69C2AB" w14:textId="77777777" w:rsidR="003D1203" w:rsidRPr="00943705" w:rsidRDefault="003D1203" w:rsidP="003D1203">
      <w:pPr>
        <w:numPr>
          <w:ilvl w:val="0"/>
          <w:numId w:val="14"/>
        </w:numPr>
        <w:rPr>
          <w:szCs w:val="28"/>
        </w:rPr>
      </w:pPr>
      <w:r w:rsidRPr="00943705">
        <w:rPr>
          <w:szCs w:val="28"/>
        </w:rPr>
        <w:t>В разделе "Владелец" нажмите кнопку "Изменить"</w:t>
      </w:r>
      <w:r w:rsidRPr="009F7E52">
        <w:rPr>
          <w:szCs w:val="28"/>
        </w:rPr>
        <w:t>;</w:t>
      </w:r>
    </w:p>
    <w:p w14:paraId="7A5E01D2" w14:textId="30CF5510" w:rsidR="003D1203" w:rsidRPr="00943705" w:rsidRDefault="003D1203" w:rsidP="003D1203">
      <w:pPr>
        <w:numPr>
          <w:ilvl w:val="0"/>
          <w:numId w:val="14"/>
        </w:numPr>
        <w:rPr>
          <w:szCs w:val="28"/>
        </w:rPr>
      </w:pPr>
      <w:r w:rsidRPr="00943705">
        <w:rPr>
          <w:szCs w:val="28"/>
        </w:rPr>
        <w:t>Выб</w:t>
      </w:r>
      <w:r>
        <w:rPr>
          <w:szCs w:val="28"/>
        </w:rPr>
        <w:t>и</w:t>
      </w:r>
      <w:r w:rsidRPr="00943705">
        <w:rPr>
          <w:szCs w:val="28"/>
        </w:rPr>
        <w:t>р</w:t>
      </w:r>
      <w:r>
        <w:rPr>
          <w:szCs w:val="28"/>
        </w:rPr>
        <w:t>аем</w:t>
      </w:r>
      <w:r w:rsidRPr="00943705">
        <w:rPr>
          <w:szCs w:val="28"/>
        </w:rPr>
        <w:t xml:space="preserve"> пользователя или группу, которой нужно сделать владельцем</w:t>
      </w:r>
      <w:r>
        <w:rPr>
          <w:szCs w:val="28"/>
        </w:rPr>
        <w:t xml:space="preserve">. В нашем случае – это будет пользователь </w:t>
      </w:r>
      <w:r>
        <w:rPr>
          <w:szCs w:val="28"/>
          <w:lang w:val="en-US"/>
        </w:rPr>
        <w:t>Tester</w:t>
      </w:r>
      <w:r>
        <w:rPr>
          <w:szCs w:val="28"/>
        </w:rPr>
        <w:t xml:space="preserve"> (Рисунок 21)</w:t>
      </w:r>
    </w:p>
    <w:p w14:paraId="3FD50B38" w14:textId="0378BE1E" w:rsidR="003D1203" w:rsidRDefault="003D1203" w:rsidP="003D1203">
      <w:pPr>
        <w:ind w:firstLine="0"/>
        <w:rPr>
          <w:szCs w:val="28"/>
        </w:rPr>
      </w:pPr>
      <w:r w:rsidRPr="00943705">
        <w:rPr>
          <w:szCs w:val="28"/>
        </w:rPr>
        <w:t>Нажмите "ОК" и подтвердите изменения.</w:t>
      </w:r>
    </w:p>
    <w:p w14:paraId="7F026176" w14:textId="5E9D5985" w:rsidR="003D1203" w:rsidRDefault="003D1203" w:rsidP="003D1203">
      <w:pPr>
        <w:ind w:firstLine="0"/>
        <w:jc w:val="center"/>
      </w:pPr>
      <w:r w:rsidRPr="007E45C8">
        <w:rPr>
          <w:noProof/>
          <w:szCs w:val="28"/>
        </w:rPr>
        <w:lastRenderedPageBreak/>
        <w:drawing>
          <wp:inline distT="0" distB="0" distL="0" distR="0" wp14:anchorId="47588091" wp14:editId="04D44666">
            <wp:extent cx="4277858" cy="2885440"/>
            <wp:effectExtent l="0" t="0" r="8890" b="0"/>
            <wp:docPr id="1253165419" name="Рисунок 125316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424" cy="28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B47A" w14:textId="0CAFAB95" w:rsidR="003D1203" w:rsidRDefault="003D1203" w:rsidP="003D1203">
      <w:pPr>
        <w:pStyle w:val="4"/>
      </w:pPr>
      <w:r>
        <w:t>Рисунок 20</w:t>
      </w:r>
    </w:p>
    <w:p w14:paraId="63EED2AE" w14:textId="77777777" w:rsidR="003D1203" w:rsidRDefault="003D1203" w:rsidP="003D1203"/>
    <w:p w14:paraId="37D63DE6" w14:textId="4170CD44" w:rsidR="003D1203" w:rsidRDefault="003D1203" w:rsidP="003D1203">
      <w:pPr>
        <w:jc w:val="center"/>
      </w:pPr>
      <w:r w:rsidRPr="007E45C8">
        <w:rPr>
          <w:noProof/>
          <w:szCs w:val="28"/>
        </w:rPr>
        <w:drawing>
          <wp:inline distT="0" distB="0" distL="0" distR="0" wp14:anchorId="1F7F9288" wp14:editId="7C25234D">
            <wp:extent cx="4029075" cy="2756396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4109" cy="27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AA6D" w14:textId="4392CCB7" w:rsidR="003D1203" w:rsidRDefault="003D1203" w:rsidP="003D1203">
      <w:pPr>
        <w:pStyle w:val="4"/>
      </w:pPr>
      <w:r>
        <w:t>Рисунок 21</w:t>
      </w:r>
    </w:p>
    <w:p w14:paraId="17EB1F38" w14:textId="77777777" w:rsidR="003D1203" w:rsidRDefault="003D1203" w:rsidP="003D1203"/>
    <w:p w14:paraId="14B4D9D2" w14:textId="5F4D6C77" w:rsidR="003D1203" w:rsidRDefault="003D1203" w:rsidP="003D1203">
      <w:r>
        <w:t xml:space="preserve">Далее необходимо </w:t>
      </w:r>
      <w:r w:rsidRPr="00EB61F0">
        <w:t>скрыть файл или папку:</w:t>
      </w:r>
    </w:p>
    <w:p w14:paraId="5A3542D5" w14:textId="77777777" w:rsidR="003D1203" w:rsidRPr="00EB61F0" w:rsidRDefault="003D1203" w:rsidP="003D1203">
      <w:pPr>
        <w:numPr>
          <w:ilvl w:val="0"/>
          <w:numId w:val="15"/>
        </w:numPr>
        <w:rPr>
          <w:szCs w:val="28"/>
        </w:rPr>
      </w:pPr>
      <w:r w:rsidRPr="00EB61F0">
        <w:rPr>
          <w:szCs w:val="28"/>
        </w:rPr>
        <w:t>Откро</w:t>
      </w:r>
      <w:r>
        <w:rPr>
          <w:szCs w:val="28"/>
        </w:rPr>
        <w:t>ем</w:t>
      </w:r>
      <w:r w:rsidRPr="00EB61F0">
        <w:rPr>
          <w:szCs w:val="28"/>
        </w:rPr>
        <w:t xml:space="preserve"> проводник Windows и найд</w:t>
      </w:r>
      <w:r>
        <w:rPr>
          <w:szCs w:val="28"/>
        </w:rPr>
        <w:t>ем</w:t>
      </w:r>
      <w:r w:rsidRPr="00EB61F0">
        <w:rPr>
          <w:szCs w:val="28"/>
        </w:rPr>
        <w:t xml:space="preserve"> файл или папку, которые нужно скрыть.</w:t>
      </w:r>
    </w:p>
    <w:p w14:paraId="4851C297" w14:textId="77777777" w:rsidR="003D1203" w:rsidRPr="00EB61F0" w:rsidRDefault="003D1203" w:rsidP="003D1203">
      <w:pPr>
        <w:numPr>
          <w:ilvl w:val="0"/>
          <w:numId w:val="15"/>
        </w:numPr>
        <w:rPr>
          <w:szCs w:val="28"/>
        </w:rPr>
      </w:pPr>
      <w:r w:rsidRPr="00EB61F0">
        <w:rPr>
          <w:szCs w:val="28"/>
        </w:rPr>
        <w:t>Нажм</w:t>
      </w:r>
      <w:r>
        <w:rPr>
          <w:szCs w:val="28"/>
        </w:rPr>
        <w:t>ем</w:t>
      </w:r>
      <w:r w:rsidRPr="00EB61F0">
        <w:rPr>
          <w:szCs w:val="28"/>
        </w:rPr>
        <w:t xml:space="preserve"> правой кнопкой мыши на файле или папке и выбер</w:t>
      </w:r>
      <w:r>
        <w:rPr>
          <w:szCs w:val="28"/>
        </w:rPr>
        <w:t>ем</w:t>
      </w:r>
      <w:r w:rsidRPr="00EB61F0">
        <w:rPr>
          <w:szCs w:val="28"/>
        </w:rPr>
        <w:t xml:space="preserve"> "Свойства".</w:t>
      </w:r>
    </w:p>
    <w:p w14:paraId="03A2F333" w14:textId="1A6991FC" w:rsidR="003D1203" w:rsidRPr="00EB61F0" w:rsidRDefault="003D1203" w:rsidP="003D1203">
      <w:pPr>
        <w:numPr>
          <w:ilvl w:val="0"/>
          <w:numId w:val="15"/>
        </w:numPr>
        <w:rPr>
          <w:szCs w:val="28"/>
        </w:rPr>
      </w:pPr>
      <w:r w:rsidRPr="00EB61F0">
        <w:rPr>
          <w:szCs w:val="28"/>
        </w:rPr>
        <w:t>В открывшемся окне "Свойства" установите флажок "Скрытый" в разделе "Атрибуты".</w:t>
      </w:r>
      <w:r>
        <w:rPr>
          <w:szCs w:val="28"/>
        </w:rPr>
        <w:t xml:space="preserve"> (Рисунок 22)</w:t>
      </w:r>
    </w:p>
    <w:p w14:paraId="1D58A4ED" w14:textId="77777777" w:rsidR="003D1203" w:rsidRDefault="003D1203" w:rsidP="003D1203">
      <w:pPr>
        <w:numPr>
          <w:ilvl w:val="0"/>
          <w:numId w:val="15"/>
        </w:numPr>
        <w:rPr>
          <w:szCs w:val="28"/>
        </w:rPr>
      </w:pPr>
      <w:r w:rsidRPr="00EB61F0">
        <w:rPr>
          <w:szCs w:val="28"/>
        </w:rPr>
        <w:lastRenderedPageBreak/>
        <w:t>Нажмите "ОК", чтобы сохранить изменения.</w:t>
      </w:r>
    </w:p>
    <w:p w14:paraId="448252F9" w14:textId="77777777" w:rsidR="003D1203" w:rsidRDefault="003D1203" w:rsidP="003D1203">
      <w:pPr>
        <w:rPr>
          <w:szCs w:val="28"/>
        </w:rPr>
      </w:pPr>
    </w:p>
    <w:p w14:paraId="1B0B5492" w14:textId="1CB8319E" w:rsidR="003D1203" w:rsidRDefault="003D1203" w:rsidP="003D1203">
      <w:pPr>
        <w:jc w:val="center"/>
        <w:rPr>
          <w:szCs w:val="28"/>
        </w:rPr>
      </w:pPr>
      <w:r w:rsidRPr="001E223A">
        <w:rPr>
          <w:noProof/>
          <w:szCs w:val="28"/>
        </w:rPr>
        <w:drawing>
          <wp:inline distT="0" distB="0" distL="0" distR="0" wp14:anchorId="6154464D" wp14:editId="7919D1E2">
            <wp:extent cx="2581275" cy="3631041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4141" cy="36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4EF" w14:textId="133D65B5" w:rsidR="00FF5C31" w:rsidRPr="000870F3" w:rsidRDefault="003D1203" w:rsidP="003D1203">
      <w:pPr>
        <w:pStyle w:val="4"/>
      </w:pPr>
      <w:r>
        <w:t>Рисунок 22</w:t>
      </w:r>
    </w:p>
    <w:p w14:paraId="3FA3BCF2" w14:textId="77777777" w:rsidR="005430ED" w:rsidRDefault="005430ED" w:rsidP="005430ED">
      <w:pPr>
        <w:pStyle w:val="1"/>
      </w:pPr>
      <w:bookmarkStart w:id="5" w:name="_Toc146184998"/>
      <w:r>
        <w:t>Вывод</w:t>
      </w:r>
      <w:bookmarkEnd w:id="5"/>
    </w:p>
    <w:p w14:paraId="647039DC" w14:textId="0A4CE0B2" w:rsidR="00827B17" w:rsidRPr="00AE77FA" w:rsidRDefault="00827B17" w:rsidP="00581463">
      <w:r>
        <w:t xml:space="preserve">Я </w:t>
      </w:r>
      <w:r w:rsidR="008D20ED">
        <w:t>приобрёл</w:t>
      </w:r>
      <w:r w:rsidR="008D20ED" w:rsidRPr="008D20ED">
        <w:t xml:space="preserve"> практически</w:t>
      </w:r>
      <w:r w:rsidR="008D20ED">
        <w:t>е</w:t>
      </w:r>
      <w:r w:rsidR="008D20ED" w:rsidRPr="008D20ED">
        <w:t xml:space="preserve"> навык</w:t>
      </w:r>
      <w:r w:rsidR="008D20ED">
        <w:t>и</w:t>
      </w:r>
      <w:r w:rsidR="008D20ED" w:rsidRPr="008D20ED">
        <w:t xml:space="preserve"> защиты программ Microsoft.</w:t>
      </w:r>
    </w:p>
    <w:sectPr w:rsidR="00827B17" w:rsidRPr="00AE77FA" w:rsidSect="00684510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76A5" w14:textId="77777777" w:rsidR="0004442A" w:rsidRDefault="0004442A" w:rsidP="009F4E8B">
      <w:pPr>
        <w:spacing w:line="240" w:lineRule="auto"/>
      </w:pPr>
      <w:r>
        <w:separator/>
      </w:r>
    </w:p>
  </w:endnote>
  <w:endnote w:type="continuationSeparator" w:id="0">
    <w:p w14:paraId="50E31796" w14:textId="77777777" w:rsidR="0004442A" w:rsidRDefault="0004442A" w:rsidP="009F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315" w14:textId="77777777" w:rsidR="009F4E8B" w:rsidRPr="003B25EE" w:rsidRDefault="009F4E8B" w:rsidP="009F4E8B">
    <w:pPr>
      <w:pStyle w:val="a8"/>
      <w:suppressAutoHyphens w:val="0"/>
      <w:rPr>
        <w:sz w:val="24"/>
        <w:szCs w:val="24"/>
      </w:rPr>
    </w:pPr>
    <w:bookmarkStart w:id="1" w:name="_Hlk119180678"/>
    <w:r w:rsidRPr="003B25E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DA540FA" wp14:editId="67BA855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324A9" w14:paraId="40A233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1DC8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9F1EB2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95A5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BCC1D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64E19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0510E" w14:textId="77777777" w:rsidR="00C324A9" w:rsidRPr="00ED394E" w:rsidRDefault="00AF28EC" w:rsidP="00C324A9">
                                  <w:pPr>
                                    <w:ind w:firstLine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.10.05.01.</w:t>
                                  </w:r>
                                  <w:r w:rsidR="00F26BBF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0000.000ЛР</w:t>
                                  </w:r>
                                </w:p>
                              </w:tc>
                            </w:tr>
                            <w:tr w:rsidR="00C324A9" w14:paraId="60E4318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6E51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AECB7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C06B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C9E7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8B39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5F379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15BD3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4C351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DD6F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DE97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01C16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6A54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05CF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3CE7E3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BFCA45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BF89C4" w14:textId="77777777" w:rsidR="00C324A9" w:rsidRPr="00A806A5" w:rsidRDefault="00A41ECA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Заболотный И</w:t>
                                  </w:r>
                                  <w:r w:rsidR="00C324A9" w:rsidRPr="00ED394E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.А</w:t>
                                  </w:r>
                                  <w:r w:rsidR="00C324A9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4EFB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B65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2166" w14:textId="77777777" w:rsidR="00C324A9" w:rsidRDefault="00C324A9" w:rsidP="00C324A9">
                                  <w:pPr>
                                    <w:pStyle w:val="a7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14:paraId="132FF33D" w14:textId="2783E08A" w:rsidR="00C324A9" w:rsidRPr="00AF28EC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</w:t>
                                  </w:r>
                                  <w:r w:rsidR="008472F3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2</w:t>
                                  </w:r>
                                </w:p>
                                <w:p w14:paraId="319332F1" w14:textId="77777777" w:rsidR="00C324A9" w:rsidRPr="004070FF" w:rsidRDefault="00C324A9" w:rsidP="00C324A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21D6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D0A3A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1E13B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324A9" w:rsidRPr="003313E8" w14:paraId="379A3A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9D98E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BE006" w14:textId="77777777" w:rsidR="00C324A9" w:rsidRPr="00AF28EC" w:rsidRDefault="00AF28EC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Бурякова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 xml:space="preserve"> О.С.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E0B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CD42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13871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2CD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FDEC2" w14:textId="77777777" w:rsidR="00C324A9" w:rsidRPr="003313E8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A4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45F9D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3508AA" w14:textId="57A88311" w:rsidR="00C324A9" w:rsidRPr="00A3530A" w:rsidRDefault="008F295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C324A9" w:rsidRPr="003313E8" w14:paraId="4ABF2CE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CAAFCF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C7565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472B2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4F6D2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1C5AC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32856" w14:textId="77777777" w:rsidR="00C324A9" w:rsidRPr="00664933" w:rsidRDefault="004D3D0E" w:rsidP="00C324A9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br/>
                                    <w:t>Кафедра КБИС</w:t>
                                  </w:r>
                                </w:p>
                              </w:tc>
                            </w:tr>
                            <w:tr w:rsidR="00C324A9" w14:paraId="34AB251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99213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D5B0A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7CB8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76BA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9EAA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55C656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93772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BBDAD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685E2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F0E2E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3C63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9A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2710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D4C4A" w14:textId="77777777" w:rsidR="009F4E8B" w:rsidRDefault="009F4E8B" w:rsidP="009F4E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540FA" id="Группа 16" o:spid="_x0000_s1026" style="position:absolute;margin-left:56.7pt;margin-top:18.2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324A9" w14:paraId="40A233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1DC8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9F1EB2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95A5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BCC1D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64E19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0510E" w14:textId="77777777" w:rsidR="00C324A9" w:rsidRPr="00ED394E" w:rsidRDefault="00AF28EC" w:rsidP="00C324A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.10.05.01.</w:t>
                            </w:r>
                            <w:r w:rsidR="00F26BBF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0000.000ЛР</w:t>
                            </w:r>
                          </w:p>
                        </w:tc>
                      </w:tr>
                      <w:tr w:rsidR="00C324A9" w14:paraId="60E4318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6E51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AECB7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C06B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C9E7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8B39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5F379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15BD3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4C351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DD6F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4DE97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01C16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6A54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05CF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3CE7E3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BFCA45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BF89C4" w14:textId="77777777" w:rsidR="00C324A9" w:rsidRPr="00A806A5" w:rsidRDefault="00A41ECA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Заболотный И</w:t>
                            </w:r>
                            <w:r w:rsidR="00C324A9" w:rsidRPr="00ED394E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.А</w:t>
                            </w:r>
                            <w:r w:rsidR="00C324A9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14EFB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3DB65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8A2166" w14:textId="77777777" w:rsidR="00C324A9" w:rsidRDefault="00C324A9" w:rsidP="00C324A9">
                            <w:pPr>
                              <w:pStyle w:val="a7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132FF33D" w14:textId="2783E08A" w:rsidR="00C324A9" w:rsidRPr="00AF28EC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</w:t>
                            </w:r>
                            <w:r w:rsidR="008472F3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  <w:p w14:paraId="319332F1" w14:textId="77777777" w:rsidR="00C324A9" w:rsidRPr="004070FF" w:rsidRDefault="00C324A9" w:rsidP="00C324A9">
                            <w:pPr>
                              <w:pStyle w:val="a7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21D6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1D0A3A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1E13B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324A9" w:rsidRPr="003313E8" w14:paraId="379A3A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19D98E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BE006" w14:textId="77777777" w:rsidR="00C324A9" w:rsidRPr="00AF28EC" w:rsidRDefault="00AF28EC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Бурякова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 xml:space="preserve"> О.С.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8E0B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CD42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13871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D32CD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0FFDEC2" w14:textId="77777777" w:rsidR="00C324A9" w:rsidRPr="003313E8" w:rsidRDefault="00C324A9" w:rsidP="00C324A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A4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45F9D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3508AA" w14:textId="57A88311" w:rsidR="00C324A9" w:rsidRPr="00A3530A" w:rsidRDefault="008F295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15</w:t>
                            </w:r>
                          </w:p>
                        </w:tc>
                      </w:tr>
                      <w:tr w:rsidR="00C324A9" w:rsidRPr="003313E8" w14:paraId="4ABF2CE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CAAFCF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C7565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472B2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4F6D2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1C5AC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32856" w14:textId="77777777" w:rsidR="00C324A9" w:rsidRPr="00664933" w:rsidRDefault="004D3D0E" w:rsidP="00C324A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br/>
                              <w:t>Кафедра КБИС</w:t>
                            </w:r>
                          </w:p>
                        </w:tc>
                      </w:tr>
                      <w:tr w:rsidR="00C324A9" w14:paraId="34AB251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99213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D5B0A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E7CB8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776BA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9EAA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55C656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93772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BBDAD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685E2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F0E2E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3C63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C79A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2710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3D4C4A" w14:textId="77777777" w:rsidR="009F4E8B" w:rsidRDefault="009F4E8B" w:rsidP="009F4E8B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  <w:bookmarkEnd w:id="1"/>
  <w:p w14:paraId="79200994" w14:textId="77777777" w:rsidR="009F4E8B" w:rsidRDefault="009F4E8B" w:rsidP="009F4E8B"/>
  <w:p w14:paraId="5D1C6182" w14:textId="77777777" w:rsidR="009F4E8B" w:rsidRDefault="009F4E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8CF" w14:textId="77777777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2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799A6897" wp14:editId="33AB71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25918B7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B7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4765D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E0DCE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338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B560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96B2A" w14:textId="77777777" w:rsidR="00C324A9" w:rsidRPr="00ED394E" w:rsidRDefault="0065681F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A100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5F78F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A0B7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A64D4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EFCAB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02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E8656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86A04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F42F8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60D8058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B56B5E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4CA6B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6397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79F30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2D22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35C4B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C96F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906D9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A6897" id="Группа 23" o:spid="_x0000_s1033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25918B7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B7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14765D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E0DCE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B338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B560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496B2A" w14:textId="77777777" w:rsidR="00C324A9" w:rsidRPr="00ED394E" w:rsidRDefault="0065681F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A100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5F78F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A0B7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A64D4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EFCAB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02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E8656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86A04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F42F8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60D8058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B56B5E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4CA6B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36397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79F30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B2D22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35C4B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C96F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5906D9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"/>
  </w:p>
  <w:p w14:paraId="200D0EFC" w14:textId="77777777" w:rsidR="009F4E8B" w:rsidRDefault="009F4E8B" w:rsidP="009F4E8B"/>
  <w:p w14:paraId="30048E99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E6D7" w14:textId="77777777" w:rsidR="0004442A" w:rsidRDefault="0004442A" w:rsidP="009F4E8B">
      <w:pPr>
        <w:spacing w:line="240" w:lineRule="auto"/>
      </w:pPr>
      <w:r>
        <w:separator/>
      </w:r>
    </w:p>
  </w:footnote>
  <w:footnote w:type="continuationSeparator" w:id="0">
    <w:p w14:paraId="339FA5C7" w14:textId="77777777" w:rsidR="0004442A" w:rsidRDefault="0004442A" w:rsidP="009F4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1FD"/>
    <w:multiLevelType w:val="multilevel"/>
    <w:tmpl w:val="89D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76711"/>
    <w:multiLevelType w:val="multilevel"/>
    <w:tmpl w:val="99D4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84FAF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C56F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A6031"/>
    <w:multiLevelType w:val="multilevel"/>
    <w:tmpl w:val="27A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403EE"/>
    <w:multiLevelType w:val="multilevel"/>
    <w:tmpl w:val="DE5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DD7FD6"/>
    <w:multiLevelType w:val="multilevel"/>
    <w:tmpl w:val="15A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915C2"/>
    <w:multiLevelType w:val="multilevel"/>
    <w:tmpl w:val="E26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E2D3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E7D33"/>
    <w:multiLevelType w:val="multilevel"/>
    <w:tmpl w:val="D85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E471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33484"/>
    <w:multiLevelType w:val="multilevel"/>
    <w:tmpl w:val="DC8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240277">
    <w:abstractNumId w:val="6"/>
  </w:num>
  <w:num w:numId="2" w16cid:durableId="1266500662">
    <w:abstractNumId w:val="14"/>
  </w:num>
  <w:num w:numId="3" w16cid:durableId="224922712">
    <w:abstractNumId w:val="12"/>
  </w:num>
  <w:num w:numId="4" w16cid:durableId="571356980">
    <w:abstractNumId w:val="4"/>
  </w:num>
  <w:num w:numId="5" w16cid:durableId="961887610">
    <w:abstractNumId w:val="13"/>
  </w:num>
  <w:num w:numId="6" w16cid:durableId="458307491">
    <w:abstractNumId w:val="0"/>
  </w:num>
  <w:num w:numId="7" w16cid:durableId="424376162">
    <w:abstractNumId w:val="8"/>
  </w:num>
  <w:num w:numId="8" w16cid:durableId="1102413468">
    <w:abstractNumId w:val="10"/>
  </w:num>
  <w:num w:numId="9" w16cid:durableId="1565869914">
    <w:abstractNumId w:val="7"/>
  </w:num>
  <w:num w:numId="10" w16cid:durableId="851378552">
    <w:abstractNumId w:val="5"/>
  </w:num>
  <w:num w:numId="11" w16cid:durableId="1351562730">
    <w:abstractNumId w:val="1"/>
  </w:num>
  <w:num w:numId="12" w16cid:durableId="2045712262">
    <w:abstractNumId w:val="11"/>
  </w:num>
  <w:num w:numId="13" w16cid:durableId="445388007">
    <w:abstractNumId w:val="3"/>
  </w:num>
  <w:num w:numId="14" w16cid:durableId="2138834806">
    <w:abstractNumId w:val="2"/>
  </w:num>
  <w:num w:numId="15" w16cid:durableId="319506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F"/>
    <w:rsid w:val="000270EE"/>
    <w:rsid w:val="00037B44"/>
    <w:rsid w:val="0004442A"/>
    <w:rsid w:val="000522CA"/>
    <w:rsid w:val="0006274B"/>
    <w:rsid w:val="000870F3"/>
    <w:rsid w:val="00096161"/>
    <w:rsid w:val="000A5A11"/>
    <w:rsid w:val="000A7872"/>
    <w:rsid w:val="000B611F"/>
    <w:rsid w:val="000E5AB1"/>
    <w:rsid w:val="001058C3"/>
    <w:rsid w:val="00110EA9"/>
    <w:rsid w:val="00150511"/>
    <w:rsid w:val="00154791"/>
    <w:rsid w:val="00156923"/>
    <w:rsid w:val="00175AEE"/>
    <w:rsid w:val="0019546E"/>
    <w:rsid w:val="001C07E9"/>
    <w:rsid w:val="001D58A7"/>
    <w:rsid w:val="00222E86"/>
    <w:rsid w:val="00236119"/>
    <w:rsid w:val="00265B7F"/>
    <w:rsid w:val="00280C9F"/>
    <w:rsid w:val="00284DB8"/>
    <w:rsid w:val="002B2CF7"/>
    <w:rsid w:val="002B4FA7"/>
    <w:rsid w:val="002D257A"/>
    <w:rsid w:val="002D61E2"/>
    <w:rsid w:val="002D6894"/>
    <w:rsid w:val="002E2196"/>
    <w:rsid w:val="00340827"/>
    <w:rsid w:val="003763C2"/>
    <w:rsid w:val="003B1D74"/>
    <w:rsid w:val="003D0B68"/>
    <w:rsid w:val="003D1203"/>
    <w:rsid w:val="004070FF"/>
    <w:rsid w:val="00415C33"/>
    <w:rsid w:val="00425194"/>
    <w:rsid w:val="004405D8"/>
    <w:rsid w:val="004431CE"/>
    <w:rsid w:val="00473F34"/>
    <w:rsid w:val="0049112D"/>
    <w:rsid w:val="00495EAB"/>
    <w:rsid w:val="004A0C91"/>
    <w:rsid w:val="004A19EF"/>
    <w:rsid w:val="004A5B6B"/>
    <w:rsid w:val="004D3D0E"/>
    <w:rsid w:val="004D4F7A"/>
    <w:rsid w:val="005078F3"/>
    <w:rsid w:val="00526890"/>
    <w:rsid w:val="00531544"/>
    <w:rsid w:val="00542DDC"/>
    <w:rsid w:val="005430ED"/>
    <w:rsid w:val="005472CA"/>
    <w:rsid w:val="005648EF"/>
    <w:rsid w:val="00581463"/>
    <w:rsid w:val="00596CB4"/>
    <w:rsid w:val="00597551"/>
    <w:rsid w:val="005A41FF"/>
    <w:rsid w:val="005A59BA"/>
    <w:rsid w:val="005B5D14"/>
    <w:rsid w:val="006178BD"/>
    <w:rsid w:val="0065681F"/>
    <w:rsid w:val="006732C4"/>
    <w:rsid w:val="00675A81"/>
    <w:rsid w:val="00684510"/>
    <w:rsid w:val="00684E9E"/>
    <w:rsid w:val="00693164"/>
    <w:rsid w:val="0069780D"/>
    <w:rsid w:val="006B1E37"/>
    <w:rsid w:val="006B2A9C"/>
    <w:rsid w:val="006C79C2"/>
    <w:rsid w:val="006F1AE1"/>
    <w:rsid w:val="006F2E8C"/>
    <w:rsid w:val="007035B0"/>
    <w:rsid w:val="00706399"/>
    <w:rsid w:val="0072555B"/>
    <w:rsid w:val="00740D3C"/>
    <w:rsid w:val="00742E1E"/>
    <w:rsid w:val="007666A8"/>
    <w:rsid w:val="0079020D"/>
    <w:rsid w:val="007C1E8B"/>
    <w:rsid w:val="007C404B"/>
    <w:rsid w:val="008004F8"/>
    <w:rsid w:val="00802FDF"/>
    <w:rsid w:val="00805CB9"/>
    <w:rsid w:val="00807B32"/>
    <w:rsid w:val="008121AF"/>
    <w:rsid w:val="00826CFB"/>
    <w:rsid w:val="00827B17"/>
    <w:rsid w:val="008472F3"/>
    <w:rsid w:val="00860BDD"/>
    <w:rsid w:val="008926AF"/>
    <w:rsid w:val="00894F4A"/>
    <w:rsid w:val="008C531B"/>
    <w:rsid w:val="008D20ED"/>
    <w:rsid w:val="008F2959"/>
    <w:rsid w:val="008F62C0"/>
    <w:rsid w:val="00924066"/>
    <w:rsid w:val="009472CD"/>
    <w:rsid w:val="009A572D"/>
    <w:rsid w:val="009D102F"/>
    <w:rsid w:val="009D29B0"/>
    <w:rsid w:val="009E4862"/>
    <w:rsid w:val="009F4E8B"/>
    <w:rsid w:val="00A0460D"/>
    <w:rsid w:val="00A3530A"/>
    <w:rsid w:val="00A41ECA"/>
    <w:rsid w:val="00A574A0"/>
    <w:rsid w:val="00A6643C"/>
    <w:rsid w:val="00AA7AB8"/>
    <w:rsid w:val="00AD6009"/>
    <w:rsid w:val="00AE1213"/>
    <w:rsid w:val="00AE77FA"/>
    <w:rsid w:val="00AF28EC"/>
    <w:rsid w:val="00B16D02"/>
    <w:rsid w:val="00B234EF"/>
    <w:rsid w:val="00B536DF"/>
    <w:rsid w:val="00B5372C"/>
    <w:rsid w:val="00B64EE0"/>
    <w:rsid w:val="00B65689"/>
    <w:rsid w:val="00BA26B1"/>
    <w:rsid w:val="00BB73DF"/>
    <w:rsid w:val="00C2700B"/>
    <w:rsid w:val="00C324A9"/>
    <w:rsid w:val="00C3538C"/>
    <w:rsid w:val="00C45A1A"/>
    <w:rsid w:val="00C65779"/>
    <w:rsid w:val="00C67908"/>
    <w:rsid w:val="00C72D4C"/>
    <w:rsid w:val="00C77855"/>
    <w:rsid w:val="00CD57F1"/>
    <w:rsid w:val="00CD5D5B"/>
    <w:rsid w:val="00CE4117"/>
    <w:rsid w:val="00D21E71"/>
    <w:rsid w:val="00D21F08"/>
    <w:rsid w:val="00D447F4"/>
    <w:rsid w:val="00D53792"/>
    <w:rsid w:val="00D66C40"/>
    <w:rsid w:val="00D77283"/>
    <w:rsid w:val="00D85879"/>
    <w:rsid w:val="00D96537"/>
    <w:rsid w:val="00DA445A"/>
    <w:rsid w:val="00DC6BEE"/>
    <w:rsid w:val="00DF5D9A"/>
    <w:rsid w:val="00DF5FF0"/>
    <w:rsid w:val="00E02460"/>
    <w:rsid w:val="00E214DB"/>
    <w:rsid w:val="00E332E8"/>
    <w:rsid w:val="00E362AC"/>
    <w:rsid w:val="00E643AE"/>
    <w:rsid w:val="00E74130"/>
    <w:rsid w:val="00EB6787"/>
    <w:rsid w:val="00ED30B1"/>
    <w:rsid w:val="00ED394E"/>
    <w:rsid w:val="00EE5A3E"/>
    <w:rsid w:val="00F0238B"/>
    <w:rsid w:val="00F05E66"/>
    <w:rsid w:val="00F15505"/>
    <w:rsid w:val="00F26BBF"/>
    <w:rsid w:val="00F26FC8"/>
    <w:rsid w:val="00F55021"/>
    <w:rsid w:val="00F553D8"/>
    <w:rsid w:val="00F57443"/>
    <w:rsid w:val="00F95BC5"/>
    <w:rsid w:val="00FA42EA"/>
    <w:rsid w:val="00FB3A03"/>
    <w:rsid w:val="00FB794B"/>
    <w:rsid w:val="00FE2277"/>
    <w:rsid w:val="00FE5C41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81490"/>
  <w15:chartTrackingRefBased/>
  <w15:docId w15:val="{C98E3F79-30EE-4A40-8D5D-217CE8A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C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Рисунок"/>
    <w:basedOn w:val="a"/>
    <w:next w:val="a"/>
    <w:link w:val="40"/>
    <w:uiPriority w:val="9"/>
    <w:unhideWhenUsed/>
    <w:qFormat/>
    <w:rsid w:val="00473F34"/>
    <w:pPr>
      <w:keepNext/>
      <w:keepLines/>
      <w:spacing w:before="40" w:line="240" w:lineRule="auto"/>
      <w:ind w:firstLine="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70FF"/>
    <w:pPr>
      <w:spacing w:after="160"/>
      <w:ind w:left="720" w:firstLine="0"/>
      <w:contextualSpacing/>
    </w:pPr>
    <w:rPr>
      <w:color w:val="000000" w:themeColor="text1" w:themeShade="80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A1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5A11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06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0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ol\OneDrive\&#1044;&#1086;&#1082;&#1091;&#1084;&#1077;&#1085;&#1090;&#1099;\&#1053;&#1072;&#1089;&#1090;&#1088;&#1072;&#1080;&#1074;&#1072;&#1077;&#1084;&#1099;&#1077;%20&#1096;&#1072;&#1073;&#1083;&#1086;&#1085;&#1099;%20Office\&#1064;&#1072;&#1073;&#1083;&#1086;&#1085;%20&#1085;&#1072;%20&#1074;&#1089;&#1077;%20&#1089;&#1083;&#1091;&#1095;&#1072;&#1080;%20&#1078;&#1080;&#1079;&#1085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19EB-F67F-429E-B092-D075E9B6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все случаи жизни.dotx</Template>
  <TotalTime>91</TotalTime>
  <Pages>15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13</cp:revision>
  <dcterms:created xsi:type="dcterms:W3CDTF">2023-09-20T17:02:00Z</dcterms:created>
  <dcterms:modified xsi:type="dcterms:W3CDTF">2023-12-07T08:14:00Z</dcterms:modified>
</cp:coreProperties>
</file>
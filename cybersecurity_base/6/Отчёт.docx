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6D3E6" w14:textId="77777777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bookmarkStart w:id="0" w:name="_Hlk118667144"/>
      <w:r w:rsidRPr="00A0460D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40689CDD" wp14:editId="0856B25D">
            <wp:extent cx="600075" cy="600075"/>
            <wp:effectExtent l="0" t="0" r="9525" b="9525"/>
            <wp:docPr id="307" name="Рисунок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BE0F0" w14:textId="77777777" w:rsidR="00A0460D" w:rsidRPr="00A0460D" w:rsidRDefault="00A0460D" w:rsidP="00A0460D">
      <w:pPr>
        <w:spacing w:line="240" w:lineRule="auto"/>
        <w:ind w:left="-142" w:firstLine="0"/>
        <w:jc w:val="center"/>
        <w:rPr>
          <w:rFonts w:eastAsia="Times New Roman" w:cs="Times New Roman"/>
          <w:sz w:val="24"/>
          <w:szCs w:val="28"/>
          <w:lang w:eastAsia="ru-RU"/>
        </w:rPr>
      </w:pPr>
      <w:r w:rsidRPr="00A0460D">
        <w:rPr>
          <w:rFonts w:eastAsia="Times New Roman" w:cs="Times New Roman"/>
          <w:sz w:val="24"/>
          <w:szCs w:val="28"/>
          <w:lang w:eastAsia="ru-RU"/>
        </w:rPr>
        <w:t>МИНИСТЕРСТВО НАУКИ И ВЫСШЕГО ОБРАЗОВАНИЯ РОССИЙСКОЙ ФЕДЕРАЦИИ</w:t>
      </w:r>
    </w:p>
    <w:p w14:paraId="4FB154D7" w14:textId="77777777" w:rsidR="00A0460D" w:rsidRPr="00A0460D" w:rsidRDefault="00A0460D" w:rsidP="00A0460D">
      <w:pPr>
        <w:spacing w:line="240" w:lineRule="auto"/>
        <w:ind w:right="-6"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A0460D">
        <w:rPr>
          <w:rFonts w:eastAsia="Times New Roman" w:cs="Times New Roman"/>
          <w:b/>
          <w:bCs/>
          <w:szCs w:val="28"/>
          <w:lang w:eastAsia="ru-RU"/>
        </w:rPr>
        <w:t>ФЕДЕРАЛЬНОЕ ГОСУДАРСТВЕННОЕ БЮДЖЕТНОЕ</w:t>
      </w:r>
    </w:p>
    <w:p w14:paraId="6110AD78" w14:textId="77777777" w:rsidR="00A0460D" w:rsidRPr="00A0460D" w:rsidRDefault="00A0460D" w:rsidP="00A0460D">
      <w:pPr>
        <w:spacing w:line="240" w:lineRule="auto"/>
        <w:ind w:left="-142" w:right="-143"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A0460D">
        <w:rPr>
          <w:rFonts w:eastAsia="Times New Roman" w:cs="Times New Roman"/>
          <w:b/>
          <w:bCs/>
          <w:szCs w:val="28"/>
          <w:lang w:eastAsia="ru-RU"/>
        </w:rPr>
        <w:t>ОБРАЗОВАТЕЛЬНОЕ УЧРЕЖДЕНИЕ ВЫСШЕГО ОБРАЗОВАНИЯ</w:t>
      </w:r>
      <w:r w:rsidRPr="00A0460D">
        <w:rPr>
          <w:rFonts w:eastAsia="Times New Roman" w:cs="Times New Roman"/>
          <w:b/>
          <w:bCs/>
          <w:szCs w:val="28"/>
          <w:lang w:eastAsia="ru-RU"/>
        </w:rPr>
        <w:br/>
        <w:t>«ДОНСКОЙ ГОСУДАРСТВЕННЫЙ ТЕХНИЧЕСКИЙ УНИВЕРСИТЕТ»</w:t>
      </w:r>
    </w:p>
    <w:p w14:paraId="57DBCDFA" w14:textId="77777777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A0460D">
        <w:rPr>
          <w:rFonts w:eastAsia="Times New Roman" w:cs="Times New Roman"/>
          <w:b/>
          <w:bCs/>
          <w:szCs w:val="28"/>
          <w:lang w:eastAsia="ru-RU"/>
        </w:rPr>
        <w:t>(ДГТУ)</w:t>
      </w:r>
    </w:p>
    <w:p w14:paraId="2679D38D" w14:textId="77777777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2AB598FF" w14:textId="77777777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13BB4123" w14:textId="77777777" w:rsidR="00A0460D" w:rsidRPr="00A0460D" w:rsidRDefault="00A0460D" w:rsidP="00A0460D">
      <w:pPr>
        <w:spacing w:line="200" w:lineRule="atLeast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0460D">
        <w:rPr>
          <w:rFonts w:eastAsia="Times New Roman" w:cs="Times New Roman"/>
          <w:sz w:val="24"/>
          <w:szCs w:val="24"/>
          <w:lang w:eastAsia="ru-RU"/>
        </w:rPr>
        <w:t>Факультет</w:t>
      </w:r>
      <w:r w:rsidRPr="00A0460D">
        <w:rPr>
          <w:rFonts w:eastAsia="Times New Roman" w:cs="Times New Roman"/>
          <w:sz w:val="24"/>
          <w:szCs w:val="24"/>
          <w:lang w:eastAsia="ru-RU"/>
        </w:rPr>
        <w:tab/>
      </w:r>
      <w:r w:rsidR="00C3538C">
        <w:rPr>
          <w:rFonts w:eastAsia="Times New Roman" w:cs="Times New Roman"/>
          <w:sz w:val="24"/>
          <w:szCs w:val="24"/>
          <w:lang w:eastAsia="ru-RU"/>
        </w:rPr>
        <w:t>Информатика и вычислительная техника</w:t>
      </w:r>
      <w:r w:rsidR="00C45A1A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14:paraId="11BE8EAB" w14:textId="77777777" w:rsidR="00A0460D" w:rsidRPr="00A0460D" w:rsidRDefault="00A0460D" w:rsidP="00A0460D">
      <w:pPr>
        <w:spacing w:line="200" w:lineRule="atLeast"/>
        <w:ind w:firstLine="0"/>
        <w:jc w:val="left"/>
        <w:rPr>
          <w:rFonts w:eastAsia="Times New Roman" w:cs="Times New Roman"/>
          <w:sz w:val="18"/>
          <w:szCs w:val="18"/>
          <w:lang w:eastAsia="ru-RU"/>
        </w:rPr>
      </w:pPr>
      <w:r w:rsidRPr="00A0460D">
        <w:rPr>
          <w:rFonts w:eastAsia="Times New Roman" w:cs="Times New Roman"/>
          <w:sz w:val="24"/>
          <w:szCs w:val="24"/>
          <w:lang w:eastAsia="ru-RU"/>
        </w:rPr>
        <w:tab/>
      </w:r>
      <w:r w:rsidRPr="00A0460D">
        <w:rPr>
          <w:rFonts w:eastAsia="Times New Roman" w:cs="Times New Roman"/>
          <w:sz w:val="24"/>
          <w:szCs w:val="24"/>
          <w:lang w:eastAsia="ru-RU"/>
        </w:rPr>
        <w:tab/>
      </w:r>
      <w:r w:rsidRPr="00A0460D">
        <w:rPr>
          <w:rFonts w:eastAsia="Times New Roman" w:cs="Times New Roman"/>
          <w:sz w:val="24"/>
          <w:szCs w:val="24"/>
          <w:lang w:eastAsia="ru-RU"/>
        </w:rPr>
        <w:tab/>
      </w:r>
      <w:r w:rsidRPr="00A0460D">
        <w:rPr>
          <w:rFonts w:eastAsia="Times New Roman" w:cs="Times New Roman"/>
          <w:sz w:val="24"/>
          <w:szCs w:val="24"/>
          <w:lang w:eastAsia="ru-RU"/>
        </w:rPr>
        <w:tab/>
      </w:r>
      <w:r w:rsidRPr="00A0460D">
        <w:rPr>
          <w:rFonts w:eastAsia="Times New Roman" w:cs="Times New Roman"/>
          <w:sz w:val="24"/>
          <w:szCs w:val="24"/>
          <w:lang w:eastAsia="ru-RU"/>
        </w:rPr>
        <w:tab/>
      </w:r>
    </w:p>
    <w:p w14:paraId="5673FD60" w14:textId="77777777" w:rsidR="00A0460D" w:rsidRPr="00A0460D" w:rsidRDefault="00A0460D" w:rsidP="00A0460D">
      <w:pPr>
        <w:spacing w:line="200" w:lineRule="atLeast"/>
        <w:ind w:firstLine="0"/>
        <w:jc w:val="left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A0460D">
        <w:rPr>
          <w:rFonts w:eastAsia="Times New Roman" w:cs="Times New Roman"/>
          <w:sz w:val="24"/>
          <w:szCs w:val="24"/>
          <w:lang w:eastAsia="ru-RU"/>
        </w:rPr>
        <w:t>Кафедра</w:t>
      </w:r>
      <w:r w:rsidRPr="00A0460D">
        <w:rPr>
          <w:rFonts w:eastAsia="Times New Roman" w:cs="Times New Roman"/>
          <w:sz w:val="24"/>
          <w:szCs w:val="24"/>
          <w:lang w:eastAsia="ru-RU"/>
        </w:rPr>
        <w:tab/>
        <w:t>Кибербезопасность информационных систем</w:t>
      </w:r>
    </w:p>
    <w:p w14:paraId="3ACC421D" w14:textId="77777777" w:rsidR="00A0460D" w:rsidRPr="00A0460D" w:rsidRDefault="00A0460D" w:rsidP="00A0460D">
      <w:pPr>
        <w:spacing w:line="200" w:lineRule="atLeast"/>
        <w:ind w:firstLine="0"/>
        <w:jc w:val="left"/>
        <w:rPr>
          <w:rFonts w:eastAsia="Times New Roman" w:cs="Times New Roman"/>
          <w:sz w:val="18"/>
          <w:szCs w:val="18"/>
          <w:lang w:eastAsia="ru-RU"/>
        </w:rPr>
      </w:pPr>
      <w:r w:rsidRPr="00A0460D">
        <w:rPr>
          <w:rFonts w:eastAsia="Times New Roman" w:cs="Times New Roman"/>
          <w:sz w:val="24"/>
          <w:szCs w:val="24"/>
          <w:lang w:eastAsia="ru-RU"/>
        </w:rPr>
        <w:tab/>
      </w:r>
      <w:r w:rsidRPr="00A0460D">
        <w:rPr>
          <w:rFonts w:eastAsia="Times New Roman" w:cs="Times New Roman"/>
          <w:sz w:val="24"/>
          <w:szCs w:val="24"/>
          <w:lang w:eastAsia="ru-RU"/>
        </w:rPr>
        <w:tab/>
      </w:r>
      <w:r w:rsidRPr="00A0460D">
        <w:rPr>
          <w:rFonts w:eastAsia="Times New Roman" w:cs="Times New Roman"/>
          <w:sz w:val="24"/>
          <w:szCs w:val="24"/>
          <w:lang w:eastAsia="ru-RU"/>
        </w:rPr>
        <w:tab/>
      </w:r>
      <w:r w:rsidRPr="00A0460D">
        <w:rPr>
          <w:rFonts w:eastAsia="Times New Roman" w:cs="Times New Roman"/>
          <w:sz w:val="24"/>
          <w:szCs w:val="24"/>
          <w:lang w:eastAsia="ru-RU"/>
        </w:rPr>
        <w:tab/>
      </w:r>
      <w:r w:rsidRPr="00A0460D">
        <w:rPr>
          <w:rFonts w:eastAsia="Times New Roman" w:cs="Times New Roman"/>
          <w:sz w:val="24"/>
          <w:szCs w:val="24"/>
          <w:lang w:eastAsia="ru-RU"/>
        </w:rPr>
        <w:tab/>
      </w:r>
    </w:p>
    <w:p w14:paraId="49111E23" w14:textId="77777777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8"/>
          <w:lang w:eastAsia="zh-CN"/>
        </w:rPr>
      </w:pPr>
    </w:p>
    <w:p w14:paraId="30BE091F" w14:textId="77777777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8"/>
          <w:lang w:eastAsia="zh-CN"/>
        </w:rPr>
      </w:pPr>
    </w:p>
    <w:p w14:paraId="0570AD07" w14:textId="77777777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b/>
          <w:i/>
          <w:iCs/>
          <w:sz w:val="24"/>
          <w:szCs w:val="28"/>
          <w:lang w:eastAsia="zh-CN"/>
        </w:rPr>
      </w:pPr>
    </w:p>
    <w:p w14:paraId="4EAA92F3" w14:textId="0C83348B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8"/>
          <w:lang w:eastAsia="zh-CN"/>
        </w:rPr>
      </w:pPr>
      <w:r w:rsidRPr="00A0460D">
        <w:rPr>
          <w:rFonts w:eastAsia="Times New Roman" w:cs="Times New Roman"/>
          <w:b/>
          <w:sz w:val="24"/>
          <w:szCs w:val="28"/>
          <w:lang w:eastAsia="zh-CN"/>
        </w:rPr>
        <w:t>ОТЧЕТ ПО ЛАБОРАТОРНОЙ РАБОТЕ №</w:t>
      </w:r>
      <w:r w:rsidR="00EF1F5E">
        <w:rPr>
          <w:rFonts w:eastAsia="Times New Roman" w:cs="Times New Roman"/>
          <w:b/>
          <w:sz w:val="24"/>
          <w:szCs w:val="28"/>
          <w:lang w:eastAsia="zh-CN"/>
        </w:rPr>
        <w:t>6</w:t>
      </w:r>
      <w:r w:rsidRPr="00A0460D">
        <w:rPr>
          <w:rFonts w:eastAsia="Times New Roman" w:cs="Times New Roman"/>
          <w:b/>
          <w:sz w:val="24"/>
          <w:szCs w:val="28"/>
          <w:lang w:eastAsia="zh-CN"/>
        </w:rPr>
        <w:t xml:space="preserve"> </w:t>
      </w:r>
    </w:p>
    <w:p w14:paraId="00D450F8" w14:textId="77777777" w:rsidR="00A0460D" w:rsidRPr="00A0460D" w:rsidRDefault="00A0460D" w:rsidP="00A0460D">
      <w:pPr>
        <w:spacing w:line="240" w:lineRule="auto"/>
        <w:ind w:firstLine="0"/>
        <w:jc w:val="left"/>
        <w:rPr>
          <w:rFonts w:eastAsia="Times New Roman" w:cs="Times New Roman"/>
          <w:b/>
          <w:sz w:val="24"/>
          <w:szCs w:val="28"/>
          <w:lang w:eastAsia="zh-CN"/>
        </w:rPr>
      </w:pPr>
    </w:p>
    <w:p w14:paraId="6C32E1A7" w14:textId="77777777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zh-CN"/>
        </w:rPr>
      </w:pPr>
    </w:p>
    <w:p w14:paraId="7707C046" w14:textId="1F8E646F" w:rsidR="00A0460D" w:rsidRPr="00A0460D" w:rsidRDefault="00A0460D" w:rsidP="00386177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A0460D">
        <w:rPr>
          <w:rFonts w:eastAsia="Times New Roman" w:cs="Times New Roman"/>
          <w:sz w:val="24"/>
          <w:szCs w:val="24"/>
          <w:lang w:eastAsia="ru-RU"/>
        </w:rPr>
        <w:t>«</w:t>
      </w:r>
      <w:r w:rsidR="00321BEF" w:rsidRPr="00321BEF">
        <w:rPr>
          <w:rFonts w:eastAsia="Times New Roman" w:cs="Times New Roman"/>
          <w:sz w:val="24"/>
          <w:szCs w:val="24"/>
          <w:lang w:eastAsia="ru-RU"/>
        </w:rPr>
        <w:t>Реестр операционной системы Windows</w:t>
      </w:r>
      <w:r w:rsidRPr="00A0460D">
        <w:rPr>
          <w:rFonts w:eastAsia="Times New Roman" w:cs="Times New Roman"/>
          <w:sz w:val="24"/>
          <w:szCs w:val="24"/>
          <w:lang w:eastAsia="ru-RU"/>
        </w:rPr>
        <w:t>»</w:t>
      </w:r>
      <w:r w:rsidRPr="00A0460D">
        <w:rPr>
          <w:rFonts w:eastAsia="Times New Roman" w:cs="Times New Roman"/>
          <w:sz w:val="24"/>
          <w:szCs w:val="24"/>
          <w:lang w:eastAsia="ru-RU"/>
        </w:rPr>
        <w:br/>
      </w:r>
    </w:p>
    <w:p w14:paraId="7F682580" w14:textId="77777777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8"/>
          <w:lang w:eastAsia="zh-CN"/>
        </w:rPr>
      </w:pPr>
    </w:p>
    <w:p w14:paraId="5973AB3D" w14:textId="77777777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8"/>
          <w:lang w:eastAsia="zh-CN"/>
        </w:rPr>
      </w:pPr>
    </w:p>
    <w:p w14:paraId="457D3A39" w14:textId="77777777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zh-CN"/>
        </w:rPr>
      </w:pPr>
    </w:p>
    <w:tbl>
      <w:tblPr>
        <w:tblStyle w:val="12"/>
        <w:tblW w:w="9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0"/>
        <w:gridCol w:w="428"/>
        <w:gridCol w:w="2998"/>
        <w:gridCol w:w="253"/>
        <w:gridCol w:w="1132"/>
        <w:gridCol w:w="1999"/>
      </w:tblGrid>
      <w:tr w:rsidR="00A0460D" w:rsidRPr="00A0460D" w14:paraId="038C2569" w14:textId="77777777" w:rsidTr="005B5D14">
        <w:tc>
          <w:tcPr>
            <w:tcW w:w="2694" w:type="dxa"/>
            <w:hideMark/>
          </w:tcPr>
          <w:p w14:paraId="702F683B" w14:textId="77777777" w:rsidR="00A0460D" w:rsidRPr="00A0460D" w:rsidRDefault="00A0460D" w:rsidP="00A046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Автор</w:t>
            </w:r>
          </w:p>
        </w:tc>
        <w:tc>
          <w:tcPr>
            <w:tcW w:w="343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BEA33B" w14:textId="77777777" w:rsidR="00A0460D" w:rsidRPr="00A0460D" w:rsidRDefault="00A0460D" w:rsidP="00A046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36" w:type="dxa"/>
          </w:tcPr>
          <w:p w14:paraId="5D88FBC1" w14:textId="77777777" w:rsidR="00A0460D" w:rsidRPr="00A0460D" w:rsidRDefault="00A0460D" w:rsidP="00A046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B2EF579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Заболотный И.А.</w:t>
            </w:r>
          </w:p>
        </w:tc>
      </w:tr>
      <w:tr w:rsidR="00A0460D" w:rsidRPr="00A0460D" w14:paraId="61654C86" w14:textId="77777777" w:rsidTr="005B5D14">
        <w:trPr>
          <w:trHeight w:val="499"/>
        </w:trPr>
        <w:tc>
          <w:tcPr>
            <w:tcW w:w="2694" w:type="dxa"/>
          </w:tcPr>
          <w:p w14:paraId="3283E9C3" w14:textId="77777777" w:rsidR="00A0460D" w:rsidRPr="00A0460D" w:rsidRDefault="00A0460D" w:rsidP="00A046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43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9ABB5A9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14:paraId="1B64C361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13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A80F72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</w:tr>
      <w:tr w:rsidR="00A0460D" w:rsidRPr="00A0460D" w14:paraId="41B5DC50" w14:textId="77777777" w:rsidTr="005B5D14">
        <w:tc>
          <w:tcPr>
            <w:tcW w:w="2694" w:type="dxa"/>
            <w:hideMark/>
          </w:tcPr>
          <w:p w14:paraId="06358ECB" w14:textId="77777777" w:rsidR="00A0460D" w:rsidRPr="00A0460D" w:rsidRDefault="00A0460D" w:rsidP="00A046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 xml:space="preserve">Обозначение </w:t>
            </w:r>
          </w:p>
        </w:tc>
        <w:tc>
          <w:tcPr>
            <w:tcW w:w="343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FB3BA9E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ИиВТ.</w:t>
            </w:r>
            <w:r w:rsidRPr="00A0460D">
              <w:rPr>
                <w:rFonts w:eastAsia="Times New Roman" w:cs="Times New Roman"/>
                <w:color w:val="000000"/>
                <w:sz w:val="24"/>
                <w:szCs w:val="24"/>
                <w:lang w:eastAsia="zh-CN"/>
              </w:rPr>
              <w:t>10.</w:t>
            </w: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05.01</w:t>
            </w:r>
          </w:p>
        </w:tc>
        <w:tc>
          <w:tcPr>
            <w:tcW w:w="1387" w:type="dxa"/>
            <w:gridSpan w:val="2"/>
            <w:hideMark/>
          </w:tcPr>
          <w:p w14:paraId="3D0B1411" w14:textId="77777777" w:rsidR="00A0460D" w:rsidRPr="00A0460D" w:rsidRDefault="00A0460D" w:rsidP="00A0460D">
            <w:pPr>
              <w:spacing w:line="240" w:lineRule="auto"/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 xml:space="preserve">Группа 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D0DB3C1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F28EC">
              <w:rPr>
                <w:rFonts w:eastAsia="Times New Roman" w:cs="Times New Roman"/>
                <w:sz w:val="24"/>
                <w:szCs w:val="24"/>
                <w:lang w:eastAsia="zh-CN"/>
              </w:rPr>
              <w:t>ВКБ</w:t>
            </w:r>
            <w:r w:rsidR="00AF28EC">
              <w:rPr>
                <w:rFonts w:eastAsia="Times New Roman" w:cs="Times New Roman"/>
                <w:sz w:val="24"/>
                <w:szCs w:val="24"/>
                <w:lang w:eastAsia="zh-CN"/>
              </w:rPr>
              <w:t>2</w:t>
            </w:r>
            <w:r w:rsidRPr="00AF28EC">
              <w:rPr>
                <w:rFonts w:eastAsia="Times New Roman" w:cs="Times New Roman"/>
                <w:sz w:val="24"/>
                <w:szCs w:val="24"/>
                <w:lang w:eastAsia="zh-CN"/>
              </w:rPr>
              <w:t>1</w:t>
            </w:r>
          </w:p>
        </w:tc>
      </w:tr>
      <w:tr w:rsidR="00A0460D" w:rsidRPr="00A0460D" w14:paraId="28111616" w14:textId="77777777" w:rsidTr="005B5D14">
        <w:trPr>
          <w:trHeight w:val="653"/>
        </w:trPr>
        <w:tc>
          <w:tcPr>
            <w:tcW w:w="3123" w:type="dxa"/>
            <w:gridSpan w:val="2"/>
            <w:vAlign w:val="bottom"/>
            <w:hideMark/>
          </w:tcPr>
          <w:p w14:paraId="78D1C3CC" w14:textId="77777777" w:rsidR="00A0460D" w:rsidRPr="00A0460D" w:rsidRDefault="00A0460D" w:rsidP="00A046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Направление подготовки</w:t>
            </w:r>
          </w:p>
        </w:tc>
        <w:tc>
          <w:tcPr>
            <w:tcW w:w="634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251680A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10.05.01 Компьютерная безопасность</w:t>
            </w:r>
          </w:p>
        </w:tc>
      </w:tr>
      <w:tr w:rsidR="00A0460D" w:rsidRPr="00A0460D" w14:paraId="4E14CC24" w14:textId="77777777" w:rsidTr="005B5D14">
        <w:trPr>
          <w:trHeight w:val="686"/>
        </w:trPr>
        <w:tc>
          <w:tcPr>
            <w:tcW w:w="2694" w:type="dxa"/>
            <w:vAlign w:val="bottom"/>
            <w:hideMark/>
          </w:tcPr>
          <w:p w14:paraId="3289044A" w14:textId="77777777" w:rsidR="00A0460D" w:rsidRPr="00A0460D" w:rsidRDefault="00A0460D" w:rsidP="00A046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Профиль</w:t>
            </w:r>
          </w:p>
        </w:tc>
        <w:tc>
          <w:tcPr>
            <w:tcW w:w="677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D764A7F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Математические методы защиты информации</w:t>
            </w:r>
          </w:p>
        </w:tc>
      </w:tr>
      <w:tr w:rsidR="00A0460D" w:rsidRPr="00A0460D" w14:paraId="78DD9704" w14:textId="77777777" w:rsidTr="005B5D14">
        <w:trPr>
          <w:gridAfter w:val="2"/>
          <w:wAfter w:w="3120" w:type="dxa"/>
          <w:trHeight w:val="842"/>
        </w:trPr>
        <w:tc>
          <w:tcPr>
            <w:tcW w:w="2694" w:type="dxa"/>
            <w:vAlign w:val="bottom"/>
            <w:hideMark/>
          </w:tcPr>
          <w:p w14:paraId="0EE87166" w14:textId="77777777" w:rsidR="00A0460D" w:rsidRPr="00A0460D" w:rsidRDefault="00A0460D" w:rsidP="00A046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Дисциплина</w:t>
            </w:r>
          </w:p>
        </w:tc>
        <w:tc>
          <w:tcPr>
            <w:tcW w:w="343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531440" w14:textId="77777777" w:rsidR="00A0460D" w:rsidRPr="00AF28EC" w:rsidRDefault="00AF28EC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/>
                <w:sz w:val="24"/>
                <w:szCs w:val="24"/>
                <w:lang w:eastAsia="zh-CN"/>
              </w:rPr>
              <w:t>Основы ИБ</w:t>
            </w:r>
          </w:p>
        </w:tc>
        <w:tc>
          <w:tcPr>
            <w:tcW w:w="253" w:type="dxa"/>
            <w:vAlign w:val="bottom"/>
          </w:tcPr>
          <w:p w14:paraId="3C3C8596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</w:tr>
      <w:tr w:rsidR="00A0460D" w:rsidRPr="00A0460D" w14:paraId="44333681" w14:textId="77777777" w:rsidTr="005B5D14">
        <w:trPr>
          <w:gridAfter w:val="2"/>
          <w:wAfter w:w="3120" w:type="dxa"/>
          <w:trHeight w:val="274"/>
        </w:trPr>
        <w:tc>
          <w:tcPr>
            <w:tcW w:w="2694" w:type="dxa"/>
          </w:tcPr>
          <w:p w14:paraId="67F77840" w14:textId="77777777" w:rsidR="00A0460D" w:rsidRPr="00A0460D" w:rsidRDefault="00A0460D" w:rsidP="00A046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43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BCD1C93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53" w:type="dxa"/>
          </w:tcPr>
          <w:p w14:paraId="26CDE768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</w:tr>
      <w:tr w:rsidR="00A0460D" w:rsidRPr="00A0460D" w14:paraId="4C420F31" w14:textId="77777777" w:rsidTr="005B5D14">
        <w:trPr>
          <w:trHeight w:val="842"/>
        </w:trPr>
        <w:tc>
          <w:tcPr>
            <w:tcW w:w="2694" w:type="dxa"/>
            <w:vAlign w:val="bottom"/>
            <w:hideMark/>
          </w:tcPr>
          <w:p w14:paraId="7BBED5C4" w14:textId="77777777" w:rsidR="00A0460D" w:rsidRPr="00A0460D" w:rsidRDefault="00A0460D" w:rsidP="00A046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Проверил(а)</w:t>
            </w:r>
          </w:p>
        </w:tc>
        <w:tc>
          <w:tcPr>
            <w:tcW w:w="343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31BB76A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53" w:type="dxa"/>
            <w:vAlign w:val="bottom"/>
          </w:tcPr>
          <w:p w14:paraId="3958370C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0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844A386" w14:textId="77777777" w:rsidR="00A0460D" w:rsidRPr="00AF28EC" w:rsidRDefault="00AF28EC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zh-CN"/>
              </w:rPr>
            </w:pPr>
            <w:r>
              <w:rPr>
                <w:rFonts w:eastAsia="Times New Roman" w:cs="Times New Roman"/>
                <w:sz w:val="24"/>
                <w:szCs w:val="24"/>
                <w:lang w:eastAsia="zh-CN"/>
              </w:rPr>
              <w:t>доцент, Бурякова О.С.</w:t>
            </w:r>
          </w:p>
        </w:tc>
      </w:tr>
      <w:tr w:rsidR="00A0460D" w:rsidRPr="00A0460D" w14:paraId="08827B05" w14:textId="77777777" w:rsidTr="005B5D14">
        <w:trPr>
          <w:trHeight w:val="274"/>
        </w:trPr>
        <w:tc>
          <w:tcPr>
            <w:tcW w:w="2694" w:type="dxa"/>
          </w:tcPr>
          <w:p w14:paraId="1D4D9788" w14:textId="77777777" w:rsidR="00A0460D" w:rsidRPr="00A0460D" w:rsidRDefault="00A0460D" w:rsidP="00A046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43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4BAEFE2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(подпись, дата)</w:t>
            </w:r>
          </w:p>
        </w:tc>
        <w:tc>
          <w:tcPr>
            <w:tcW w:w="253" w:type="dxa"/>
          </w:tcPr>
          <w:p w14:paraId="529182C6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085" w:type="dxa"/>
            <w:gridSpan w:val="2"/>
          </w:tcPr>
          <w:p w14:paraId="3352BF52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</w:tr>
    </w:tbl>
    <w:p w14:paraId="10B61435" w14:textId="77777777" w:rsidR="00A0460D" w:rsidRPr="00A0460D" w:rsidRDefault="00A0460D" w:rsidP="00A0460D">
      <w:pPr>
        <w:spacing w:line="30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3432013B" w14:textId="77777777" w:rsidR="00A0460D" w:rsidRPr="00A0460D" w:rsidRDefault="00A0460D" w:rsidP="00A0460D">
      <w:pPr>
        <w:spacing w:line="30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7D661550" w14:textId="77777777" w:rsidR="00A0460D" w:rsidRPr="00A0460D" w:rsidRDefault="00A0460D" w:rsidP="00A0460D">
      <w:pPr>
        <w:spacing w:line="30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504C98F2" w14:textId="77777777" w:rsidR="00A0460D" w:rsidRPr="00A0460D" w:rsidRDefault="00A0460D" w:rsidP="00A0460D">
      <w:pPr>
        <w:spacing w:line="30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2594518F" w14:textId="77777777" w:rsidR="00A0460D" w:rsidRPr="00A0460D" w:rsidRDefault="00A0460D" w:rsidP="00A0460D">
      <w:pPr>
        <w:spacing w:line="30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A0460D">
        <w:rPr>
          <w:rFonts w:eastAsia="Times New Roman" w:cs="Times New Roman"/>
          <w:sz w:val="24"/>
          <w:szCs w:val="24"/>
          <w:lang w:eastAsia="ru-RU"/>
        </w:rPr>
        <w:t>Ростов-на-Дону</w:t>
      </w:r>
    </w:p>
    <w:p w14:paraId="4609A607" w14:textId="77777777" w:rsidR="00A0460D" w:rsidRPr="00AF28EC" w:rsidRDefault="00A0460D" w:rsidP="00A0460D">
      <w:pPr>
        <w:spacing w:line="30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A0460D">
        <w:rPr>
          <w:rFonts w:eastAsia="Times New Roman" w:cs="Times New Roman"/>
          <w:sz w:val="24"/>
          <w:szCs w:val="24"/>
          <w:lang w:eastAsia="ru-RU"/>
        </w:rPr>
        <w:t>202</w:t>
      </w:r>
      <w:r w:rsidR="00AF28EC">
        <w:rPr>
          <w:rFonts w:eastAsia="Times New Roman" w:cs="Times New Roman"/>
          <w:sz w:val="24"/>
          <w:szCs w:val="24"/>
          <w:lang w:eastAsia="ru-RU"/>
        </w:rPr>
        <w:t>3</w:t>
      </w:r>
    </w:p>
    <w:bookmarkEnd w:id="0"/>
    <w:p w14:paraId="7B333487" w14:textId="77777777" w:rsidR="004070FF" w:rsidRPr="000270EE" w:rsidRDefault="004070FF" w:rsidP="004070FF">
      <w:pPr>
        <w:widowControl w:val="0"/>
        <w:tabs>
          <w:tab w:val="left" w:pos="3396"/>
        </w:tabs>
        <w:ind w:firstLine="0"/>
        <w:jc w:val="left"/>
        <w:rPr>
          <w:rFonts w:eastAsia="Calibri"/>
          <w:szCs w:val="28"/>
          <w:lang w:bidi="hi-IN"/>
        </w:rPr>
        <w:sectPr w:rsidR="004070FF" w:rsidRPr="000270E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7418712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732503" w14:textId="77777777" w:rsidR="00740D3C" w:rsidRPr="00740D3C" w:rsidRDefault="00740D3C" w:rsidP="00740D3C">
          <w:pPr>
            <w:pStyle w:val="ad"/>
            <w:spacing w:line="480" w:lineRule="auto"/>
            <w:jc w:val="center"/>
            <w:rPr>
              <w:rFonts w:ascii="Times New Roman" w:hAnsi="Times New Roman"/>
              <w:b/>
              <w:color w:val="000000" w:themeColor="text1"/>
            </w:rPr>
          </w:pPr>
          <w:r>
            <w:rPr>
              <w:rStyle w:val="10"/>
            </w:rPr>
            <w:t>Содержание</w:t>
          </w:r>
        </w:p>
        <w:p w14:paraId="0031D548" w14:textId="56BD96DB" w:rsidR="00A3530A" w:rsidRDefault="00740D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9112D">
            <w:fldChar w:fldCharType="begin"/>
          </w:r>
          <w:r w:rsidRPr="0049112D">
            <w:instrText xml:space="preserve"> TOC \o "1-3" \h \z \u </w:instrText>
          </w:r>
          <w:r w:rsidRPr="0049112D">
            <w:fldChar w:fldCharType="separate"/>
          </w:r>
          <w:hyperlink w:anchor="_Toc146184996" w:history="1">
            <w:r w:rsidR="00A3530A" w:rsidRPr="00B376C4">
              <w:rPr>
                <w:rStyle w:val="ae"/>
                <w:noProof/>
              </w:rPr>
              <w:t>Цель</w:t>
            </w:r>
            <w:r w:rsidR="00A3530A">
              <w:rPr>
                <w:noProof/>
                <w:webHidden/>
              </w:rPr>
              <w:tab/>
            </w:r>
            <w:r w:rsidR="00A3530A">
              <w:rPr>
                <w:noProof/>
                <w:webHidden/>
              </w:rPr>
              <w:fldChar w:fldCharType="begin"/>
            </w:r>
            <w:r w:rsidR="00A3530A">
              <w:rPr>
                <w:noProof/>
                <w:webHidden/>
              </w:rPr>
              <w:instrText xml:space="preserve"> PAGEREF _Toc146184996 \h </w:instrText>
            </w:r>
            <w:r w:rsidR="00A3530A">
              <w:rPr>
                <w:noProof/>
                <w:webHidden/>
              </w:rPr>
            </w:r>
            <w:r w:rsidR="00A3530A">
              <w:rPr>
                <w:noProof/>
                <w:webHidden/>
              </w:rPr>
              <w:fldChar w:fldCharType="separate"/>
            </w:r>
            <w:r w:rsidR="00A3530A">
              <w:rPr>
                <w:noProof/>
                <w:webHidden/>
              </w:rPr>
              <w:t>3</w:t>
            </w:r>
            <w:r w:rsidR="00A3530A">
              <w:rPr>
                <w:noProof/>
                <w:webHidden/>
              </w:rPr>
              <w:fldChar w:fldCharType="end"/>
            </w:r>
          </w:hyperlink>
        </w:p>
        <w:p w14:paraId="12CFD798" w14:textId="3C2D5255" w:rsidR="00A3530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184997" w:history="1">
            <w:r w:rsidR="00A3530A" w:rsidRPr="00B376C4">
              <w:rPr>
                <w:rStyle w:val="ae"/>
                <w:noProof/>
              </w:rPr>
              <w:t>Задания</w:t>
            </w:r>
            <w:r w:rsidR="00A3530A">
              <w:rPr>
                <w:noProof/>
                <w:webHidden/>
              </w:rPr>
              <w:tab/>
            </w:r>
            <w:r w:rsidR="00A3530A">
              <w:rPr>
                <w:noProof/>
                <w:webHidden/>
              </w:rPr>
              <w:fldChar w:fldCharType="begin"/>
            </w:r>
            <w:r w:rsidR="00A3530A">
              <w:rPr>
                <w:noProof/>
                <w:webHidden/>
              </w:rPr>
              <w:instrText xml:space="preserve"> PAGEREF _Toc146184997 \h </w:instrText>
            </w:r>
            <w:r w:rsidR="00A3530A">
              <w:rPr>
                <w:noProof/>
                <w:webHidden/>
              </w:rPr>
            </w:r>
            <w:r w:rsidR="00A3530A">
              <w:rPr>
                <w:noProof/>
                <w:webHidden/>
              </w:rPr>
              <w:fldChar w:fldCharType="separate"/>
            </w:r>
            <w:r w:rsidR="00A3530A">
              <w:rPr>
                <w:noProof/>
                <w:webHidden/>
              </w:rPr>
              <w:t>3</w:t>
            </w:r>
            <w:r w:rsidR="00A3530A">
              <w:rPr>
                <w:noProof/>
                <w:webHidden/>
              </w:rPr>
              <w:fldChar w:fldCharType="end"/>
            </w:r>
          </w:hyperlink>
        </w:p>
        <w:p w14:paraId="4A8E8AAE" w14:textId="31676311" w:rsidR="00A3530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184998" w:history="1">
            <w:r w:rsidR="00A3530A" w:rsidRPr="00B376C4">
              <w:rPr>
                <w:rStyle w:val="ae"/>
                <w:noProof/>
              </w:rPr>
              <w:t>Вывод</w:t>
            </w:r>
            <w:r w:rsidR="00A3530A">
              <w:rPr>
                <w:noProof/>
                <w:webHidden/>
              </w:rPr>
              <w:tab/>
            </w:r>
            <w:r w:rsidR="00A3530A">
              <w:rPr>
                <w:noProof/>
                <w:webHidden/>
              </w:rPr>
              <w:fldChar w:fldCharType="begin"/>
            </w:r>
            <w:r w:rsidR="00A3530A">
              <w:rPr>
                <w:noProof/>
                <w:webHidden/>
              </w:rPr>
              <w:instrText xml:space="preserve"> PAGEREF _Toc146184998 \h </w:instrText>
            </w:r>
            <w:r w:rsidR="00A3530A">
              <w:rPr>
                <w:noProof/>
                <w:webHidden/>
              </w:rPr>
            </w:r>
            <w:r w:rsidR="00A3530A">
              <w:rPr>
                <w:noProof/>
                <w:webHidden/>
              </w:rPr>
              <w:fldChar w:fldCharType="separate"/>
            </w:r>
            <w:r w:rsidR="00A3530A">
              <w:rPr>
                <w:noProof/>
                <w:webHidden/>
              </w:rPr>
              <w:t>8</w:t>
            </w:r>
            <w:r w:rsidR="00A3530A">
              <w:rPr>
                <w:noProof/>
                <w:webHidden/>
              </w:rPr>
              <w:fldChar w:fldCharType="end"/>
            </w:r>
          </w:hyperlink>
        </w:p>
        <w:p w14:paraId="01EA5B70" w14:textId="596B20B7" w:rsidR="009F4E8B" w:rsidRDefault="00740D3C" w:rsidP="00F26FC8">
          <w:r w:rsidRPr="0049112D">
            <w:fldChar w:fldCharType="end"/>
          </w:r>
        </w:p>
      </w:sdtContent>
    </w:sdt>
    <w:p w14:paraId="16C29655" w14:textId="77777777" w:rsidR="009F4E8B" w:rsidRDefault="009F4E8B" w:rsidP="00F05E66">
      <w:pPr>
        <w:ind w:firstLine="0"/>
        <w:sectPr w:rsidR="009F4E8B" w:rsidSect="004070FF">
          <w:footerReference w:type="default" r:id="rId15"/>
          <w:pgSz w:w="11906" w:h="16838"/>
          <w:pgMar w:top="1134" w:right="850" w:bottom="1134" w:left="1701" w:header="708" w:footer="1871" w:gutter="0"/>
          <w:cols w:space="708"/>
          <w:titlePg/>
          <w:docGrid w:linePitch="381"/>
        </w:sectPr>
      </w:pPr>
    </w:p>
    <w:p w14:paraId="420DE8AA" w14:textId="77777777" w:rsidR="009F4E8B" w:rsidRDefault="004070FF" w:rsidP="004070FF">
      <w:pPr>
        <w:pStyle w:val="1"/>
      </w:pPr>
      <w:bookmarkStart w:id="3" w:name="_Toc146184996"/>
      <w:r>
        <w:lastRenderedPageBreak/>
        <w:t>Цель</w:t>
      </w:r>
      <w:bookmarkEnd w:id="3"/>
    </w:p>
    <w:p w14:paraId="2AA38B90" w14:textId="13A2D5C8" w:rsidR="00096161" w:rsidRPr="00AF28EC" w:rsidRDefault="00AD6009" w:rsidP="00096161">
      <w:r>
        <w:t xml:space="preserve">Приобретение практических навыков </w:t>
      </w:r>
      <w:r w:rsidR="00321BEF">
        <w:t>в использовании функций реестра операционных систем семейства Windows</w:t>
      </w:r>
      <w:r w:rsidR="00AF28EC" w:rsidRPr="00AF28EC">
        <w:t>.</w:t>
      </w:r>
    </w:p>
    <w:p w14:paraId="5F2DE9EE" w14:textId="6EE9B48D" w:rsidR="000522CA" w:rsidRDefault="000522CA" w:rsidP="000522CA">
      <w:pPr>
        <w:pStyle w:val="1"/>
      </w:pPr>
      <w:bookmarkStart w:id="4" w:name="_Toc146184997"/>
      <w:r>
        <w:t>Задани</w:t>
      </w:r>
      <w:r w:rsidR="00175AEE">
        <w:t>я</w:t>
      </w:r>
      <w:bookmarkEnd w:id="4"/>
    </w:p>
    <w:p w14:paraId="7F742866" w14:textId="379F4838" w:rsidR="00AF28EC" w:rsidRDefault="00EF1F5E" w:rsidP="0065681F">
      <w:r w:rsidRPr="00EF1F5E">
        <w:t>Сделать резервную копию ветвей реестра, изменяемых в следующих пунктах задания</w:t>
      </w:r>
      <w:r w:rsidR="0065681F">
        <w:t>. (Рис. 1)</w:t>
      </w:r>
    </w:p>
    <w:p w14:paraId="263EC233" w14:textId="77777777" w:rsidR="0065681F" w:rsidRDefault="0065681F" w:rsidP="0065681F"/>
    <w:p w14:paraId="50ACDCCB" w14:textId="1DAC27E3" w:rsidR="0065681F" w:rsidRDefault="00956199" w:rsidP="0065681F">
      <w:pPr>
        <w:pStyle w:val="4"/>
      </w:pPr>
      <w:r w:rsidRPr="008F7E97">
        <w:rPr>
          <w:noProof/>
        </w:rPr>
        <w:drawing>
          <wp:inline distT="0" distB="0" distL="0" distR="0" wp14:anchorId="7082F73E" wp14:editId="6B54062C">
            <wp:extent cx="3600635" cy="4934204"/>
            <wp:effectExtent l="0" t="0" r="0" b="0"/>
            <wp:docPr id="1867544481" name="Рисунок 1867544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4100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635" cy="493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F2F6A" w14:textId="77777777" w:rsidR="0065681F" w:rsidRDefault="0065681F" w:rsidP="0065681F">
      <w:pPr>
        <w:pStyle w:val="4"/>
      </w:pPr>
      <w:r>
        <w:t>Рисунок 1</w:t>
      </w:r>
    </w:p>
    <w:p w14:paraId="7FEABCE9" w14:textId="77777777" w:rsidR="0065681F" w:rsidRPr="0065681F" w:rsidRDefault="0065681F" w:rsidP="0065681F"/>
    <w:p w14:paraId="54D24224" w14:textId="400D73F6" w:rsidR="0065681F" w:rsidRDefault="0065681F" w:rsidP="0065681F">
      <w:pPr>
        <w:ind w:firstLine="0"/>
      </w:pPr>
      <w:r>
        <w:tab/>
      </w:r>
      <w:r w:rsidR="00EF1F5E" w:rsidRPr="00EF1F5E">
        <w:t xml:space="preserve">C помощью утилиты regedit внести информацию в ветвь реестра Windows </w:t>
      </w:r>
      <w:r w:rsidR="00EF1F5E">
        <w:rPr>
          <w:lang w:val="en-US"/>
        </w:rPr>
        <w:lastRenderedPageBreak/>
        <w:t>H</w:t>
      </w:r>
      <w:r w:rsidR="00EF1F5E" w:rsidRPr="00EF1F5E">
        <w:t>KCU\Software\Microsoft\Windows\CurrentVersion\Explorer\Advanced</w:t>
      </w:r>
      <w:r w:rsidR="00EF1F5E">
        <w:t xml:space="preserve">. </w:t>
      </w:r>
      <w:r>
        <w:t xml:space="preserve">(Рис. </w:t>
      </w:r>
      <w:r w:rsidR="009904AB">
        <w:t>2</w:t>
      </w:r>
      <w:r w:rsidR="00956199">
        <w:t>, 3</w:t>
      </w:r>
      <w:r>
        <w:t>)</w:t>
      </w:r>
    </w:p>
    <w:p w14:paraId="11586218" w14:textId="3A3DB555" w:rsidR="00956199" w:rsidRDefault="00956199" w:rsidP="00956199">
      <w:pPr>
        <w:ind w:firstLine="0"/>
        <w:jc w:val="center"/>
      </w:pPr>
      <w:r w:rsidRPr="008F7E97">
        <w:rPr>
          <w:noProof/>
          <w:lang w:val="en-US"/>
        </w:rPr>
        <w:drawing>
          <wp:inline distT="0" distB="0" distL="0" distR="0" wp14:anchorId="6C623E64" wp14:editId="10006B3B">
            <wp:extent cx="5194300" cy="330925"/>
            <wp:effectExtent l="0" t="0" r="6350" b="0"/>
            <wp:docPr id="384350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3504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7728" cy="33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AAE2D" w14:textId="46C86055" w:rsidR="00956199" w:rsidRDefault="00956199" w:rsidP="00956199">
      <w:pPr>
        <w:pStyle w:val="4"/>
      </w:pPr>
      <w:r>
        <w:t>Рисунок 2</w:t>
      </w:r>
    </w:p>
    <w:p w14:paraId="2E1ECEBB" w14:textId="77777777" w:rsidR="00956199" w:rsidRPr="00956199" w:rsidRDefault="00956199" w:rsidP="00956199"/>
    <w:p w14:paraId="603EF5C9" w14:textId="586A1AF2" w:rsidR="00956199" w:rsidRDefault="00956199" w:rsidP="00956199">
      <w:pPr>
        <w:jc w:val="center"/>
      </w:pPr>
      <w:r w:rsidRPr="008F7E97">
        <w:rPr>
          <w:noProof/>
          <w:lang w:val="en-US"/>
        </w:rPr>
        <w:drawing>
          <wp:inline distT="0" distB="0" distL="0" distR="0" wp14:anchorId="7998AAB9" wp14:editId="70DA823A">
            <wp:extent cx="2735858" cy="5149850"/>
            <wp:effectExtent l="0" t="0" r="7620" b="0"/>
            <wp:docPr id="1156487681" name="Рисунок 1156487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5459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9229" cy="515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C0FE0" w14:textId="62E1856E" w:rsidR="00956199" w:rsidRDefault="00956199" w:rsidP="00956199">
      <w:pPr>
        <w:pStyle w:val="4"/>
      </w:pPr>
      <w:r>
        <w:t>Рисунок 3</w:t>
      </w:r>
    </w:p>
    <w:p w14:paraId="3114E5B5" w14:textId="77777777" w:rsidR="00956199" w:rsidRPr="00956199" w:rsidRDefault="00956199" w:rsidP="00956199"/>
    <w:p w14:paraId="01A79DCF" w14:textId="1DA15896" w:rsidR="00684E9E" w:rsidRDefault="00EF1F5E" w:rsidP="00684E9E">
      <w:r>
        <w:t xml:space="preserve">Далее необходимо внести информацию в реестр с помощью reg-файла в соответствии с вариантом задания </w:t>
      </w:r>
      <w:r w:rsidR="00684E9E">
        <w:t xml:space="preserve">(Рис. </w:t>
      </w:r>
      <w:r w:rsidR="00956199">
        <w:t>4</w:t>
      </w:r>
      <w:r w:rsidR="00684E9E">
        <w:t>)</w:t>
      </w:r>
    </w:p>
    <w:p w14:paraId="023EB7A6" w14:textId="3B180D5B" w:rsidR="00684E9E" w:rsidRDefault="00684E9E" w:rsidP="00684E9E"/>
    <w:p w14:paraId="24C542CA" w14:textId="440553F7" w:rsidR="00684E9E" w:rsidRDefault="00956199" w:rsidP="00684E9E">
      <w:pPr>
        <w:pStyle w:val="4"/>
      </w:pPr>
      <w:r w:rsidRPr="00956199">
        <w:rPr>
          <w:noProof/>
        </w:rPr>
        <w:lastRenderedPageBreak/>
        <w:drawing>
          <wp:inline distT="0" distB="0" distL="0" distR="0" wp14:anchorId="1B730519" wp14:editId="269745CF">
            <wp:extent cx="3537132" cy="3435527"/>
            <wp:effectExtent l="0" t="0" r="6350" b="0"/>
            <wp:docPr id="1492898282" name="Рисунок 1492898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54007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7132" cy="343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DE97D" w14:textId="3972CB16" w:rsidR="00684E9E" w:rsidRDefault="00684E9E" w:rsidP="00684E9E">
      <w:pPr>
        <w:pStyle w:val="4"/>
      </w:pPr>
      <w:r>
        <w:t xml:space="preserve">Рисунок </w:t>
      </w:r>
      <w:r w:rsidR="00956199">
        <w:t>4</w:t>
      </w:r>
    </w:p>
    <w:p w14:paraId="798C357D" w14:textId="77777777" w:rsidR="00684E9E" w:rsidRPr="00684E9E" w:rsidRDefault="00684E9E" w:rsidP="00684E9E"/>
    <w:p w14:paraId="7C49F7BD" w14:textId="5F268001" w:rsidR="00956199" w:rsidRPr="007F64B9" w:rsidRDefault="00EF1F5E" w:rsidP="00956199">
      <w:r>
        <w:t xml:space="preserve">Далее необходимо восстановить исходные значения ключей реестра, используя при необходимости резервные копии, созданные в п. 1) и убедиться, что все параметры имеют прежние значения. </w:t>
      </w:r>
    </w:p>
    <w:p w14:paraId="3FA3BCF2" w14:textId="77777777" w:rsidR="005430ED" w:rsidRDefault="005430ED" w:rsidP="005430ED">
      <w:pPr>
        <w:pStyle w:val="1"/>
      </w:pPr>
      <w:bookmarkStart w:id="5" w:name="_Toc146184998"/>
      <w:r>
        <w:t>Вывод</w:t>
      </w:r>
      <w:bookmarkEnd w:id="5"/>
    </w:p>
    <w:p w14:paraId="0B6ECA4D" w14:textId="45F442BD" w:rsidR="00321BEF" w:rsidRPr="00AF28EC" w:rsidRDefault="00827B17" w:rsidP="00321BEF">
      <w:r>
        <w:t xml:space="preserve">Я </w:t>
      </w:r>
      <w:r w:rsidR="008D20ED">
        <w:t>приобрёл</w:t>
      </w:r>
      <w:r w:rsidR="008D20ED" w:rsidRPr="008D20ED">
        <w:t xml:space="preserve"> практически</w:t>
      </w:r>
      <w:r w:rsidR="008D20ED">
        <w:t>е</w:t>
      </w:r>
      <w:r w:rsidR="008D20ED" w:rsidRPr="008D20ED">
        <w:t xml:space="preserve"> навык</w:t>
      </w:r>
      <w:r w:rsidR="008D20ED">
        <w:t>и</w:t>
      </w:r>
      <w:r w:rsidR="00DB6D8F" w:rsidRPr="00DB6D8F">
        <w:t xml:space="preserve"> </w:t>
      </w:r>
      <w:r w:rsidR="00321BEF">
        <w:t>в использовании функций реестра операционных систем семейства Windows</w:t>
      </w:r>
      <w:r w:rsidR="00321BEF" w:rsidRPr="00AF28EC">
        <w:t>.</w:t>
      </w:r>
    </w:p>
    <w:p w14:paraId="647039DC" w14:textId="34539A48" w:rsidR="00827B17" w:rsidRPr="00AE77FA" w:rsidRDefault="00827B17" w:rsidP="00581463"/>
    <w:sectPr w:rsidR="00827B17" w:rsidRPr="00AE77FA" w:rsidSect="00684510">
      <w:pgSz w:w="11906" w:h="16838"/>
      <w:pgMar w:top="1134" w:right="850" w:bottom="1134" w:left="1701" w:header="708" w:footer="22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4031F" w14:textId="77777777" w:rsidR="00977D85" w:rsidRDefault="00977D85" w:rsidP="009F4E8B">
      <w:pPr>
        <w:spacing w:line="240" w:lineRule="auto"/>
      </w:pPr>
      <w:r>
        <w:separator/>
      </w:r>
    </w:p>
  </w:endnote>
  <w:endnote w:type="continuationSeparator" w:id="0">
    <w:p w14:paraId="4530C2F9" w14:textId="77777777" w:rsidR="00977D85" w:rsidRDefault="00977D85" w:rsidP="009F4E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AF5B3" w14:textId="77777777" w:rsidR="00FD36D3" w:rsidRDefault="00FD36D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46CBC" w14:textId="77777777" w:rsidR="00FD36D3" w:rsidRDefault="00FD36D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10315" w14:textId="77777777" w:rsidR="009F4E8B" w:rsidRPr="003B25EE" w:rsidRDefault="009F4E8B" w:rsidP="009F4E8B">
    <w:pPr>
      <w:pStyle w:val="a8"/>
      <w:suppressAutoHyphens w:val="0"/>
      <w:rPr>
        <w:sz w:val="24"/>
        <w:szCs w:val="24"/>
      </w:rPr>
    </w:pPr>
    <w:bookmarkStart w:id="1" w:name="_Hlk119180678"/>
    <w:r w:rsidRPr="003B25EE">
      <w:rPr>
        <w:sz w:val="24"/>
        <w:szCs w:val="24"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1DA540FA" wp14:editId="67BA8558">
              <wp:simplePos x="0" y="0"/>
              <wp:positionH relativeFrom="page">
                <wp:posOffset>720090</wp:posOffset>
              </wp:positionH>
              <wp:positionV relativeFrom="page">
                <wp:posOffset>231140</wp:posOffset>
              </wp:positionV>
              <wp:extent cx="6590030" cy="10208895"/>
              <wp:effectExtent l="15240" t="21590" r="14605" b="18415"/>
              <wp:wrapNone/>
              <wp:docPr id="16" name="Группа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17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1137" y="14173"/>
                          <a:ext cx="10375" cy="2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3969"/>
                              <w:gridCol w:w="284"/>
                              <w:gridCol w:w="284"/>
                              <w:gridCol w:w="284"/>
                              <w:gridCol w:w="851"/>
                              <w:gridCol w:w="990"/>
                            </w:tblGrid>
                            <w:tr w:rsidR="00C324A9" w14:paraId="40A233B8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31DC86F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89F1EB2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4B695A5F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3BCC1D6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B64E19F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830510E" w14:textId="77777777" w:rsidR="00C324A9" w:rsidRPr="00ED394E" w:rsidRDefault="00AF28EC" w:rsidP="00C324A9">
                                  <w:pPr>
                                    <w:ind w:firstLine="0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40"/>
                                      <w:szCs w:val="40"/>
                                      <w:lang w:eastAsia="ru-RU"/>
                                    </w:rPr>
                                    <w:t>ОИБ</w:t>
                                  </w:r>
                                  <w:r w:rsidR="00C324A9" w:rsidRPr="0065597E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40"/>
                                      <w:szCs w:val="40"/>
                                      <w:lang w:eastAsia="ru-RU"/>
                                    </w:rPr>
                                    <w:t>.10.05.01.</w:t>
                                  </w:r>
                                  <w:r w:rsidR="00F26BBF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40"/>
                                      <w:szCs w:val="40"/>
                                      <w:lang w:eastAsia="ru-RU"/>
                                    </w:rPr>
                                    <w:t>88</w:t>
                                  </w:r>
                                  <w:r w:rsidR="00C324A9" w:rsidRPr="0065597E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40"/>
                                      <w:szCs w:val="40"/>
                                      <w:lang w:eastAsia="ru-RU"/>
                                    </w:rPr>
                                    <w:t>0000.000ЛР</w:t>
                                  </w:r>
                                </w:p>
                              </w:tc>
                            </w:tr>
                            <w:tr w:rsidR="00C324A9" w14:paraId="60E43182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9A6E513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2AECB78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6C06B9A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EEC9E7C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688B39B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55F3794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324A9" w14:paraId="515BD323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D4C3519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F9DD6FF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54DE973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901C16F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366A54D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3E05CFC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324A9" w14:paraId="3CE7E3C5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ABFCA45" w14:textId="77777777" w:rsidR="00C324A9" w:rsidRDefault="00C324A9" w:rsidP="00C324A9">
                                  <w:pPr>
                                    <w:pStyle w:val="a7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Разраб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3ABF89C4" w14:textId="77777777" w:rsidR="00C324A9" w:rsidRPr="00A806A5" w:rsidRDefault="00A41ECA" w:rsidP="00C324A9">
                                  <w:pPr>
                                    <w:pStyle w:val="a7"/>
                                    <w:rPr>
                                      <w:sz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17"/>
                                      <w:szCs w:val="17"/>
                                      <w:lang w:val="ru-RU"/>
                                    </w:rPr>
                                    <w:t>Заболотный И</w:t>
                                  </w:r>
                                  <w:r w:rsidR="00C324A9" w:rsidRPr="00ED394E">
                                    <w:rPr>
                                      <w:rFonts w:ascii="Times New Roman" w:hAnsi="Times New Roman"/>
                                      <w:i w:val="0"/>
                                      <w:sz w:val="17"/>
                                      <w:szCs w:val="17"/>
                                      <w:lang w:val="ru-RU"/>
                                    </w:rPr>
                                    <w:t>.А</w:t>
                                  </w:r>
                                  <w:r w:rsidR="00C324A9">
                                    <w:rPr>
                                      <w:rFonts w:ascii="Times New Roman" w:hAnsi="Times New Roman"/>
                                      <w:i w:val="0"/>
                                      <w:sz w:val="17"/>
                                      <w:szCs w:val="17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114EFBB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B3DB65E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98A2166" w14:textId="77777777" w:rsidR="00C324A9" w:rsidRDefault="00C324A9" w:rsidP="00C324A9">
                                  <w:pPr>
                                    <w:pStyle w:val="a7"/>
                                    <w:rPr>
                                      <w:szCs w:val="28"/>
                                      <w:lang w:val="ru-RU"/>
                                    </w:rPr>
                                  </w:pPr>
                                </w:p>
                                <w:p w14:paraId="132FF33D" w14:textId="51AD2DA8" w:rsidR="00C324A9" w:rsidRPr="00FD36D3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  <w:r w:rsidRPr="00ED394E">
                                    <w:rPr>
                                      <w:rFonts w:ascii="Times New Roman" w:hAnsi="Times New Roman"/>
                                      <w:i w:val="0"/>
                                      <w:sz w:val="24"/>
                                      <w:szCs w:val="24"/>
                                      <w:lang w:val="ru-RU"/>
                                    </w:rPr>
                                    <w:t>Лабораторная работа №</w:t>
                                  </w:r>
                                  <w:r w:rsidR="00FD36D3">
                                    <w:rPr>
                                      <w:rFonts w:ascii="Times New Roman" w:hAnsi="Times New Roman"/>
                                      <w:i w:val="0"/>
                                      <w:sz w:val="24"/>
                                      <w:szCs w:val="24"/>
                                      <w:lang w:val="ru-RU"/>
                                    </w:rPr>
                                    <w:t>6</w:t>
                                  </w:r>
                                </w:p>
                                <w:p w14:paraId="319332F1" w14:textId="77777777" w:rsidR="00C324A9" w:rsidRPr="004070FF" w:rsidRDefault="00C324A9" w:rsidP="00C324A9">
                                  <w:pPr>
                                    <w:pStyle w:val="a7"/>
                                    <w:rPr>
                                      <w:rFonts w:ascii="Arial" w:hAnsi="Arial" w:cs="Arial"/>
                                      <w:i w:val="0"/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2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71621D6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Лит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ера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71D0A3A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01E13BC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 w:rsidR="00C324A9" w:rsidRPr="003313E8" w14:paraId="379A3AB3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719D98E" w14:textId="77777777" w:rsidR="00C324A9" w:rsidRDefault="00C324A9" w:rsidP="00C324A9">
                                  <w:pPr>
                                    <w:pStyle w:val="a7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Пров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25BBE006" w14:textId="77777777" w:rsidR="00C324A9" w:rsidRPr="00AF28EC" w:rsidRDefault="00AF28EC" w:rsidP="00C324A9">
                                  <w:pPr>
                                    <w:pStyle w:val="a7"/>
                                    <w:rPr>
                                      <w:sz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17"/>
                                      <w:szCs w:val="17"/>
                                      <w:lang w:val="ru-RU"/>
                                    </w:rPr>
                                    <w:t>Бурякова О.С.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38E0BF0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B6CD425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913871A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nil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0D32CD6F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70FFDEC2" w14:textId="77777777" w:rsidR="00C324A9" w:rsidRPr="003313E8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-US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311A49A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6E45F9D" w14:textId="77777777" w:rsidR="00C324A9" w:rsidRPr="00ED394E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 w:rsidRPr="00ED394E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23508AA" w14:textId="2BFF7515" w:rsidR="00C324A9" w:rsidRPr="00A3530A" w:rsidRDefault="00FD36D3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C324A9" w:rsidRPr="003313E8" w14:paraId="4ABF2CE1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2CAAFCF" w14:textId="77777777" w:rsidR="00C324A9" w:rsidRDefault="00C324A9" w:rsidP="00C324A9">
                                  <w:pPr>
                                    <w:pStyle w:val="a7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24C75651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E472B29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B4F6D2E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11C5AC6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07D32856" w14:textId="77777777" w:rsidR="00C324A9" w:rsidRPr="00664933" w:rsidRDefault="004D3D0E" w:rsidP="00C324A9">
                                  <w:pPr>
                                    <w:pStyle w:val="a7"/>
                                    <w:jc w:val="center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>ДГТУ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br/>
                                    <w:t>Кафедра КБИС</w:t>
                                  </w:r>
                                </w:p>
                              </w:tc>
                            </w:tr>
                            <w:tr w:rsidR="00C324A9" w14:paraId="34AB251E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3299213" w14:textId="77777777" w:rsidR="00C324A9" w:rsidRDefault="00C324A9" w:rsidP="00C324A9">
                                  <w:pPr>
                                    <w:pStyle w:val="a7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Н. Контр.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0CD5B0AE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CE7CB83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3776BA8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769EAAA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355C6568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324A9" w14:paraId="593772D5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4BBBDAD" w14:textId="77777777" w:rsidR="00C324A9" w:rsidRDefault="00C324A9" w:rsidP="00C324A9">
                                  <w:pPr>
                                    <w:pStyle w:val="a7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Ут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в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1685E27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BF0E2E0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33C63A5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EC79A97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A82710A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3D4C4A" w14:textId="77777777" w:rsidR="009F4E8B" w:rsidRDefault="009F4E8B" w:rsidP="009F4E8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Line 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7"/>
                      <wps:cNvCnPr>
                        <a:cxnSpLocks noChangeShapeType="1"/>
                      </wps:cNvCnPr>
                      <wps:spPr bwMode="auto">
                        <a:xfrm>
                          <a:off x="1137" y="14173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A540FA" id="Группа 16" o:spid="_x0000_s1026" style="position:absolute;margin-left:56.7pt;margin-top:18.2pt;width:518.9pt;height:803.85pt;z-index:25166131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3969"/>
                        <w:gridCol w:w="284"/>
                        <w:gridCol w:w="284"/>
                        <w:gridCol w:w="284"/>
                        <w:gridCol w:w="851"/>
                        <w:gridCol w:w="990"/>
                      </w:tblGrid>
                      <w:tr w:rsidR="00C324A9" w14:paraId="40A233B8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31DC86F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89F1EB2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4B695A5F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3BCC1D6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B64E19F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830510E" w14:textId="77777777" w:rsidR="00C324A9" w:rsidRPr="00ED394E" w:rsidRDefault="00AF28EC" w:rsidP="00C324A9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40"/>
                                <w:szCs w:val="40"/>
                                <w:lang w:eastAsia="ru-RU"/>
                              </w:rPr>
                              <w:t>ОИБ</w:t>
                            </w:r>
                            <w:r w:rsidR="00C324A9" w:rsidRPr="0065597E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40"/>
                                <w:szCs w:val="40"/>
                                <w:lang w:eastAsia="ru-RU"/>
                              </w:rPr>
                              <w:t>.10.05.01.</w:t>
                            </w:r>
                            <w:r w:rsidR="00F26BBF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40"/>
                                <w:szCs w:val="40"/>
                                <w:lang w:eastAsia="ru-RU"/>
                              </w:rPr>
                              <w:t>88</w:t>
                            </w:r>
                            <w:r w:rsidR="00C324A9" w:rsidRPr="0065597E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40"/>
                                <w:szCs w:val="40"/>
                                <w:lang w:eastAsia="ru-RU"/>
                              </w:rPr>
                              <w:t>0000.000ЛР</w:t>
                            </w:r>
                          </w:p>
                        </w:tc>
                      </w:tr>
                      <w:tr w:rsidR="00C324A9" w14:paraId="60E43182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9A6E513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2AECB78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06C06B9A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EEC9E7C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688B39B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755F3794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C324A9" w14:paraId="515BD323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D4C3519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F9DD6FF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454DE973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901C16F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366A54D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3E05CFC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C324A9" w14:paraId="3CE7E3C5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ABFCA45" w14:textId="77777777" w:rsidR="00C324A9" w:rsidRDefault="00C324A9" w:rsidP="00C324A9">
                            <w:pPr>
                              <w:pStyle w:val="a7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Разраб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3ABF89C4" w14:textId="77777777" w:rsidR="00C324A9" w:rsidRPr="00A806A5" w:rsidRDefault="00A41ECA" w:rsidP="00C324A9">
                            <w:pPr>
                              <w:pStyle w:val="a7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7"/>
                                <w:szCs w:val="17"/>
                                <w:lang w:val="ru-RU"/>
                              </w:rPr>
                              <w:t>Заболотный И</w:t>
                            </w:r>
                            <w:r w:rsidR="00C324A9" w:rsidRPr="00ED394E">
                              <w:rPr>
                                <w:rFonts w:ascii="Times New Roman" w:hAnsi="Times New Roman"/>
                                <w:i w:val="0"/>
                                <w:sz w:val="17"/>
                                <w:szCs w:val="17"/>
                                <w:lang w:val="ru-RU"/>
                              </w:rPr>
                              <w:t>.А</w:t>
                            </w:r>
                            <w:r w:rsidR="00C324A9">
                              <w:rPr>
                                <w:rFonts w:ascii="Times New Roman" w:hAnsi="Times New Roman"/>
                                <w:i w:val="0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114EFBB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B3DB65E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98A2166" w14:textId="77777777" w:rsidR="00C324A9" w:rsidRDefault="00C324A9" w:rsidP="00C324A9">
                            <w:pPr>
                              <w:pStyle w:val="a7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  <w:p w14:paraId="132FF33D" w14:textId="51AD2DA8" w:rsidR="00C324A9" w:rsidRPr="00FD36D3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ED394E"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t>Лабораторная работа №</w:t>
                            </w:r>
                            <w:r w:rsidR="00FD36D3"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t>6</w:t>
                            </w:r>
                          </w:p>
                          <w:p w14:paraId="319332F1" w14:textId="77777777" w:rsidR="00C324A9" w:rsidRPr="004070FF" w:rsidRDefault="00C324A9" w:rsidP="00C324A9">
                            <w:pPr>
                              <w:pStyle w:val="a7"/>
                              <w:rPr>
                                <w:rFonts w:ascii="Arial" w:hAnsi="Arial" w:cs="Arial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852" w:type="dxa"/>
                            <w:gridSpan w:val="3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71621D6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Лит</w:t>
                            </w:r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>ера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71D0A3A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201E13BC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Листов</w:t>
                            </w:r>
                          </w:p>
                        </w:tc>
                      </w:tr>
                      <w:tr w:rsidR="00C324A9" w:rsidRPr="003313E8" w14:paraId="379A3AB3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719D98E" w14:textId="77777777" w:rsidR="00C324A9" w:rsidRDefault="00C324A9" w:rsidP="00C324A9">
                            <w:pPr>
                              <w:pStyle w:val="a7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Пров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25BBE006" w14:textId="77777777" w:rsidR="00C324A9" w:rsidRPr="00AF28EC" w:rsidRDefault="00AF28EC" w:rsidP="00C324A9">
                            <w:pPr>
                              <w:pStyle w:val="a7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7"/>
                                <w:szCs w:val="17"/>
                                <w:lang w:val="ru-RU"/>
                              </w:rPr>
                              <w:t>Бурякова О.С.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38E0BF0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B6CD425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913871A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nil"/>
                              <w:bottom w:val="single" w:sz="18" w:space="0" w:color="auto"/>
                            </w:tcBorders>
                            <w:vAlign w:val="center"/>
                          </w:tcPr>
                          <w:p w14:paraId="0D32CD6F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</w:tcBorders>
                            <w:vAlign w:val="center"/>
                          </w:tcPr>
                          <w:p w14:paraId="70FFDEC2" w14:textId="77777777" w:rsidR="00C324A9" w:rsidRPr="003313E8" w:rsidRDefault="00C324A9" w:rsidP="00C324A9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311A49A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6E45F9D" w14:textId="77777777" w:rsidR="00C324A9" w:rsidRPr="00ED394E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 w:rsidRPr="00ED394E"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323508AA" w14:textId="2BFF7515" w:rsidR="00C324A9" w:rsidRPr="00A3530A" w:rsidRDefault="00FD36D3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5</w:t>
                            </w:r>
                          </w:p>
                        </w:tc>
                      </w:tr>
                      <w:tr w:rsidR="00C324A9" w:rsidRPr="003313E8" w14:paraId="4ABF2CE1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2CAAFCF" w14:textId="77777777" w:rsidR="00C324A9" w:rsidRDefault="00C324A9" w:rsidP="00C324A9">
                            <w:pPr>
                              <w:pStyle w:val="a7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24C75651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E472B29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B4F6D2E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11C5AC6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restart"/>
                            <w:tcBorders>
                              <w:top w:val="single" w:sz="18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07D32856" w14:textId="77777777" w:rsidR="00C324A9" w:rsidRPr="00664933" w:rsidRDefault="004D3D0E" w:rsidP="00C324A9"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ДГТУ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br/>
                              <w:t>Кафедра КБИС</w:t>
                            </w:r>
                          </w:p>
                        </w:tc>
                      </w:tr>
                      <w:tr w:rsidR="00C324A9" w14:paraId="34AB251E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3299213" w14:textId="77777777" w:rsidR="00C324A9" w:rsidRDefault="00C324A9" w:rsidP="00C324A9">
                            <w:pPr>
                              <w:pStyle w:val="a7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Н. Контр.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0CD5B0AE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CE7CB83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3776BA8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769EAAA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355C6568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C324A9" w14:paraId="593772D5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4BBBDAD" w14:textId="77777777" w:rsidR="00C324A9" w:rsidRDefault="00C324A9" w:rsidP="00C324A9">
                            <w:pPr>
                              <w:pStyle w:val="a7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Ут</w:t>
                            </w:r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>в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1685E27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BF0E2E0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33C63A5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EC79A97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A82710A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3F3D4C4A" w14:textId="77777777" w:rsidR="009F4E8B" w:rsidRDefault="009F4E8B" w:rsidP="009F4E8B"/>
                  </w:txbxContent>
                </v:textbox>
              </v:shape>
              <v:line id="Line 4" o:spid="_x0000_s10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ZJN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6z8IgPozS8AAAD//wMAUEsBAi0AFAAGAAgAAAAhANvh9svuAAAAhQEAABMAAAAAAAAAAAAA&#10;AAAAAAAAAFtDb250ZW50X1R5cGVzXS54bWxQSwECLQAUAAYACAAAACEAWvQsW78AAAAVAQAACwAA&#10;AAAAAAAAAAAAAAAfAQAAX3JlbHMvLnJlbHNQSwECLQAUAAYACAAAACEAK8mSTcMAAADbAAAADwAA&#10;AAAAAAAAAAAAAAAHAgAAZHJzL2Rvd25yZXYueG1sUEsFBgAAAAADAAMAtwAAAPcCAAAAAA==&#10;" strokeweight="2.25pt"/>
              <v:line id="Line 5" o:spid="_x0000_s10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    <v:line id="Line 6" o:spid="_x0000_s10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    <v:line id="Line 7" o:spid="_x0000_s1031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    <v:line id="Line 8" o:spid="_x0000_s10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    <w10:wrap anchorx="page" anchory="page"/>
              <w10:anchorlock/>
            </v:group>
          </w:pict>
        </mc:Fallback>
      </mc:AlternateContent>
    </w:r>
  </w:p>
  <w:bookmarkEnd w:id="1"/>
  <w:p w14:paraId="79200994" w14:textId="77777777" w:rsidR="009F4E8B" w:rsidRDefault="009F4E8B" w:rsidP="009F4E8B"/>
  <w:p w14:paraId="5D1C6182" w14:textId="77777777" w:rsidR="009F4E8B" w:rsidRDefault="009F4E8B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348CF" w14:textId="77777777" w:rsidR="009F4E8B" w:rsidRPr="009F4E8B" w:rsidRDefault="004070FF" w:rsidP="009F4E8B">
    <w:pPr>
      <w:pStyle w:val="a8"/>
      <w:suppressAutoHyphens w:val="0"/>
      <w:rPr>
        <w:color w:val="FF0000"/>
        <w:sz w:val="24"/>
        <w:szCs w:val="24"/>
      </w:rPr>
    </w:pPr>
    <w:bookmarkStart w:id="2" w:name="_Hlk119180582"/>
    <w:r w:rsidRPr="000E6C7E">
      <w:rPr>
        <w:sz w:val="24"/>
        <w:szCs w:val="24"/>
      </w:rPr>
      <mc:AlternateContent>
        <mc:Choice Requires="wpg">
          <w:drawing>
            <wp:anchor distT="0" distB="0" distL="114300" distR="114300" simplePos="0" relativeHeight="251663360" behindDoc="0" locked="1" layoutInCell="0" allowOverlap="1" wp14:anchorId="799A6897" wp14:editId="33AB7114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90030" cy="10187940"/>
              <wp:effectExtent l="15240" t="23495" r="14605" b="18415"/>
              <wp:wrapNone/>
              <wp:docPr id="23" name="Группа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24" name="Line 3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5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6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7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Text Box 8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C324A9" w14:paraId="25918B7B" w14:textId="77777777" w:rsidTr="00010029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E3B756C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A14765D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2E0DCE97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2BB338C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2B560A5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3496B2A" w14:textId="77777777" w:rsidR="00C324A9" w:rsidRPr="00ED394E" w:rsidRDefault="0065681F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Arial" w:hAnsi="Arial" w:cs="Arial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Cs/>
                                      <w:sz w:val="40"/>
                                      <w:szCs w:val="40"/>
                                      <w:lang w:val="ru-RU"/>
                                    </w:rPr>
                                    <w:t>ОИБ</w:t>
                                  </w:r>
                                  <w:r w:rsidR="00C324A9" w:rsidRPr="0065597E">
                                    <w:rPr>
                                      <w:rFonts w:ascii="Arial" w:hAnsi="Arial" w:cs="Arial"/>
                                      <w:iCs/>
                                      <w:sz w:val="40"/>
                                      <w:szCs w:val="40"/>
                                    </w:rPr>
                                    <w:t>.10.05.01.</w:t>
                                  </w:r>
                                  <w:r w:rsidR="00F15505">
                                    <w:rPr>
                                      <w:rFonts w:ascii="Arial" w:hAnsi="Arial" w:cs="Arial"/>
                                      <w:iCs/>
                                      <w:sz w:val="40"/>
                                      <w:szCs w:val="40"/>
                                      <w:lang w:val="ru-RU"/>
                                    </w:rPr>
                                    <w:t>88</w:t>
                                  </w:r>
                                  <w:r w:rsidR="00C324A9" w:rsidRPr="0065597E">
                                    <w:rPr>
                                      <w:rFonts w:ascii="Arial" w:hAnsi="Arial" w:cs="Arial"/>
                                      <w:iCs/>
                                      <w:sz w:val="40"/>
                                      <w:szCs w:val="40"/>
                                    </w:rPr>
                                    <w:t>0000.000ЛР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2A10033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C324A9" w14:paraId="5F78FE02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BA0B756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FA64D49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69EFCAB3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F40256C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AE86565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086A044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7BF42F8" w14:textId="77777777" w:rsidR="00C324A9" w:rsidRPr="00ED394E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Arial" w:hAnsi="Arial" w:cs="Arial"/>
                                      <w:i w:val="0"/>
                                      <w:iCs/>
                                      <w:sz w:val="40"/>
                                      <w:szCs w:val="40"/>
                                      <w:lang w:val="ru-RU"/>
                                    </w:rPr>
                                  </w:pPr>
                                  <w:r w:rsidRPr="00ED394E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40"/>
                                      <w:szCs w:val="40"/>
                                      <w:lang w:val="ru-RU"/>
                                    </w:rPr>
                                    <w:fldChar w:fldCharType="begin"/>
                                  </w:r>
                                  <w:r w:rsidRPr="00ED394E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40"/>
                                      <w:szCs w:val="40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ED394E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40"/>
                                      <w:szCs w:val="40"/>
                                      <w:lang w:val="ru-RU"/>
                                    </w:rPr>
                                    <w:fldChar w:fldCharType="separate"/>
                                  </w:r>
                                  <w:r w:rsidRPr="00ED394E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40"/>
                                      <w:szCs w:val="40"/>
                                      <w:lang w:val="ru-RU"/>
                                    </w:rPr>
                                    <w:t>1</w:t>
                                  </w:r>
                                  <w:r w:rsidRPr="00ED394E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40"/>
                                      <w:szCs w:val="40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C324A9" w14:paraId="60D80587" w14:textId="77777777" w:rsidTr="00010029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FB56B5E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DE4CA6B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D363979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4479F30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AB2D22D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935C4BE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EC96FF0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5906D9" w14:textId="77777777" w:rsidR="004070FF" w:rsidRDefault="004070FF" w:rsidP="004070F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9A6897" id="Группа 23" o:spid="_x0000_s1033" style="position:absolute;margin-left:56.7pt;margin-top:19.85pt;width:518.9pt;height:802.2pt;z-index:25166336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" o:allowincell="f">
              <v:line id="Line 3" o:spid="_x0000_s103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/>
              <v:line id="Line 4" o:spid="_x0000_s10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Pdu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" strokeweight="2.25pt"/>
              <v:line id="Line 5" o:spid="_x0000_s103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" strokeweight="2.25pt"/>
              <v:line id="Line 6" o:spid="_x0000_s103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" strokeweight="2.25pt"/>
              <v:line id="Line 7" o:spid="_x0000_s103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Vjw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Y&#10;+CX+ALn6AgAA//8DAFBLAQItABQABgAIAAAAIQDb4fbL7gAAAIUBAAATAAAAAAAAAAAAAAAAAAAA&#10;AABbQ29udGVudF9UeXBlc10ueG1sUEsBAi0AFAAGAAgAAAAhAFr0LFu/AAAAFQEAAAsAAAAAAAAA&#10;AAAAAAAAHwEAAF9yZWxzLy5yZWxzUEsBAi0AFAAGAAgAAAAhAOWlWPC+AAAA2wAAAA8AAAAAAAAA&#10;AAAAAAAABwIAAGRycy9kb3ducmV2LnhtbFBLBQYAAAAAAwADALcAAADy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C324A9" w14:paraId="25918B7B" w14:textId="77777777" w:rsidTr="00010029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E3B756C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A14765D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2E0DCE97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2BB338C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2B560A5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3496B2A" w14:textId="77777777" w:rsidR="00C324A9" w:rsidRPr="00ED394E" w:rsidRDefault="0065681F" w:rsidP="00C324A9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40"/>
                                <w:szCs w:val="40"/>
                                <w:lang w:val="ru-RU"/>
                              </w:rPr>
                              <w:t>ОИБ</w:t>
                            </w:r>
                            <w:r w:rsidR="00C324A9" w:rsidRPr="0065597E">
                              <w:rPr>
                                <w:rFonts w:ascii="Arial" w:hAnsi="Arial" w:cs="Arial"/>
                                <w:iCs/>
                                <w:sz w:val="40"/>
                                <w:szCs w:val="40"/>
                              </w:rPr>
                              <w:t>.10.05.01.</w:t>
                            </w:r>
                            <w:r w:rsidR="00F15505">
                              <w:rPr>
                                <w:rFonts w:ascii="Arial" w:hAnsi="Arial" w:cs="Arial"/>
                                <w:iCs/>
                                <w:sz w:val="40"/>
                                <w:szCs w:val="40"/>
                                <w:lang w:val="ru-RU"/>
                              </w:rPr>
                              <w:t>88</w:t>
                            </w:r>
                            <w:r w:rsidR="00C324A9" w:rsidRPr="0065597E">
                              <w:rPr>
                                <w:rFonts w:ascii="Arial" w:hAnsi="Arial" w:cs="Arial"/>
                                <w:iCs/>
                                <w:sz w:val="40"/>
                                <w:szCs w:val="40"/>
                              </w:rPr>
                              <w:t>0000.000ЛР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72A10033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C324A9" w14:paraId="5F78FE02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BA0B756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FA64D49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69EFCAB3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F40256C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AE86565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086A044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57BF42F8" w14:textId="77777777" w:rsidR="00C324A9" w:rsidRPr="00ED394E" w:rsidRDefault="00C324A9" w:rsidP="00C324A9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i w:val="0"/>
                                <w:iCs/>
                                <w:sz w:val="40"/>
                                <w:szCs w:val="40"/>
                                <w:lang w:val="ru-RU"/>
                              </w:rPr>
                            </w:pPr>
                            <w:r w:rsidRPr="00ED394E">
                              <w:rPr>
                                <w:rFonts w:ascii="Times New Roman" w:hAnsi="Times New Roman"/>
                                <w:i w:val="0"/>
                                <w:iCs/>
                                <w:sz w:val="40"/>
                                <w:szCs w:val="40"/>
                                <w:lang w:val="ru-RU"/>
                              </w:rPr>
                              <w:fldChar w:fldCharType="begin"/>
                            </w:r>
                            <w:r w:rsidRPr="00ED394E">
                              <w:rPr>
                                <w:rFonts w:ascii="Times New Roman" w:hAnsi="Times New Roman"/>
                                <w:i w:val="0"/>
                                <w:iCs/>
                                <w:sz w:val="40"/>
                                <w:szCs w:val="40"/>
                                <w:lang w:val="ru-RU"/>
                              </w:rPr>
                              <w:instrText>PAGE   \* MERGEFORMAT</w:instrText>
                            </w:r>
                            <w:r w:rsidRPr="00ED394E">
                              <w:rPr>
                                <w:rFonts w:ascii="Times New Roman" w:hAnsi="Times New Roman"/>
                                <w:i w:val="0"/>
                                <w:iCs/>
                                <w:sz w:val="40"/>
                                <w:szCs w:val="40"/>
                                <w:lang w:val="ru-RU"/>
                              </w:rPr>
                              <w:fldChar w:fldCharType="separate"/>
                            </w:r>
                            <w:r w:rsidRPr="00ED394E">
                              <w:rPr>
                                <w:rFonts w:ascii="Times New Roman" w:hAnsi="Times New Roman"/>
                                <w:i w:val="0"/>
                                <w:iCs/>
                                <w:sz w:val="40"/>
                                <w:szCs w:val="40"/>
                                <w:lang w:val="ru-RU"/>
                              </w:rPr>
                              <w:t>1</w:t>
                            </w:r>
                            <w:r w:rsidRPr="00ED394E">
                              <w:rPr>
                                <w:rFonts w:ascii="Times New Roman" w:hAnsi="Times New Roman"/>
                                <w:i w:val="0"/>
                                <w:iCs/>
                                <w:sz w:val="40"/>
                                <w:szCs w:val="40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C324A9" w14:paraId="60D80587" w14:textId="77777777" w:rsidTr="00010029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FB56B5E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DE4CA6B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3D363979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4479F30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AB2D22D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935C4BE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0EC96FF0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5A5906D9" w14:textId="77777777" w:rsidR="004070FF" w:rsidRDefault="004070FF" w:rsidP="004070FF"/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  <w:bookmarkEnd w:id="2"/>
  </w:p>
  <w:p w14:paraId="200D0EFC" w14:textId="77777777" w:rsidR="009F4E8B" w:rsidRDefault="009F4E8B" w:rsidP="009F4E8B"/>
  <w:p w14:paraId="30048E99" w14:textId="77777777" w:rsidR="009F4E8B" w:rsidRDefault="009F4E8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1661F" w14:textId="77777777" w:rsidR="00977D85" w:rsidRDefault="00977D85" w:rsidP="009F4E8B">
      <w:pPr>
        <w:spacing w:line="240" w:lineRule="auto"/>
      </w:pPr>
      <w:r>
        <w:separator/>
      </w:r>
    </w:p>
  </w:footnote>
  <w:footnote w:type="continuationSeparator" w:id="0">
    <w:p w14:paraId="4252F653" w14:textId="77777777" w:rsidR="00977D85" w:rsidRDefault="00977D85" w:rsidP="009F4E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4CB02" w14:textId="77777777" w:rsidR="00FD36D3" w:rsidRDefault="00FD36D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5C38F" w14:textId="77777777" w:rsidR="00FD36D3" w:rsidRDefault="00FD36D3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654FE" w14:textId="77777777" w:rsidR="00FD36D3" w:rsidRDefault="00FD36D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A2C71"/>
    <w:multiLevelType w:val="hybridMultilevel"/>
    <w:tmpl w:val="DFE8721A"/>
    <w:lvl w:ilvl="0" w:tplc="C598FBD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CC04701"/>
    <w:multiLevelType w:val="hybridMultilevel"/>
    <w:tmpl w:val="480A0F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2169ED"/>
    <w:multiLevelType w:val="hybridMultilevel"/>
    <w:tmpl w:val="05C0F2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64240277">
    <w:abstractNumId w:val="0"/>
  </w:num>
  <w:num w:numId="2" w16cid:durableId="1266500662">
    <w:abstractNumId w:val="2"/>
  </w:num>
  <w:num w:numId="3" w16cid:durableId="224922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ocumentProtection w:edit="readOnly" w:enforcement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B7F"/>
    <w:rsid w:val="000270EE"/>
    <w:rsid w:val="0003380B"/>
    <w:rsid w:val="00037B44"/>
    <w:rsid w:val="000522CA"/>
    <w:rsid w:val="0006274B"/>
    <w:rsid w:val="000870F3"/>
    <w:rsid w:val="00096161"/>
    <w:rsid w:val="000A5A11"/>
    <w:rsid w:val="000A7872"/>
    <w:rsid w:val="000B58AC"/>
    <w:rsid w:val="000B611F"/>
    <w:rsid w:val="000E5AB1"/>
    <w:rsid w:val="001058C3"/>
    <w:rsid w:val="00110EA9"/>
    <w:rsid w:val="00135778"/>
    <w:rsid w:val="00150511"/>
    <w:rsid w:val="00154791"/>
    <w:rsid w:val="00156923"/>
    <w:rsid w:val="00175AEE"/>
    <w:rsid w:val="0019546E"/>
    <w:rsid w:val="001C07E9"/>
    <w:rsid w:val="001D58A7"/>
    <w:rsid w:val="00222E86"/>
    <w:rsid w:val="00236119"/>
    <w:rsid w:val="00265B7F"/>
    <w:rsid w:val="00280C9F"/>
    <w:rsid w:val="00284DB8"/>
    <w:rsid w:val="002B2CF7"/>
    <w:rsid w:val="002B4FA7"/>
    <w:rsid w:val="002D257A"/>
    <w:rsid w:val="002D61E2"/>
    <w:rsid w:val="002D6894"/>
    <w:rsid w:val="002E2196"/>
    <w:rsid w:val="00321BEF"/>
    <w:rsid w:val="00340827"/>
    <w:rsid w:val="003763C2"/>
    <w:rsid w:val="00386177"/>
    <w:rsid w:val="003B1D74"/>
    <w:rsid w:val="003D0B68"/>
    <w:rsid w:val="004070FF"/>
    <w:rsid w:val="00407B5C"/>
    <w:rsid w:val="00415C33"/>
    <w:rsid w:val="00425194"/>
    <w:rsid w:val="004405D8"/>
    <w:rsid w:val="004431CE"/>
    <w:rsid w:val="00444F33"/>
    <w:rsid w:val="00466A2D"/>
    <w:rsid w:val="00473F34"/>
    <w:rsid w:val="0049112D"/>
    <w:rsid w:val="00495EAB"/>
    <w:rsid w:val="004A0C91"/>
    <w:rsid w:val="004A19EF"/>
    <w:rsid w:val="004A5B6B"/>
    <w:rsid w:val="004D3D0E"/>
    <w:rsid w:val="004D4F7A"/>
    <w:rsid w:val="005078F3"/>
    <w:rsid w:val="00526890"/>
    <w:rsid w:val="00531544"/>
    <w:rsid w:val="00542DDC"/>
    <w:rsid w:val="005430ED"/>
    <w:rsid w:val="005472CA"/>
    <w:rsid w:val="005648EF"/>
    <w:rsid w:val="00581463"/>
    <w:rsid w:val="00596CB4"/>
    <w:rsid w:val="00597551"/>
    <w:rsid w:val="005A41FF"/>
    <w:rsid w:val="005A59BA"/>
    <w:rsid w:val="005B5D14"/>
    <w:rsid w:val="006178BD"/>
    <w:rsid w:val="0065681F"/>
    <w:rsid w:val="006732C4"/>
    <w:rsid w:val="00675A81"/>
    <w:rsid w:val="00684510"/>
    <w:rsid w:val="00684E9E"/>
    <w:rsid w:val="00693164"/>
    <w:rsid w:val="0069780D"/>
    <w:rsid w:val="006B1E37"/>
    <w:rsid w:val="006B2A9C"/>
    <w:rsid w:val="006C79C2"/>
    <w:rsid w:val="006F1AE1"/>
    <w:rsid w:val="006F2E8C"/>
    <w:rsid w:val="007035B0"/>
    <w:rsid w:val="00706399"/>
    <w:rsid w:val="0072555B"/>
    <w:rsid w:val="00740D3C"/>
    <w:rsid w:val="00742E1E"/>
    <w:rsid w:val="007666A8"/>
    <w:rsid w:val="0079020D"/>
    <w:rsid w:val="007C1E8B"/>
    <w:rsid w:val="007C404B"/>
    <w:rsid w:val="007F64B9"/>
    <w:rsid w:val="008004F8"/>
    <w:rsid w:val="00802FDF"/>
    <w:rsid w:val="00805CB9"/>
    <w:rsid w:val="00807B32"/>
    <w:rsid w:val="008121AF"/>
    <w:rsid w:val="00826CFB"/>
    <w:rsid w:val="00827B17"/>
    <w:rsid w:val="00845FE6"/>
    <w:rsid w:val="00860BDD"/>
    <w:rsid w:val="008926AF"/>
    <w:rsid w:val="00894F4A"/>
    <w:rsid w:val="008C531B"/>
    <w:rsid w:val="008D20ED"/>
    <w:rsid w:val="008F62C0"/>
    <w:rsid w:val="008F7E97"/>
    <w:rsid w:val="00924066"/>
    <w:rsid w:val="009472CD"/>
    <w:rsid w:val="00956199"/>
    <w:rsid w:val="00977D85"/>
    <w:rsid w:val="009904AB"/>
    <w:rsid w:val="009A572D"/>
    <w:rsid w:val="009D102F"/>
    <w:rsid w:val="009D29B0"/>
    <w:rsid w:val="009E4862"/>
    <w:rsid w:val="009F4E8B"/>
    <w:rsid w:val="00A0460D"/>
    <w:rsid w:val="00A3530A"/>
    <w:rsid w:val="00A41ECA"/>
    <w:rsid w:val="00A574A0"/>
    <w:rsid w:val="00A6643C"/>
    <w:rsid w:val="00A70A46"/>
    <w:rsid w:val="00AA7AB8"/>
    <w:rsid w:val="00AD6009"/>
    <w:rsid w:val="00AE1213"/>
    <w:rsid w:val="00AE77FA"/>
    <w:rsid w:val="00AF28EC"/>
    <w:rsid w:val="00B16D02"/>
    <w:rsid w:val="00B234EF"/>
    <w:rsid w:val="00B536DF"/>
    <w:rsid w:val="00B5372C"/>
    <w:rsid w:val="00B64EE0"/>
    <w:rsid w:val="00B65689"/>
    <w:rsid w:val="00BB73DF"/>
    <w:rsid w:val="00C2700B"/>
    <w:rsid w:val="00C324A9"/>
    <w:rsid w:val="00C3538C"/>
    <w:rsid w:val="00C45A1A"/>
    <w:rsid w:val="00C65779"/>
    <w:rsid w:val="00C67908"/>
    <w:rsid w:val="00C72D4C"/>
    <w:rsid w:val="00C77855"/>
    <w:rsid w:val="00CD57F1"/>
    <w:rsid w:val="00CD5D5B"/>
    <w:rsid w:val="00CE4117"/>
    <w:rsid w:val="00CF5A2A"/>
    <w:rsid w:val="00D21E71"/>
    <w:rsid w:val="00D21F08"/>
    <w:rsid w:val="00D447F4"/>
    <w:rsid w:val="00D53792"/>
    <w:rsid w:val="00D66C40"/>
    <w:rsid w:val="00D77283"/>
    <w:rsid w:val="00D85879"/>
    <w:rsid w:val="00D96537"/>
    <w:rsid w:val="00DA445A"/>
    <w:rsid w:val="00DB6D8F"/>
    <w:rsid w:val="00DC6BEE"/>
    <w:rsid w:val="00DF5D9A"/>
    <w:rsid w:val="00DF5FF0"/>
    <w:rsid w:val="00E02460"/>
    <w:rsid w:val="00E214DB"/>
    <w:rsid w:val="00E332E8"/>
    <w:rsid w:val="00E362AC"/>
    <w:rsid w:val="00E643AE"/>
    <w:rsid w:val="00E74130"/>
    <w:rsid w:val="00E976DD"/>
    <w:rsid w:val="00EB6787"/>
    <w:rsid w:val="00ED30B1"/>
    <w:rsid w:val="00ED394E"/>
    <w:rsid w:val="00EE5A3E"/>
    <w:rsid w:val="00EF1F5E"/>
    <w:rsid w:val="00F0238B"/>
    <w:rsid w:val="00F05E66"/>
    <w:rsid w:val="00F15505"/>
    <w:rsid w:val="00F26BBF"/>
    <w:rsid w:val="00F26FC8"/>
    <w:rsid w:val="00F55021"/>
    <w:rsid w:val="00F553D8"/>
    <w:rsid w:val="00F57443"/>
    <w:rsid w:val="00F95BC5"/>
    <w:rsid w:val="00FA42EA"/>
    <w:rsid w:val="00FB3A03"/>
    <w:rsid w:val="00FB794B"/>
    <w:rsid w:val="00FD36D3"/>
    <w:rsid w:val="00FE2277"/>
    <w:rsid w:val="00FE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181490"/>
  <w15:chartTrackingRefBased/>
  <w15:docId w15:val="{C98E3F79-30EE-4A40-8D5D-217CE8A4D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1BE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4FA7"/>
    <w:pPr>
      <w:keepNext/>
      <w:keepLines/>
      <w:spacing w:before="120" w:line="48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4FA7"/>
    <w:pPr>
      <w:keepNext/>
      <w:keepLines/>
      <w:spacing w:before="120" w:line="48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B4FA7"/>
    <w:pPr>
      <w:keepNext/>
      <w:keepLines/>
      <w:spacing w:before="120" w:line="480" w:lineRule="auto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aliases w:val="Рисунок"/>
    <w:basedOn w:val="a"/>
    <w:next w:val="a"/>
    <w:link w:val="40"/>
    <w:uiPriority w:val="9"/>
    <w:unhideWhenUsed/>
    <w:qFormat/>
    <w:rsid w:val="00473F34"/>
    <w:pPr>
      <w:keepNext/>
      <w:keepLines/>
      <w:spacing w:before="40" w:line="240" w:lineRule="auto"/>
      <w:ind w:firstLine="0"/>
      <w:jc w:val="center"/>
      <w:outlineLvl w:val="3"/>
    </w:pPr>
    <w:rPr>
      <w:rFonts w:eastAsiaTheme="majorEastAsia" w:cstheme="majorBidi"/>
      <w:i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4FA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9F4E8B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F4E8B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9F4E8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F4E8B"/>
    <w:rPr>
      <w:rFonts w:ascii="Times New Roman" w:hAnsi="Times New Roman"/>
      <w:sz w:val="28"/>
    </w:rPr>
  </w:style>
  <w:style w:type="paragraph" w:customStyle="1" w:styleId="a7">
    <w:name w:val="Чертежный"/>
    <w:rsid w:val="009F4E8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8">
    <w:name w:val="Листинг программы"/>
    <w:rsid w:val="009F4E8B"/>
    <w:pPr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paragraph" w:styleId="a9">
    <w:name w:val="List Paragraph"/>
    <w:basedOn w:val="a"/>
    <w:uiPriority w:val="99"/>
    <w:qFormat/>
    <w:rsid w:val="004070FF"/>
    <w:pPr>
      <w:spacing w:after="160"/>
      <w:ind w:left="720" w:firstLine="0"/>
      <w:contextualSpacing/>
    </w:pPr>
    <w:rPr>
      <w:color w:val="000000" w:themeColor="text1" w:themeShade="80"/>
    </w:rPr>
  </w:style>
  <w:style w:type="character" w:customStyle="1" w:styleId="20">
    <w:name w:val="Заголовок 2 Знак"/>
    <w:basedOn w:val="a0"/>
    <w:link w:val="2"/>
    <w:uiPriority w:val="9"/>
    <w:rsid w:val="002B4FA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a">
    <w:name w:val="Title"/>
    <w:aliases w:val="Заголовок3"/>
    <w:basedOn w:val="a"/>
    <w:next w:val="a"/>
    <w:link w:val="ab"/>
    <w:uiPriority w:val="10"/>
    <w:qFormat/>
    <w:rsid w:val="00A574A0"/>
    <w:pPr>
      <w:spacing w:line="48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b">
    <w:name w:val="Заголовок Знак"/>
    <w:aliases w:val="Заголовок3 Знак"/>
    <w:basedOn w:val="a0"/>
    <w:link w:val="aa"/>
    <w:uiPriority w:val="10"/>
    <w:rsid w:val="00A574A0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30">
    <w:name w:val="Заголовок 3 Знак"/>
    <w:basedOn w:val="a0"/>
    <w:link w:val="3"/>
    <w:uiPriority w:val="9"/>
    <w:rsid w:val="002B4FA7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c">
    <w:name w:val="caption"/>
    <w:basedOn w:val="a"/>
    <w:next w:val="a"/>
    <w:uiPriority w:val="35"/>
    <w:unhideWhenUsed/>
    <w:qFormat/>
    <w:rsid w:val="00826C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TOC Heading"/>
    <w:basedOn w:val="1"/>
    <w:next w:val="a"/>
    <w:uiPriority w:val="39"/>
    <w:unhideWhenUsed/>
    <w:qFormat/>
    <w:rsid w:val="000A5A11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A5A1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A5A1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0A5A11"/>
    <w:pPr>
      <w:spacing w:after="100"/>
      <w:ind w:left="560"/>
    </w:pPr>
  </w:style>
  <w:style w:type="character" w:styleId="ae">
    <w:name w:val="Hyperlink"/>
    <w:basedOn w:val="a0"/>
    <w:uiPriority w:val="99"/>
    <w:unhideWhenUsed/>
    <w:rsid w:val="000A5A11"/>
    <w:rPr>
      <w:color w:val="0563C1" w:themeColor="hyperlink"/>
      <w:u w:val="single"/>
    </w:rPr>
  </w:style>
  <w:style w:type="table" w:customStyle="1" w:styleId="12">
    <w:name w:val="Сетка таблицы1"/>
    <w:basedOn w:val="a1"/>
    <w:next w:val="af"/>
    <w:uiPriority w:val="59"/>
    <w:rsid w:val="00A0460D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f">
    <w:name w:val="Table Grid"/>
    <w:basedOn w:val="a1"/>
    <w:uiPriority w:val="39"/>
    <w:rsid w:val="00A04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aliases w:val="Рисунок Знак"/>
    <w:basedOn w:val="a0"/>
    <w:link w:val="4"/>
    <w:uiPriority w:val="9"/>
    <w:rsid w:val="00473F34"/>
    <w:rPr>
      <w:rFonts w:ascii="Times New Roman" w:eastAsiaTheme="majorEastAsia" w:hAnsi="Times New Roman" w:cstheme="majorBidi"/>
      <w:iCs/>
      <w:sz w:val="24"/>
    </w:rPr>
  </w:style>
  <w:style w:type="paragraph" w:styleId="af0">
    <w:name w:val="No Spacing"/>
    <w:uiPriority w:val="1"/>
    <w:rsid w:val="00096161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f1">
    <w:name w:val="Balloon Text"/>
    <w:basedOn w:val="a"/>
    <w:link w:val="af2"/>
    <w:uiPriority w:val="99"/>
    <w:semiHidden/>
    <w:unhideWhenUsed/>
    <w:rsid w:val="007063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7063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bol\OneDrive\&#1044;&#1086;&#1082;&#1091;&#1084;&#1077;&#1085;&#1090;&#1099;\&#1053;&#1072;&#1089;&#1090;&#1088;&#1072;&#1080;&#1074;&#1072;&#1077;&#1084;&#1099;&#1077;%20&#1096;&#1072;&#1073;&#1083;&#1086;&#1085;&#1099;%20Office\&#1064;&#1072;&#1073;&#1083;&#1086;&#1085;%20&#1085;&#1072;%20&#1074;&#1089;&#1077;%20&#1089;&#1083;&#1091;&#1095;&#1072;&#1080;%20&#1078;&#1080;&#1079;&#1085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419EB-F67F-429E-B092-D075E9B68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на все случаи жизни.dotx</Template>
  <TotalTime>401</TotalTime>
  <Pages>5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Заболотный</dc:creator>
  <cp:keywords/>
  <dc:description/>
  <cp:lastModifiedBy>Иван Заболотный</cp:lastModifiedBy>
  <cp:revision>12</cp:revision>
  <dcterms:created xsi:type="dcterms:W3CDTF">2023-10-05T09:02:00Z</dcterms:created>
  <dcterms:modified xsi:type="dcterms:W3CDTF">2023-11-09T08:45:00Z</dcterms:modified>
</cp:coreProperties>
</file>